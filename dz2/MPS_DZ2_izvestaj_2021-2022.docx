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B248" w14:textId="77777777" w:rsidR="00586F2A" w:rsidRDefault="004E01D5" w:rsidP="00586F2A">
      <w:pPr>
        <w:pStyle w:val="Zaglavljenaslovnestrane"/>
        <w:rPr>
          <w:noProof/>
        </w:rPr>
      </w:pPr>
      <w:r>
        <w:rPr>
          <w:noProof/>
        </w:rPr>
        <w:t>Univerzitet</w:t>
      </w:r>
      <w:r w:rsidR="00F06BB2" w:rsidRPr="004E01D5">
        <w:rPr>
          <w:noProof/>
        </w:rPr>
        <w:t xml:space="preserve"> </w:t>
      </w:r>
      <w:r>
        <w:rPr>
          <w:noProof/>
        </w:rPr>
        <w:t>u</w:t>
      </w:r>
      <w:r w:rsidR="00F06BB2" w:rsidRPr="004E01D5">
        <w:rPr>
          <w:noProof/>
        </w:rPr>
        <w:t xml:space="preserve"> </w:t>
      </w:r>
      <w:r>
        <w:rPr>
          <w:noProof/>
        </w:rPr>
        <w:t>Beogradu - Elektrotehnički</w:t>
      </w:r>
      <w:r w:rsidR="00586F2A" w:rsidRPr="004E01D5">
        <w:rPr>
          <w:noProof/>
        </w:rPr>
        <w:t xml:space="preserve"> </w:t>
      </w:r>
      <w:r>
        <w:rPr>
          <w:noProof/>
        </w:rPr>
        <w:t>fakultet</w:t>
      </w:r>
    </w:p>
    <w:p w14:paraId="2CD06347" w14:textId="77777777" w:rsidR="004E01D5" w:rsidRPr="004E01D5" w:rsidRDefault="004E01D5" w:rsidP="004E01D5">
      <w:pPr>
        <w:pStyle w:val="Zaglavljenaslovnestrane"/>
        <w:rPr>
          <w:noProof/>
        </w:rPr>
      </w:pPr>
      <w:r>
        <w:rPr>
          <w:noProof/>
        </w:rPr>
        <w:t>Multiprocesorki sistemi (13S114MUPS, 13E114MUPS)</w:t>
      </w:r>
    </w:p>
    <w:p w14:paraId="517D5C94" w14:textId="77777777" w:rsidR="00F06BB2" w:rsidRPr="004E01D5" w:rsidRDefault="00F06BB2" w:rsidP="00F06BB2">
      <w:pPr>
        <w:pStyle w:val="Osnovnitekst"/>
        <w:rPr>
          <w:noProof/>
        </w:rPr>
      </w:pPr>
    </w:p>
    <w:p w14:paraId="51558609" w14:textId="77777777" w:rsidR="00F06BB2" w:rsidRPr="004E01D5" w:rsidRDefault="00F06BB2" w:rsidP="00F06BB2">
      <w:pPr>
        <w:pStyle w:val="Osnovnitekst"/>
        <w:rPr>
          <w:noProof/>
        </w:rPr>
      </w:pPr>
    </w:p>
    <w:p w14:paraId="5903F32A" w14:textId="77777777" w:rsidR="00F06BB2" w:rsidRPr="004E01D5" w:rsidRDefault="008471DF" w:rsidP="00F06BB2">
      <w:pPr>
        <w:pStyle w:val="SlikeTabele"/>
        <w:rPr>
          <w:noProof/>
        </w:rPr>
      </w:pPr>
      <w:r w:rsidRPr="004E01D5">
        <w:rPr>
          <w:noProof/>
        </w:rPr>
        <w:drawing>
          <wp:inline distT="0" distB="0" distL="0" distR="0" wp14:anchorId="2300D943" wp14:editId="729BA7F1">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079481AE" w14:textId="77777777" w:rsidR="00F06BB2" w:rsidRPr="004E01D5" w:rsidRDefault="00F06BB2" w:rsidP="00F06BB2">
      <w:pPr>
        <w:pStyle w:val="Osnovnitekst"/>
        <w:rPr>
          <w:noProof/>
        </w:rPr>
      </w:pPr>
    </w:p>
    <w:p w14:paraId="673FA782" w14:textId="77777777" w:rsidR="00F06BB2" w:rsidRPr="004E01D5" w:rsidRDefault="00F06BB2" w:rsidP="00F06BB2">
      <w:pPr>
        <w:pStyle w:val="Osnovnitekst"/>
        <w:rPr>
          <w:noProof/>
        </w:rPr>
      </w:pPr>
    </w:p>
    <w:p w14:paraId="100A0204" w14:textId="219DFC1A" w:rsidR="00F06BB2" w:rsidRPr="004E01D5" w:rsidRDefault="004E01D5" w:rsidP="00F06BB2">
      <w:pPr>
        <w:pStyle w:val="Naslovteze"/>
        <w:rPr>
          <w:noProof/>
        </w:rPr>
      </w:pPr>
      <w:r>
        <w:rPr>
          <w:noProof/>
        </w:rPr>
        <w:t xml:space="preserve">Domaći zadatak </w:t>
      </w:r>
      <w:r w:rsidR="00A860DD">
        <w:rPr>
          <w:noProof/>
        </w:rPr>
        <w:t>2</w:t>
      </w:r>
      <w:r>
        <w:rPr>
          <w:noProof/>
        </w:rPr>
        <w:t xml:space="preserve"> – M</w:t>
      </w:r>
      <w:r w:rsidR="00A860DD">
        <w:rPr>
          <w:noProof/>
        </w:rPr>
        <w:t>PI</w:t>
      </w:r>
    </w:p>
    <w:p w14:paraId="6AFC1A7C" w14:textId="77777777" w:rsidR="00F06BB2" w:rsidRPr="004E01D5" w:rsidRDefault="004E01D5" w:rsidP="00AE0461">
      <w:pPr>
        <w:pStyle w:val="Podnaslovteze"/>
        <w:rPr>
          <w:noProof/>
        </w:rPr>
      </w:pPr>
      <w:r>
        <w:rPr>
          <w:noProof/>
        </w:rPr>
        <w:t>Izveštaj o urađenom domaćem zadatku</w:t>
      </w:r>
    </w:p>
    <w:p w14:paraId="6490E860" w14:textId="77777777" w:rsidR="00F06BB2" w:rsidRPr="004E01D5" w:rsidRDefault="00F06BB2" w:rsidP="00F06BB2">
      <w:pPr>
        <w:pStyle w:val="Osnovnitekst"/>
        <w:rPr>
          <w:noProof/>
        </w:rPr>
      </w:pPr>
    </w:p>
    <w:p w14:paraId="262FA948" w14:textId="77777777" w:rsidR="00AE0461" w:rsidRPr="004E01D5" w:rsidRDefault="00AE0461" w:rsidP="00F06BB2">
      <w:pPr>
        <w:pStyle w:val="Osnovnitekst"/>
        <w:rPr>
          <w:noProof/>
        </w:rPr>
      </w:pPr>
    </w:p>
    <w:tbl>
      <w:tblPr>
        <w:tblW w:w="0" w:type="auto"/>
        <w:tblLook w:val="01E0" w:firstRow="1" w:lastRow="1" w:firstColumn="1" w:lastColumn="1" w:noHBand="0" w:noVBand="0"/>
      </w:tblPr>
      <w:tblGrid>
        <w:gridCol w:w="4962"/>
        <w:gridCol w:w="4676"/>
      </w:tblGrid>
      <w:tr w:rsidR="00A3069A" w:rsidRPr="004E01D5" w14:paraId="4B21C0D7" w14:textId="77777777" w:rsidTr="008E4C5D">
        <w:tc>
          <w:tcPr>
            <w:tcW w:w="4962" w:type="dxa"/>
            <w:vAlign w:val="center"/>
          </w:tcPr>
          <w:p w14:paraId="7517AE1F" w14:textId="7A0D2165" w:rsidR="00A3069A" w:rsidRPr="004E01D5" w:rsidRDefault="004E01D5" w:rsidP="00AE0461">
            <w:pPr>
              <w:pStyle w:val="Naslovnakandidatimentor"/>
              <w:rPr>
                <w:noProof/>
              </w:rPr>
            </w:pPr>
            <w:r>
              <w:rPr>
                <w:noProof/>
              </w:rPr>
              <w:t xml:space="preserve">Predmetni </w:t>
            </w:r>
            <w:r w:rsidR="00E942E8">
              <w:rPr>
                <w:noProof/>
              </w:rPr>
              <w:t>saradnici</w:t>
            </w:r>
            <w:r w:rsidR="00196C7A" w:rsidRPr="004E01D5">
              <w:rPr>
                <w:noProof/>
              </w:rPr>
              <w:t>:</w:t>
            </w:r>
          </w:p>
        </w:tc>
        <w:tc>
          <w:tcPr>
            <w:tcW w:w="4676" w:type="dxa"/>
            <w:vAlign w:val="center"/>
          </w:tcPr>
          <w:p w14:paraId="287FD52C" w14:textId="59520E87" w:rsidR="00A3069A" w:rsidRPr="004E01D5" w:rsidRDefault="00646ED1" w:rsidP="00AE0461">
            <w:pPr>
              <w:pStyle w:val="Naslovnakandidatimentor"/>
              <w:rPr>
                <w:noProof/>
              </w:rPr>
            </w:pPr>
            <w:r>
              <w:rPr>
                <w:noProof/>
              </w:rPr>
              <w:t>Studenti</w:t>
            </w:r>
            <w:r w:rsidR="00196C7A" w:rsidRPr="004E01D5">
              <w:rPr>
                <w:noProof/>
              </w:rPr>
              <w:t>:</w:t>
            </w:r>
          </w:p>
        </w:tc>
      </w:tr>
      <w:tr w:rsidR="00A3069A" w:rsidRPr="004E01D5" w14:paraId="4AE9010F" w14:textId="77777777" w:rsidTr="008E4C5D">
        <w:trPr>
          <w:trHeight w:val="491"/>
        </w:trPr>
        <w:tc>
          <w:tcPr>
            <w:tcW w:w="4962" w:type="dxa"/>
            <w:vAlign w:val="center"/>
          </w:tcPr>
          <w:p w14:paraId="211BFCE2" w14:textId="77777777" w:rsidR="00A3069A" w:rsidRDefault="004E01D5" w:rsidP="00AE0461">
            <w:pPr>
              <w:pStyle w:val="Naslovnakandidatimentor"/>
              <w:rPr>
                <w:noProof/>
              </w:rPr>
            </w:pPr>
            <w:r>
              <w:rPr>
                <w:noProof/>
              </w:rPr>
              <w:t>doc</w:t>
            </w:r>
            <w:r w:rsidR="00196C7A" w:rsidRPr="004E01D5">
              <w:rPr>
                <w:noProof/>
              </w:rPr>
              <w:t xml:space="preserve">. </w:t>
            </w:r>
            <w:r>
              <w:rPr>
                <w:noProof/>
              </w:rPr>
              <w:t>dr</w:t>
            </w:r>
            <w:r w:rsidR="00196C7A" w:rsidRPr="004E01D5">
              <w:rPr>
                <w:noProof/>
              </w:rPr>
              <w:t xml:space="preserve"> </w:t>
            </w:r>
            <w:r>
              <w:rPr>
                <w:noProof/>
              </w:rPr>
              <w:t>Marko Mišić</w:t>
            </w:r>
          </w:p>
          <w:p w14:paraId="68EFD95C" w14:textId="3C04FF03" w:rsidR="00E942E8" w:rsidRPr="00E942E8" w:rsidRDefault="00E942E8" w:rsidP="00AE0461">
            <w:pPr>
              <w:pStyle w:val="Naslovnakandidatimentor"/>
              <w:rPr>
                <w:noProof/>
                <w:lang w:val="sr-Latn-RS"/>
              </w:rPr>
            </w:pPr>
            <w:r>
              <w:rPr>
                <w:noProof/>
              </w:rPr>
              <w:t>dipl. ing. Pavle Divovi</w:t>
            </w:r>
            <w:r>
              <w:rPr>
                <w:noProof/>
                <w:lang w:val="sr-Latn-RS"/>
              </w:rPr>
              <w:t>ć</w:t>
            </w:r>
          </w:p>
        </w:tc>
        <w:tc>
          <w:tcPr>
            <w:tcW w:w="4676" w:type="dxa"/>
            <w:vAlign w:val="center"/>
          </w:tcPr>
          <w:p w14:paraId="3375B3C5" w14:textId="0D9306DE" w:rsidR="00A3069A" w:rsidRDefault="00FD6138" w:rsidP="00AE0461">
            <w:pPr>
              <w:pStyle w:val="Naslovnakandidatimentor"/>
              <w:rPr>
                <w:noProof/>
              </w:rPr>
            </w:pPr>
            <w:r>
              <w:rPr>
                <w:noProof/>
              </w:rPr>
              <w:t>A</w:t>
            </w:r>
            <w:r>
              <w:t>ndrea Popović</w:t>
            </w:r>
            <w:r w:rsidR="004E01D5">
              <w:rPr>
                <w:noProof/>
              </w:rPr>
              <w:t xml:space="preserve"> </w:t>
            </w:r>
            <w:r>
              <w:rPr>
                <w:noProof/>
              </w:rPr>
              <w:t>2018</w:t>
            </w:r>
            <w:r w:rsidR="00196C7A" w:rsidRPr="004E01D5">
              <w:rPr>
                <w:noProof/>
              </w:rPr>
              <w:t>/</w:t>
            </w:r>
            <w:r>
              <w:rPr>
                <w:noProof/>
              </w:rPr>
              <w:t>0316</w:t>
            </w:r>
          </w:p>
          <w:p w14:paraId="547295C8" w14:textId="45A48191" w:rsidR="008E4C5D" w:rsidRPr="004E01D5" w:rsidRDefault="00FD6138" w:rsidP="00AE0461">
            <w:pPr>
              <w:pStyle w:val="Naslovnakandidatimentor"/>
              <w:rPr>
                <w:noProof/>
              </w:rPr>
            </w:pPr>
            <w:r>
              <w:rPr>
                <w:noProof/>
              </w:rPr>
              <w:t>Vukašin Nedeljković 2018</w:t>
            </w:r>
            <w:r w:rsidR="008E4C5D" w:rsidRPr="004E01D5">
              <w:rPr>
                <w:noProof/>
              </w:rPr>
              <w:t>/</w:t>
            </w:r>
            <w:r>
              <w:rPr>
                <w:noProof/>
              </w:rPr>
              <w:t>0217</w:t>
            </w:r>
          </w:p>
        </w:tc>
      </w:tr>
    </w:tbl>
    <w:p w14:paraId="67DA6966" w14:textId="77777777" w:rsidR="00F06BB2" w:rsidRPr="004E01D5" w:rsidRDefault="00F06BB2" w:rsidP="00F06BB2">
      <w:pPr>
        <w:pStyle w:val="Osnovnitekst"/>
        <w:rPr>
          <w:noProof/>
        </w:rPr>
      </w:pPr>
    </w:p>
    <w:p w14:paraId="410A5CCD" w14:textId="77777777" w:rsidR="00F06BB2" w:rsidRPr="004E01D5" w:rsidRDefault="00F06BB2" w:rsidP="00F06BB2">
      <w:pPr>
        <w:pStyle w:val="Osnovnitekst"/>
        <w:rPr>
          <w:noProof/>
        </w:rPr>
      </w:pPr>
    </w:p>
    <w:p w14:paraId="4596E9C8" w14:textId="77777777" w:rsidR="00A3069A" w:rsidRPr="004E01D5" w:rsidRDefault="00A3069A" w:rsidP="00F06BB2">
      <w:pPr>
        <w:pStyle w:val="Osnovnitekst"/>
        <w:rPr>
          <w:noProof/>
        </w:rPr>
      </w:pPr>
    </w:p>
    <w:p w14:paraId="3975F3A5" w14:textId="5CC5E5FE" w:rsidR="00F06BB2" w:rsidRDefault="004E01D5" w:rsidP="00674349">
      <w:pPr>
        <w:pStyle w:val="Vremepredajeteze"/>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r>
        <w:rPr>
          <w:noProof/>
        </w:rPr>
        <w:t>Beograd</w:t>
      </w:r>
      <w:r w:rsidR="00A3069A" w:rsidRPr="004E01D5">
        <w:rPr>
          <w:noProof/>
        </w:rPr>
        <w:t xml:space="preserve">, </w:t>
      </w:r>
      <w:r w:rsidR="0001446A">
        <w:rPr>
          <w:noProof/>
        </w:rPr>
        <w:t>maj</w:t>
      </w:r>
      <w:r w:rsidR="00A3069A" w:rsidRPr="004E01D5">
        <w:rPr>
          <w:noProof/>
        </w:rPr>
        <w:t xml:space="preserve"> 20</w:t>
      </w:r>
      <w:r w:rsidR="006B5373">
        <w:rPr>
          <w:noProof/>
        </w:rPr>
        <w:t>2</w:t>
      </w:r>
      <w:r w:rsidR="00751D1D">
        <w:rPr>
          <w:noProof/>
        </w:rPr>
        <w:t>2</w:t>
      </w:r>
      <w:r w:rsidR="00A3069A" w:rsidRPr="004E01D5">
        <w:rPr>
          <w:noProof/>
        </w:rPr>
        <w:t>.</w:t>
      </w:r>
    </w:p>
    <w:p w14:paraId="7D10DB9A" w14:textId="6F60EB59" w:rsidR="00F06BB2" w:rsidRPr="00770470" w:rsidRDefault="00770470" w:rsidP="00F06BB2">
      <w:pPr>
        <w:pStyle w:val="SadrajLiteratura"/>
      </w:pPr>
      <w:bookmarkStart w:id="0" w:name="_Toc103518044"/>
      <w:r>
        <w:rPr>
          <w:noProof/>
        </w:rPr>
        <w:lastRenderedPageBreak/>
        <w:t>Sadržaj</w:t>
      </w:r>
      <w:bookmarkEnd w:id="0"/>
    </w:p>
    <w:p w14:paraId="4CD16EDB" w14:textId="760E2A9A" w:rsidR="0001446A" w:rsidRDefault="00D20D2B">
      <w:pPr>
        <w:pStyle w:val="TOC1"/>
        <w:tabs>
          <w:tab w:val="right" w:leader="dot" w:pos="9628"/>
        </w:tabs>
        <w:rPr>
          <w:rFonts w:asciiTheme="minorHAnsi" w:eastAsiaTheme="minorEastAsia" w:hAnsiTheme="minorHAnsi" w:cstheme="minorBidi"/>
          <w:b w:val="0"/>
          <w:bCs w:val="0"/>
          <w:caps w:val="0"/>
          <w:noProof/>
          <w:sz w:val="22"/>
          <w:szCs w:val="22"/>
          <w:lang w:val="en-US"/>
        </w:rPr>
      </w:pPr>
      <w:r>
        <w:fldChar w:fldCharType="begin"/>
      </w:r>
      <w:r w:rsidR="0021095F">
        <w:instrText xml:space="preserve"> TOC \o "1-3" \h \z \u </w:instrText>
      </w:r>
      <w:r>
        <w:fldChar w:fldCharType="separate"/>
      </w:r>
      <w:hyperlink w:anchor="_Toc103518044" w:history="1">
        <w:r w:rsidR="0001446A" w:rsidRPr="001D190C">
          <w:rPr>
            <w:rStyle w:val="Hyperlink"/>
            <w:noProof/>
          </w:rPr>
          <w:t>Sadržaj</w:t>
        </w:r>
        <w:r w:rsidR="0001446A">
          <w:rPr>
            <w:noProof/>
            <w:webHidden/>
          </w:rPr>
          <w:tab/>
        </w:r>
        <w:r w:rsidR="0001446A">
          <w:rPr>
            <w:noProof/>
            <w:webHidden/>
          </w:rPr>
          <w:fldChar w:fldCharType="begin"/>
        </w:r>
        <w:r w:rsidR="0001446A">
          <w:rPr>
            <w:noProof/>
            <w:webHidden/>
          </w:rPr>
          <w:instrText xml:space="preserve"> PAGEREF _Toc103518044 \h </w:instrText>
        </w:r>
        <w:r w:rsidR="0001446A">
          <w:rPr>
            <w:noProof/>
            <w:webHidden/>
          </w:rPr>
        </w:r>
        <w:r w:rsidR="0001446A">
          <w:rPr>
            <w:noProof/>
            <w:webHidden/>
          </w:rPr>
          <w:fldChar w:fldCharType="separate"/>
        </w:r>
        <w:r w:rsidR="00CB3BCB">
          <w:rPr>
            <w:noProof/>
            <w:webHidden/>
          </w:rPr>
          <w:t>2</w:t>
        </w:r>
        <w:r w:rsidR="0001446A">
          <w:rPr>
            <w:noProof/>
            <w:webHidden/>
          </w:rPr>
          <w:fldChar w:fldCharType="end"/>
        </w:r>
      </w:hyperlink>
    </w:p>
    <w:p w14:paraId="19969EC7" w14:textId="73535E4D" w:rsidR="0001446A" w:rsidRDefault="0004429C">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03518045" w:history="1">
        <w:r w:rsidR="0001446A" w:rsidRPr="001D190C">
          <w:rPr>
            <w:rStyle w:val="Hyperlink"/>
            <w:noProof/>
          </w:rPr>
          <w:t>1.</w:t>
        </w:r>
        <w:r w:rsidR="0001446A">
          <w:rPr>
            <w:rFonts w:asciiTheme="minorHAnsi" w:eastAsiaTheme="minorEastAsia" w:hAnsiTheme="minorHAnsi" w:cstheme="minorBidi"/>
            <w:b w:val="0"/>
            <w:bCs w:val="0"/>
            <w:caps w:val="0"/>
            <w:noProof/>
            <w:sz w:val="22"/>
            <w:szCs w:val="22"/>
            <w:lang w:val="en-US"/>
          </w:rPr>
          <w:tab/>
        </w:r>
        <w:r w:rsidR="0001446A" w:rsidRPr="001D190C">
          <w:rPr>
            <w:rStyle w:val="Hyperlink"/>
            <w:noProof/>
            <w:lang w:val="sr-Latn-RS"/>
          </w:rPr>
          <w:t>Problem 1 - SIMPLEX</w:t>
        </w:r>
        <w:r w:rsidR="0001446A">
          <w:rPr>
            <w:noProof/>
            <w:webHidden/>
          </w:rPr>
          <w:tab/>
        </w:r>
        <w:r w:rsidR="0001446A">
          <w:rPr>
            <w:noProof/>
            <w:webHidden/>
          </w:rPr>
          <w:fldChar w:fldCharType="begin"/>
        </w:r>
        <w:r w:rsidR="0001446A">
          <w:rPr>
            <w:noProof/>
            <w:webHidden/>
          </w:rPr>
          <w:instrText xml:space="preserve"> PAGEREF _Toc103518045 \h </w:instrText>
        </w:r>
        <w:r w:rsidR="0001446A">
          <w:rPr>
            <w:noProof/>
            <w:webHidden/>
          </w:rPr>
        </w:r>
        <w:r w:rsidR="0001446A">
          <w:rPr>
            <w:noProof/>
            <w:webHidden/>
          </w:rPr>
          <w:fldChar w:fldCharType="separate"/>
        </w:r>
        <w:r w:rsidR="00CB3BCB">
          <w:rPr>
            <w:noProof/>
            <w:webHidden/>
          </w:rPr>
          <w:t>3</w:t>
        </w:r>
        <w:r w:rsidR="0001446A">
          <w:rPr>
            <w:noProof/>
            <w:webHidden/>
          </w:rPr>
          <w:fldChar w:fldCharType="end"/>
        </w:r>
      </w:hyperlink>
    </w:p>
    <w:p w14:paraId="4255FC41" w14:textId="4E0D5CD5" w:rsidR="0001446A" w:rsidRDefault="0004429C">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03518046" w:history="1">
        <w:r w:rsidR="0001446A" w:rsidRPr="001D190C">
          <w:rPr>
            <w:rStyle w:val="Hyperlink"/>
            <w:noProof/>
          </w:rPr>
          <w:t>1.1.</w:t>
        </w:r>
        <w:r w:rsidR="0001446A">
          <w:rPr>
            <w:rFonts w:asciiTheme="minorHAnsi" w:eastAsiaTheme="minorEastAsia" w:hAnsiTheme="minorHAnsi" w:cstheme="minorBidi"/>
            <w:smallCaps w:val="0"/>
            <w:noProof/>
            <w:sz w:val="22"/>
            <w:szCs w:val="22"/>
            <w:lang w:val="en-US"/>
          </w:rPr>
          <w:tab/>
        </w:r>
        <w:r w:rsidR="0001446A" w:rsidRPr="001D190C">
          <w:rPr>
            <w:rStyle w:val="Hyperlink"/>
            <w:noProof/>
          </w:rPr>
          <w:t>Tekst problema</w:t>
        </w:r>
        <w:r w:rsidR="0001446A">
          <w:rPr>
            <w:noProof/>
            <w:webHidden/>
          </w:rPr>
          <w:tab/>
        </w:r>
        <w:r w:rsidR="0001446A">
          <w:rPr>
            <w:noProof/>
            <w:webHidden/>
          </w:rPr>
          <w:fldChar w:fldCharType="begin"/>
        </w:r>
        <w:r w:rsidR="0001446A">
          <w:rPr>
            <w:noProof/>
            <w:webHidden/>
          </w:rPr>
          <w:instrText xml:space="preserve"> PAGEREF _Toc103518046 \h </w:instrText>
        </w:r>
        <w:r w:rsidR="0001446A">
          <w:rPr>
            <w:noProof/>
            <w:webHidden/>
          </w:rPr>
        </w:r>
        <w:r w:rsidR="0001446A">
          <w:rPr>
            <w:noProof/>
            <w:webHidden/>
          </w:rPr>
          <w:fldChar w:fldCharType="separate"/>
        </w:r>
        <w:r w:rsidR="00CB3BCB">
          <w:rPr>
            <w:noProof/>
            <w:webHidden/>
          </w:rPr>
          <w:t>3</w:t>
        </w:r>
        <w:r w:rsidR="0001446A">
          <w:rPr>
            <w:noProof/>
            <w:webHidden/>
          </w:rPr>
          <w:fldChar w:fldCharType="end"/>
        </w:r>
      </w:hyperlink>
    </w:p>
    <w:p w14:paraId="77BB19C9" w14:textId="685C2A63" w:rsidR="0001446A" w:rsidRDefault="0004429C">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03518047" w:history="1">
        <w:r w:rsidR="0001446A" w:rsidRPr="001D190C">
          <w:rPr>
            <w:rStyle w:val="Hyperlink"/>
            <w:noProof/>
          </w:rPr>
          <w:t>1.2.</w:t>
        </w:r>
        <w:r w:rsidR="0001446A">
          <w:rPr>
            <w:rFonts w:asciiTheme="minorHAnsi" w:eastAsiaTheme="minorEastAsia" w:hAnsiTheme="minorHAnsi" w:cstheme="minorBidi"/>
            <w:smallCaps w:val="0"/>
            <w:noProof/>
            <w:sz w:val="22"/>
            <w:szCs w:val="22"/>
            <w:lang w:val="en-US"/>
          </w:rPr>
          <w:tab/>
        </w:r>
        <w:r w:rsidR="0001446A" w:rsidRPr="001D190C">
          <w:rPr>
            <w:rStyle w:val="Hyperlink"/>
            <w:noProof/>
          </w:rPr>
          <w:t>Delovi koje treba paralelizovati</w:t>
        </w:r>
        <w:r w:rsidR="0001446A">
          <w:rPr>
            <w:noProof/>
            <w:webHidden/>
          </w:rPr>
          <w:tab/>
        </w:r>
        <w:r w:rsidR="0001446A">
          <w:rPr>
            <w:noProof/>
            <w:webHidden/>
          </w:rPr>
          <w:fldChar w:fldCharType="begin"/>
        </w:r>
        <w:r w:rsidR="0001446A">
          <w:rPr>
            <w:noProof/>
            <w:webHidden/>
          </w:rPr>
          <w:instrText xml:space="preserve"> PAGEREF _Toc103518047 \h </w:instrText>
        </w:r>
        <w:r w:rsidR="0001446A">
          <w:rPr>
            <w:noProof/>
            <w:webHidden/>
          </w:rPr>
        </w:r>
        <w:r w:rsidR="0001446A">
          <w:rPr>
            <w:noProof/>
            <w:webHidden/>
          </w:rPr>
          <w:fldChar w:fldCharType="separate"/>
        </w:r>
        <w:r w:rsidR="00CB3BCB">
          <w:rPr>
            <w:noProof/>
            <w:webHidden/>
          </w:rPr>
          <w:t>3</w:t>
        </w:r>
        <w:r w:rsidR="0001446A">
          <w:rPr>
            <w:noProof/>
            <w:webHidden/>
          </w:rPr>
          <w:fldChar w:fldCharType="end"/>
        </w:r>
      </w:hyperlink>
    </w:p>
    <w:p w14:paraId="5FD91B7E" w14:textId="6239F601" w:rsidR="0001446A" w:rsidRDefault="0004429C">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3518048" w:history="1">
        <w:r w:rsidR="0001446A" w:rsidRPr="001D190C">
          <w:rPr>
            <w:rStyle w:val="Hyperlink"/>
            <w:noProof/>
          </w:rPr>
          <w:t>1.2.1.</w:t>
        </w:r>
        <w:r w:rsidR="0001446A">
          <w:rPr>
            <w:rFonts w:asciiTheme="minorHAnsi" w:eastAsiaTheme="minorEastAsia" w:hAnsiTheme="minorHAnsi" w:cstheme="minorBidi"/>
            <w:i w:val="0"/>
            <w:iCs w:val="0"/>
            <w:noProof/>
            <w:sz w:val="22"/>
            <w:szCs w:val="22"/>
            <w:lang w:val="en-US"/>
          </w:rPr>
          <w:tab/>
        </w:r>
        <w:r w:rsidR="0001446A" w:rsidRPr="001D190C">
          <w:rPr>
            <w:rStyle w:val="Hyperlink"/>
            <w:noProof/>
          </w:rPr>
          <w:t>Diskusija</w:t>
        </w:r>
        <w:r w:rsidR="0001446A">
          <w:rPr>
            <w:noProof/>
            <w:webHidden/>
          </w:rPr>
          <w:tab/>
        </w:r>
        <w:r w:rsidR="0001446A">
          <w:rPr>
            <w:noProof/>
            <w:webHidden/>
          </w:rPr>
          <w:fldChar w:fldCharType="begin"/>
        </w:r>
        <w:r w:rsidR="0001446A">
          <w:rPr>
            <w:noProof/>
            <w:webHidden/>
          </w:rPr>
          <w:instrText xml:space="preserve"> PAGEREF _Toc103518048 \h </w:instrText>
        </w:r>
        <w:r w:rsidR="0001446A">
          <w:rPr>
            <w:noProof/>
            <w:webHidden/>
          </w:rPr>
        </w:r>
        <w:r w:rsidR="0001446A">
          <w:rPr>
            <w:noProof/>
            <w:webHidden/>
          </w:rPr>
          <w:fldChar w:fldCharType="separate"/>
        </w:r>
        <w:r w:rsidR="00CB3BCB">
          <w:rPr>
            <w:noProof/>
            <w:webHidden/>
          </w:rPr>
          <w:t>3</w:t>
        </w:r>
        <w:r w:rsidR="0001446A">
          <w:rPr>
            <w:noProof/>
            <w:webHidden/>
          </w:rPr>
          <w:fldChar w:fldCharType="end"/>
        </w:r>
      </w:hyperlink>
    </w:p>
    <w:p w14:paraId="2700AB22" w14:textId="55491062" w:rsidR="0001446A" w:rsidRDefault="0004429C">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3518049" w:history="1">
        <w:r w:rsidR="0001446A" w:rsidRPr="001D190C">
          <w:rPr>
            <w:rStyle w:val="Hyperlink"/>
            <w:noProof/>
          </w:rPr>
          <w:t>1.2.2.</w:t>
        </w:r>
        <w:r w:rsidR="0001446A">
          <w:rPr>
            <w:rFonts w:asciiTheme="minorHAnsi" w:eastAsiaTheme="minorEastAsia" w:hAnsiTheme="minorHAnsi" w:cstheme="minorBidi"/>
            <w:i w:val="0"/>
            <w:iCs w:val="0"/>
            <w:noProof/>
            <w:sz w:val="22"/>
            <w:szCs w:val="22"/>
            <w:lang w:val="en-US"/>
          </w:rPr>
          <w:tab/>
        </w:r>
        <w:r w:rsidR="0001446A" w:rsidRPr="001D190C">
          <w:rPr>
            <w:rStyle w:val="Hyperlink"/>
            <w:noProof/>
          </w:rPr>
          <w:t>Način paralelizacije</w:t>
        </w:r>
        <w:r w:rsidR="0001446A">
          <w:rPr>
            <w:noProof/>
            <w:webHidden/>
          </w:rPr>
          <w:tab/>
        </w:r>
        <w:r w:rsidR="0001446A">
          <w:rPr>
            <w:noProof/>
            <w:webHidden/>
          </w:rPr>
          <w:fldChar w:fldCharType="begin"/>
        </w:r>
        <w:r w:rsidR="0001446A">
          <w:rPr>
            <w:noProof/>
            <w:webHidden/>
          </w:rPr>
          <w:instrText xml:space="preserve"> PAGEREF _Toc103518049 \h </w:instrText>
        </w:r>
        <w:r w:rsidR="0001446A">
          <w:rPr>
            <w:noProof/>
            <w:webHidden/>
          </w:rPr>
        </w:r>
        <w:r w:rsidR="0001446A">
          <w:rPr>
            <w:noProof/>
            <w:webHidden/>
          </w:rPr>
          <w:fldChar w:fldCharType="separate"/>
        </w:r>
        <w:r w:rsidR="00CB3BCB">
          <w:rPr>
            <w:noProof/>
            <w:webHidden/>
          </w:rPr>
          <w:t>3</w:t>
        </w:r>
        <w:r w:rsidR="0001446A">
          <w:rPr>
            <w:noProof/>
            <w:webHidden/>
          </w:rPr>
          <w:fldChar w:fldCharType="end"/>
        </w:r>
      </w:hyperlink>
    </w:p>
    <w:p w14:paraId="5FB20294" w14:textId="6368414A" w:rsidR="0001446A" w:rsidRDefault="0004429C">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03518050" w:history="1">
        <w:r w:rsidR="0001446A" w:rsidRPr="001D190C">
          <w:rPr>
            <w:rStyle w:val="Hyperlink"/>
            <w:noProof/>
          </w:rPr>
          <w:t>1.3.</w:t>
        </w:r>
        <w:r w:rsidR="0001446A">
          <w:rPr>
            <w:rFonts w:asciiTheme="minorHAnsi" w:eastAsiaTheme="minorEastAsia" w:hAnsiTheme="minorHAnsi" w:cstheme="minorBidi"/>
            <w:smallCaps w:val="0"/>
            <w:noProof/>
            <w:sz w:val="22"/>
            <w:szCs w:val="22"/>
            <w:lang w:val="en-US"/>
          </w:rPr>
          <w:tab/>
        </w:r>
        <w:r w:rsidR="0001446A" w:rsidRPr="001D190C">
          <w:rPr>
            <w:rStyle w:val="Hyperlink"/>
            <w:noProof/>
          </w:rPr>
          <w:t>Rezultati</w:t>
        </w:r>
        <w:r w:rsidR="0001446A">
          <w:rPr>
            <w:noProof/>
            <w:webHidden/>
          </w:rPr>
          <w:tab/>
        </w:r>
        <w:r w:rsidR="0001446A">
          <w:rPr>
            <w:noProof/>
            <w:webHidden/>
          </w:rPr>
          <w:fldChar w:fldCharType="begin"/>
        </w:r>
        <w:r w:rsidR="0001446A">
          <w:rPr>
            <w:noProof/>
            <w:webHidden/>
          </w:rPr>
          <w:instrText xml:space="preserve"> PAGEREF _Toc103518050 \h </w:instrText>
        </w:r>
        <w:r w:rsidR="0001446A">
          <w:rPr>
            <w:noProof/>
            <w:webHidden/>
          </w:rPr>
        </w:r>
        <w:r w:rsidR="0001446A">
          <w:rPr>
            <w:noProof/>
            <w:webHidden/>
          </w:rPr>
          <w:fldChar w:fldCharType="separate"/>
        </w:r>
        <w:r w:rsidR="00CB3BCB">
          <w:rPr>
            <w:noProof/>
            <w:webHidden/>
          </w:rPr>
          <w:t>4</w:t>
        </w:r>
        <w:r w:rsidR="0001446A">
          <w:rPr>
            <w:noProof/>
            <w:webHidden/>
          </w:rPr>
          <w:fldChar w:fldCharType="end"/>
        </w:r>
      </w:hyperlink>
    </w:p>
    <w:p w14:paraId="4B19CFB1" w14:textId="0469C2D9" w:rsidR="0001446A" w:rsidRDefault="0004429C">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3518051" w:history="1">
        <w:r w:rsidR="0001446A" w:rsidRPr="001D190C">
          <w:rPr>
            <w:rStyle w:val="Hyperlink"/>
            <w:noProof/>
          </w:rPr>
          <w:t>1.3.1.</w:t>
        </w:r>
        <w:r w:rsidR="0001446A">
          <w:rPr>
            <w:rFonts w:asciiTheme="minorHAnsi" w:eastAsiaTheme="minorEastAsia" w:hAnsiTheme="minorHAnsi" w:cstheme="minorBidi"/>
            <w:i w:val="0"/>
            <w:iCs w:val="0"/>
            <w:noProof/>
            <w:sz w:val="22"/>
            <w:szCs w:val="22"/>
            <w:lang w:val="en-US"/>
          </w:rPr>
          <w:tab/>
        </w:r>
        <w:r w:rsidR="0001446A" w:rsidRPr="001D190C">
          <w:rPr>
            <w:rStyle w:val="Hyperlink"/>
            <w:noProof/>
          </w:rPr>
          <w:t>Logovi izvršavanja</w:t>
        </w:r>
        <w:r w:rsidR="0001446A">
          <w:rPr>
            <w:noProof/>
            <w:webHidden/>
          </w:rPr>
          <w:tab/>
        </w:r>
        <w:r w:rsidR="0001446A">
          <w:rPr>
            <w:noProof/>
            <w:webHidden/>
          </w:rPr>
          <w:fldChar w:fldCharType="begin"/>
        </w:r>
        <w:r w:rsidR="0001446A">
          <w:rPr>
            <w:noProof/>
            <w:webHidden/>
          </w:rPr>
          <w:instrText xml:space="preserve"> PAGEREF _Toc103518051 \h </w:instrText>
        </w:r>
        <w:r w:rsidR="0001446A">
          <w:rPr>
            <w:noProof/>
            <w:webHidden/>
          </w:rPr>
        </w:r>
        <w:r w:rsidR="0001446A">
          <w:rPr>
            <w:noProof/>
            <w:webHidden/>
          </w:rPr>
          <w:fldChar w:fldCharType="separate"/>
        </w:r>
        <w:r w:rsidR="00CB3BCB">
          <w:rPr>
            <w:noProof/>
            <w:webHidden/>
          </w:rPr>
          <w:t>4</w:t>
        </w:r>
        <w:r w:rsidR="0001446A">
          <w:rPr>
            <w:noProof/>
            <w:webHidden/>
          </w:rPr>
          <w:fldChar w:fldCharType="end"/>
        </w:r>
      </w:hyperlink>
    </w:p>
    <w:p w14:paraId="384190AB" w14:textId="7AD709D5" w:rsidR="0001446A" w:rsidRDefault="0004429C">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3518052" w:history="1">
        <w:r w:rsidR="0001446A" w:rsidRPr="001D190C">
          <w:rPr>
            <w:rStyle w:val="Hyperlink"/>
            <w:noProof/>
          </w:rPr>
          <w:t>1.3.2.</w:t>
        </w:r>
        <w:r w:rsidR="0001446A">
          <w:rPr>
            <w:rFonts w:asciiTheme="minorHAnsi" w:eastAsiaTheme="minorEastAsia" w:hAnsiTheme="minorHAnsi" w:cstheme="minorBidi"/>
            <w:i w:val="0"/>
            <w:iCs w:val="0"/>
            <w:noProof/>
            <w:sz w:val="22"/>
            <w:szCs w:val="22"/>
            <w:lang w:val="en-US"/>
          </w:rPr>
          <w:tab/>
        </w:r>
        <w:r w:rsidR="0001446A" w:rsidRPr="001D190C">
          <w:rPr>
            <w:rStyle w:val="Hyperlink"/>
            <w:noProof/>
          </w:rPr>
          <w:t>Grafici ubrzanja</w:t>
        </w:r>
        <w:r w:rsidR="0001446A">
          <w:rPr>
            <w:noProof/>
            <w:webHidden/>
          </w:rPr>
          <w:tab/>
        </w:r>
        <w:r w:rsidR="0001446A">
          <w:rPr>
            <w:noProof/>
            <w:webHidden/>
          </w:rPr>
          <w:fldChar w:fldCharType="begin"/>
        </w:r>
        <w:r w:rsidR="0001446A">
          <w:rPr>
            <w:noProof/>
            <w:webHidden/>
          </w:rPr>
          <w:instrText xml:space="preserve"> PAGEREF _Toc103518052 \h </w:instrText>
        </w:r>
        <w:r w:rsidR="0001446A">
          <w:rPr>
            <w:noProof/>
            <w:webHidden/>
          </w:rPr>
        </w:r>
        <w:r w:rsidR="0001446A">
          <w:rPr>
            <w:noProof/>
            <w:webHidden/>
          </w:rPr>
          <w:fldChar w:fldCharType="separate"/>
        </w:r>
        <w:r w:rsidR="00CB3BCB">
          <w:rPr>
            <w:noProof/>
            <w:webHidden/>
          </w:rPr>
          <w:t>6</w:t>
        </w:r>
        <w:r w:rsidR="0001446A">
          <w:rPr>
            <w:noProof/>
            <w:webHidden/>
          </w:rPr>
          <w:fldChar w:fldCharType="end"/>
        </w:r>
      </w:hyperlink>
    </w:p>
    <w:p w14:paraId="4657C205" w14:textId="103C1C9B" w:rsidR="0001446A" w:rsidRDefault="0004429C">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3518053" w:history="1">
        <w:r w:rsidR="0001446A" w:rsidRPr="001D190C">
          <w:rPr>
            <w:rStyle w:val="Hyperlink"/>
            <w:noProof/>
            <w:lang w:val="sr-Latn-RS"/>
          </w:rPr>
          <w:t>1.3.3.</w:t>
        </w:r>
        <w:r w:rsidR="0001446A">
          <w:rPr>
            <w:rFonts w:asciiTheme="minorHAnsi" w:eastAsiaTheme="minorEastAsia" w:hAnsiTheme="minorHAnsi" w:cstheme="minorBidi"/>
            <w:i w:val="0"/>
            <w:iCs w:val="0"/>
            <w:noProof/>
            <w:sz w:val="22"/>
            <w:szCs w:val="22"/>
            <w:lang w:val="en-US"/>
          </w:rPr>
          <w:tab/>
        </w:r>
        <w:r w:rsidR="0001446A" w:rsidRPr="001D190C">
          <w:rPr>
            <w:rStyle w:val="Hyperlink"/>
            <w:noProof/>
          </w:rPr>
          <w:t>Diskusija dobijenih re</w:t>
        </w:r>
        <w:r w:rsidR="0001446A" w:rsidRPr="001D190C">
          <w:rPr>
            <w:rStyle w:val="Hyperlink"/>
            <w:noProof/>
            <w:lang w:val="sr-Latn-RS"/>
          </w:rPr>
          <w:t>zultata</w:t>
        </w:r>
        <w:r w:rsidR="0001446A">
          <w:rPr>
            <w:noProof/>
            <w:webHidden/>
          </w:rPr>
          <w:tab/>
        </w:r>
        <w:r w:rsidR="0001446A">
          <w:rPr>
            <w:noProof/>
            <w:webHidden/>
          </w:rPr>
          <w:fldChar w:fldCharType="begin"/>
        </w:r>
        <w:r w:rsidR="0001446A">
          <w:rPr>
            <w:noProof/>
            <w:webHidden/>
          </w:rPr>
          <w:instrText xml:space="preserve"> PAGEREF _Toc103518053 \h </w:instrText>
        </w:r>
        <w:r w:rsidR="0001446A">
          <w:rPr>
            <w:noProof/>
            <w:webHidden/>
          </w:rPr>
        </w:r>
        <w:r w:rsidR="0001446A">
          <w:rPr>
            <w:noProof/>
            <w:webHidden/>
          </w:rPr>
          <w:fldChar w:fldCharType="separate"/>
        </w:r>
        <w:r w:rsidR="00CB3BCB">
          <w:rPr>
            <w:noProof/>
            <w:webHidden/>
          </w:rPr>
          <w:t>6</w:t>
        </w:r>
        <w:r w:rsidR="0001446A">
          <w:rPr>
            <w:noProof/>
            <w:webHidden/>
          </w:rPr>
          <w:fldChar w:fldCharType="end"/>
        </w:r>
      </w:hyperlink>
    </w:p>
    <w:p w14:paraId="2FBB01C0" w14:textId="4EDCB5DB" w:rsidR="0001446A" w:rsidRDefault="0004429C">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03518054" w:history="1">
        <w:r w:rsidR="0001446A" w:rsidRPr="001D190C">
          <w:rPr>
            <w:rStyle w:val="Hyperlink"/>
            <w:noProof/>
          </w:rPr>
          <w:t>2.</w:t>
        </w:r>
        <w:r w:rsidR="0001446A">
          <w:rPr>
            <w:rFonts w:asciiTheme="minorHAnsi" w:eastAsiaTheme="minorEastAsia" w:hAnsiTheme="minorHAnsi" w:cstheme="minorBidi"/>
            <w:b w:val="0"/>
            <w:bCs w:val="0"/>
            <w:caps w:val="0"/>
            <w:noProof/>
            <w:sz w:val="22"/>
            <w:szCs w:val="22"/>
            <w:lang w:val="en-US"/>
          </w:rPr>
          <w:tab/>
        </w:r>
        <w:r w:rsidR="0001446A" w:rsidRPr="001D190C">
          <w:rPr>
            <w:rStyle w:val="Hyperlink"/>
            <w:noProof/>
          </w:rPr>
          <w:t>PROBLEM 2 – GAME OF LIFE</w:t>
        </w:r>
        <w:r w:rsidR="0001446A">
          <w:rPr>
            <w:noProof/>
            <w:webHidden/>
          </w:rPr>
          <w:tab/>
        </w:r>
        <w:r w:rsidR="0001446A">
          <w:rPr>
            <w:noProof/>
            <w:webHidden/>
          </w:rPr>
          <w:fldChar w:fldCharType="begin"/>
        </w:r>
        <w:r w:rsidR="0001446A">
          <w:rPr>
            <w:noProof/>
            <w:webHidden/>
          </w:rPr>
          <w:instrText xml:space="preserve"> PAGEREF _Toc103518054 \h </w:instrText>
        </w:r>
        <w:r w:rsidR="0001446A">
          <w:rPr>
            <w:noProof/>
            <w:webHidden/>
          </w:rPr>
        </w:r>
        <w:r w:rsidR="0001446A">
          <w:rPr>
            <w:noProof/>
            <w:webHidden/>
          </w:rPr>
          <w:fldChar w:fldCharType="separate"/>
        </w:r>
        <w:r w:rsidR="00CB3BCB">
          <w:rPr>
            <w:noProof/>
            <w:webHidden/>
          </w:rPr>
          <w:t>7</w:t>
        </w:r>
        <w:r w:rsidR="0001446A">
          <w:rPr>
            <w:noProof/>
            <w:webHidden/>
          </w:rPr>
          <w:fldChar w:fldCharType="end"/>
        </w:r>
      </w:hyperlink>
    </w:p>
    <w:p w14:paraId="343EE49D" w14:textId="2C677B0D" w:rsidR="0001446A" w:rsidRDefault="0004429C">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03518055" w:history="1">
        <w:r w:rsidR="0001446A" w:rsidRPr="001D190C">
          <w:rPr>
            <w:rStyle w:val="Hyperlink"/>
            <w:noProof/>
          </w:rPr>
          <w:t>2.1.</w:t>
        </w:r>
        <w:r w:rsidR="0001446A">
          <w:rPr>
            <w:rFonts w:asciiTheme="minorHAnsi" w:eastAsiaTheme="minorEastAsia" w:hAnsiTheme="minorHAnsi" w:cstheme="minorBidi"/>
            <w:smallCaps w:val="0"/>
            <w:noProof/>
            <w:sz w:val="22"/>
            <w:szCs w:val="22"/>
            <w:lang w:val="en-US"/>
          </w:rPr>
          <w:tab/>
        </w:r>
        <w:r w:rsidR="0001446A" w:rsidRPr="001D190C">
          <w:rPr>
            <w:rStyle w:val="Hyperlink"/>
            <w:noProof/>
          </w:rPr>
          <w:t>Tekst problema</w:t>
        </w:r>
        <w:r w:rsidR="0001446A">
          <w:rPr>
            <w:noProof/>
            <w:webHidden/>
          </w:rPr>
          <w:tab/>
        </w:r>
        <w:r w:rsidR="0001446A">
          <w:rPr>
            <w:noProof/>
            <w:webHidden/>
          </w:rPr>
          <w:fldChar w:fldCharType="begin"/>
        </w:r>
        <w:r w:rsidR="0001446A">
          <w:rPr>
            <w:noProof/>
            <w:webHidden/>
          </w:rPr>
          <w:instrText xml:space="preserve"> PAGEREF _Toc103518055 \h </w:instrText>
        </w:r>
        <w:r w:rsidR="0001446A">
          <w:rPr>
            <w:noProof/>
            <w:webHidden/>
          </w:rPr>
        </w:r>
        <w:r w:rsidR="0001446A">
          <w:rPr>
            <w:noProof/>
            <w:webHidden/>
          </w:rPr>
          <w:fldChar w:fldCharType="separate"/>
        </w:r>
        <w:r w:rsidR="00CB3BCB">
          <w:rPr>
            <w:noProof/>
            <w:webHidden/>
          </w:rPr>
          <w:t>7</w:t>
        </w:r>
        <w:r w:rsidR="0001446A">
          <w:rPr>
            <w:noProof/>
            <w:webHidden/>
          </w:rPr>
          <w:fldChar w:fldCharType="end"/>
        </w:r>
      </w:hyperlink>
    </w:p>
    <w:p w14:paraId="6BD527E9" w14:textId="29D914FC" w:rsidR="0001446A" w:rsidRDefault="0004429C">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03518056" w:history="1">
        <w:r w:rsidR="0001446A" w:rsidRPr="001D190C">
          <w:rPr>
            <w:rStyle w:val="Hyperlink"/>
            <w:noProof/>
          </w:rPr>
          <w:t>2.2.</w:t>
        </w:r>
        <w:r w:rsidR="0001446A">
          <w:rPr>
            <w:rFonts w:asciiTheme="minorHAnsi" w:eastAsiaTheme="minorEastAsia" w:hAnsiTheme="minorHAnsi" w:cstheme="minorBidi"/>
            <w:smallCaps w:val="0"/>
            <w:noProof/>
            <w:sz w:val="22"/>
            <w:szCs w:val="22"/>
            <w:lang w:val="en-US"/>
          </w:rPr>
          <w:tab/>
        </w:r>
        <w:r w:rsidR="0001446A" w:rsidRPr="001D190C">
          <w:rPr>
            <w:rStyle w:val="Hyperlink"/>
            <w:noProof/>
          </w:rPr>
          <w:t>Delovi koje treba paralelizovati</w:t>
        </w:r>
        <w:r w:rsidR="0001446A">
          <w:rPr>
            <w:noProof/>
            <w:webHidden/>
          </w:rPr>
          <w:tab/>
        </w:r>
        <w:r w:rsidR="0001446A">
          <w:rPr>
            <w:noProof/>
            <w:webHidden/>
          </w:rPr>
          <w:fldChar w:fldCharType="begin"/>
        </w:r>
        <w:r w:rsidR="0001446A">
          <w:rPr>
            <w:noProof/>
            <w:webHidden/>
          </w:rPr>
          <w:instrText xml:space="preserve"> PAGEREF _Toc103518056 \h </w:instrText>
        </w:r>
        <w:r w:rsidR="0001446A">
          <w:rPr>
            <w:noProof/>
            <w:webHidden/>
          </w:rPr>
        </w:r>
        <w:r w:rsidR="0001446A">
          <w:rPr>
            <w:noProof/>
            <w:webHidden/>
          </w:rPr>
          <w:fldChar w:fldCharType="separate"/>
        </w:r>
        <w:r w:rsidR="00CB3BCB">
          <w:rPr>
            <w:noProof/>
            <w:webHidden/>
          </w:rPr>
          <w:t>7</w:t>
        </w:r>
        <w:r w:rsidR="0001446A">
          <w:rPr>
            <w:noProof/>
            <w:webHidden/>
          </w:rPr>
          <w:fldChar w:fldCharType="end"/>
        </w:r>
      </w:hyperlink>
    </w:p>
    <w:p w14:paraId="6B68FD6B" w14:textId="0AF0256B" w:rsidR="0001446A" w:rsidRDefault="0004429C">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3518057" w:history="1">
        <w:r w:rsidR="0001446A" w:rsidRPr="001D190C">
          <w:rPr>
            <w:rStyle w:val="Hyperlink"/>
            <w:noProof/>
          </w:rPr>
          <w:t>2.2.1.</w:t>
        </w:r>
        <w:r w:rsidR="0001446A">
          <w:rPr>
            <w:rFonts w:asciiTheme="minorHAnsi" w:eastAsiaTheme="minorEastAsia" w:hAnsiTheme="minorHAnsi" w:cstheme="minorBidi"/>
            <w:i w:val="0"/>
            <w:iCs w:val="0"/>
            <w:noProof/>
            <w:sz w:val="22"/>
            <w:szCs w:val="22"/>
            <w:lang w:val="en-US"/>
          </w:rPr>
          <w:tab/>
        </w:r>
        <w:r w:rsidR="0001446A" w:rsidRPr="001D190C">
          <w:rPr>
            <w:rStyle w:val="Hyperlink"/>
            <w:noProof/>
          </w:rPr>
          <w:t>Diskusija</w:t>
        </w:r>
        <w:r w:rsidR="0001446A">
          <w:rPr>
            <w:noProof/>
            <w:webHidden/>
          </w:rPr>
          <w:tab/>
        </w:r>
        <w:r w:rsidR="0001446A">
          <w:rPr>
            <w:noProof/>
            <w:webHidden/>
          </w:rPr>
          <w:fldChar w:fldCharType="begin"/>
        </w:r>
        <w:r w:rsidR="0001446A">
          <w:rPr>
            <w:noProof/>
            <w:webHidden/>
          </w:rPr>
          <w:instrText xml:space="preserve"> PAGEREF _Toc103518057 \h </w:instrText>
        </w:r>
        <w:r w:rsidR="0001446A">
          <w:rPr>
            <w:noProof/>
            <w:webHidden/>
          </w:rPr>
        </w:r>
        <w:r w:rsidR="0001446A">
          <w:rPr>
            <w:noProof/>
            <w:webHidden/>
          </w:rPr>
          <w:fldChar w:fldCharType="separate"/>
        </w:r>
        <w:r w:rsidR="00CB3BCB">
          <w:rPr>
            <w:noProof/>
            <w:webHidden/>
          </w:rPr>
          <w:t>7</w:t>
        </w:r>
        <w:r w:rsidR="0001446A">
          <w:rPr>
            <w:noProof/>
            <w:webHidden/>
          </w:rPr>
          <w:fldChar w:fldCharType="end"/>
        </w:r>
      </w:hyperlink>
    </w:p>
    <w:p w14:paraId="35CEE1BD" w14:textId="33341951" w:rsidR="0001446A" w:rsidRDefault="0004429C">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3518058" w:history="1">
        <w:r w:rsidR="0001446A" w:rsidRPr="001D190C">
          <w:rPr>
            <w:rStyle w:val="Hyperlink"/>
            <w:noProof/>
          </w:rPr>
          <w:t>2.2.2.</w:t>
        </w:r>
        <w:r w:rsidR="0001446A">
          <w:rPr>
            <w:rFonts w:asciiTheme="minorHAnsi" w:eastAsiaTheme="minorEastAsia" w:hAnsiTheme="minorHAnsi" w:cstheme="minorBidi"/>
            <w:i w:val="0"/>
            <w:iCs w:val="0"/>
            <w:noProof/>
            <w:sz w:val="22"/>
            <w:szCs w:val="22"/>
            <w:lang w:val="en-US"/>
          </w:rPr>
          <w:tab/>
        </w:r>
        <w:r w:rsidR="0001446A" w:rsidRPr="001D190C">
          <w:rPr>
            <w:rStyle w:val="Hyperlink"/>
            <w:noProof/>
          </w:rPr>
          <w:t>Način paralelizacije</w:t>
        </w:r>
        <w:r w:rsidR="0001446A">
          <w:rPr>
            <w:noProof/>
            <w:webHidden/>
          </w:rPr>
          <w:tab/>
        </w:r>
        <w:r w:rsidR="0001446A">
          <w:rPr>
            <w:noProof/>
            <w:webHidden/>
          </w:rPr>
          <w:fldChar w:fldCharType="begin"/>
        </w:r>
        <w:r w:rsidR="0001446A">
          <w:rPr>
            <w:noProof/>
            <w:webHidden/>
          </w:rPr>
          <w:instrText xml:space="preserve"> PAGEREF _Toc103518058 \h </w:instrText>
        </w:r>
        <w:r w:rsidR="0001446A">
          <w:rPr>
            <w:noProof/>
            <w:webHidden/>
          </w:rPr>
        </w:r>
        <w:r w:rsidR="0001446A">
          <w:rPr>
            <w:noProof/>
            <w:webHidden/>
          </w:rPr>
          <w:fldChar w:fldCharType="separate"/>
        </w:r>
        <w:r w:rsidR="00CB3BCB">
          <w:rPr>
            <w:noProof/>
            <w:webHidden/>
          </w:rPr>
          <w:t>8</w:t>
        </w:r>
        <w:r w:rsidR="0001446A">
          <w:rPr>
            <w:noProof/>
            <w:webHidden/>
          </w:rPr>
          <w:fldChar w:fldCharType="end"/>
        </w:r>
      </w:hyperlink>
    </w:p>
    <w:p w14:paraId="5CB6F0D7" w14:textId="7B23C037" w:rsidR="0001446A" w:rsidRDefault="0004429C">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03518059" w:history="1">
        <w:r w:rsidR="0001446A" w:rsidRPr="001D190C">
          <w:rPr>
            <w:rStyle w:val="Hyperlink"/>
            <w:noProof/>
            <w:lang w:val="en-US"/>
          </w:rPr>
          <w:t>2.3.</w:t>
        </w:r>
        <w:r w:rsidR="0001446A">
          <w:rPr>
            <w:rFonts w:asciiTheme="minorHAnsi" w:eastAsiaTheme="minorEastAsia" w:hAnsiTheme="minorHAnsi" w:cstheme="minorBidi"/>
            <w:smallCaps w:val="0"/>
            <w:noProof/>
            <w:sz w:val="22"/>
            <w:szCs w:val="22"/>
            <w:lang w:val="en-US"/>
          </w:rPr>
          <w:tab/>
        </w:r>
        <w:r w:rsidR="0001446A" w:rsidRPr="001D190C">
          <w:rPr>
            <w:rStyle w:val="Hyperlink"/>
            <w:noProof/>
          </w:rPr>
          <w:t>Rez</w:t>
        </w:r>
        <w:r w:rsidR="0001446A" w:rsidRPr="001D190C">
          <w:rPr>
            <w:rStyle w:val="Hyperlink"/>
            <w:noProof/>
            <w:lang w:val="en-US"/>
          </w:rPr>
          <w:t>ultati</w:t>
        </w:r>
        <w:r w:rsidR="0001446A">
          <w:rPr>
            <w:noProof/>
            <w:webHidden/>
          </w:rPr>
          <w:tab/>
        </w:r>
        <w:r w:rsidR="0001446A">
          <w:rPr>
            <w:noProof/>
            <w:webHidden/>
          </w:rPr>
          <w:fldChar w:fldCharType="begin"/>
        </w:r>
        <w:r w:rsidR="0001446A">
          <w:rPr>
            <w:noProof/>
            <w:webHidden/>
          </w:rPr>
          <w:instrText xml:space="preserve"> PAGEREF _Toc103518059 \h </w:instrText>
        </w:r>
        <w:r w:rsidR="0001446A">
          <w:rPr>
            <w:noProof/>
            <w:webHidden/>
          </w:rPr>
        </w:r>
        <w:r w:rsidR="0001446A">
          <w:rPr>
            <w:noProof/>
            <w:webHidden/>
          </w:rPr>
          <w:fldChar w:fldCharType="separate"/>
        </w:r>
        <w:r w:rsidR="00CB3BCB">
          <w:rPr>
            <w:noProof/>
            <w:webHidden/>
          </w:rPr>
          <w:t>8</w:t>
        </w:r>
        <w:r w:rsidR="0001446A">
          <w:rPr>
            <w:noProof/>
            <w:webHidden/>
          </w:rPr>
          <w:fldChar w:fldCharType="end"/>
        </w:r>
      </w:hyperlink>
    </w:p>
    <w:p w14:paraId="7142587F" w14:textId="6C302A10" w:rsidR="0001446A" w:rsidRDefault="0004429C">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3518060" w:history="1">
        <w:r w:rsidR="0001446A" w:rsidRPr="001D190C">
          <w:rPr>
            <w:rStyle w:val="Hyperlink"/>
            <w:noProof/>
          </w:rPr>
          <w:t>2.3.1.</w:t>
        </w:r>
        <w:r w:rsidR="0001446A">
          <w:rPr>
            <w:rFonts w:asciiTheme="minorHAnsi" w:eastAsiaTheme="minorEastAsia" w:hAnsiTheme="minorHAnsi" w:cstheme="minorBidi"/>
            <w:i w:val="0"/>
            <w:iCs w:val="0"/>
            <w:noProof/>
            <w:sz w:val="22"/>
            <w:szCs w:val="22"/>
            <w:lang w:val="en-US"/>
          </w:rPr>
          <w:tab/>
        </w:r>
        <w:r w:rsidR="0001446A" w:rsidRPr="001D190C">
          <w:rPr>
            <w:rStyle w:val="Hyperlink"/>
            <w:noProof/>
          </w:rPr>
          <w:t>Logovi izvršavanja</w:t>
        </w:r>
        <w:r w:rsidR="0001446A">
          <w:rPr>
            <w:noProof/>
            <w:webHidden/>
          </w:rPr>
          <w:tab/>
        </w:r>
        <w:r w:rsidR="0001446A">
          <w:rPr>
            <w:noProof/>
            <w:webHidden/>
          </w:rPr>
          <w:fldChar w:fldCharType="begin"/>
        </w:r>
        <w:r w:rsidR="0001446A">
          <w:rPr>
            <w:noProof/>
            <w:webHidden/>
          </w:rPr>
          <w:instrText xml:space="preserve"> PAGEREF _Toc103518060 \h </w:instrText>
        </w:r>
        <w:r w:rsidR="0001446A">
          <w:rPr>
            <w:noProof/>
            <w:webHidden/>
          </w:rPr>
        </w:r>
        <w:r w:rsidR="0001446A">
          <w:rPr>
            <w:noProof/>
            <w:webHidden/>
          </w:rPr>
          <w:fldChar w:fldCharType="separate"/>
        </w:r>
        <w:r w:rsidR="00CB3BCB">
          <w:rPr>
            <w:noProof/>
            <w:webHidden/>
          </w:rPr>
          <w:t>8</w:t>
        </w:r>
        <w:r w:rsidR="0001446A">
          <w:rPr>
            <w:noProof/>
            <w:webHidden/>
          </w:rPr>
          <w:fldChar w:fldCharType="end"/>
        </w:r>
      </w:hyperlink>
    </w:p>
    <w:p w14:paraId="1949EBA9" w14:textId="0AEDC935" w:rsidR="0001446A" w:rsidRDefault="0004429C">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3518061" w:history="1">
        <w:r w:rsidR="0001446A" w:rsidRPr="001D190C">
          <w:rPr>
            <w:rStyle w:val="Hyperlink"/>
            <w:noProof/>
          </w:rPr>
          <w:t>2.3.2.</w:t>
        </w:r>
        <w:r w:rsidR="0001446A">
          <w:rPr>
            <w:rFonts w:asciiTheme="minorHAnsi" w:eastAsiaTheme="minorEastAsia" w:hAnsiTheme="minorHAnsi" w:cstheme="minorBidi"/>
            <w:i w:val="0"/>
            <w:iCs w:val="0"/>
            <w:noProof/>
            <w:sz w:val="22"/>
            <w:szCs w:val="22"/>
            <w:lang w:val="en-US"/>
          </w:rPr>
          <w:tab/>
        </w:r>
        <w:r w:rsidR="0001446A" w:rsidRPr="001D190C">
          <w:rPr>
            <w:rStyle w:val="Hyperlink"/>
            <w:noProof/>
          </w:rPr>
          <w:t>Grafici ubrzanja</w:t>
        </w:r>
        <w:r w:rsidR="0001446A">
          <w:rPr>
            <w:noProof/>
            <w:webHidden/>
          </w:rPr>
          <w:tab/>
        </w:r>
        <w:r w:rsidR="0001446A">
          <w:rPr>
            <w:noProof/>
            <w:webHidden/>
          </w:rPr>
          <w:fldChar w:fldCharType="begin"/>
        </w:r>
        <w:r w:rsidR="0001446A">
          <w:rPr>
            <w:noProof/>
            <w:webHidden/>
          </w:rPr>
          <w:instrText xml:space="preserve"> PAGEREF _Toc103518061 \h </w:instrText>
        </w:r>
        <w:r w:rsidR="0001446A">
          <w:rPr>
            <w:noProof/>
            <w:webHidden/>
          </w:rPr>
        </w:r>
        <w:r w:rsidR="0001446A">
          <w:rPr>
            <w:noProof/>
            <w:webHidden/>
          </w:rPr>
          <w:fldChar w:fldCharType="separate"/>
        </w:r>
        <w:r w:rsidR="00CB3BCB">
          <w:rPr>
            <w:noProof/>
            <w:webHidden/>
          </w:rPr>
          <w:t>11</w:t>
        </w:r>
        <w:r w:rsidR="0001446A">
          <w:rPr>
            <w:noProof/>
            <w:webHidden/>
          </w:rPr>
          <w:fldChar w:fldCharType="end"/>
        </w:r>
      </w:hyperlink>
    </w:p>
    <w:p w14:paraId="43E27F0C" w14:textId="1BEFD2E9" w:rsidR="0001446A" w:rsidRDefault="0004429C">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3518062" w:history="1">
        <w:r w:rsidR="0001446A" w:rsidRPr="001D190C">
          <w:rPr>
            <w:rStyle w:val="Hyperlink"/>
            <w:noProof/>
          </w:rPr>
          <w:t>2.3.3.</w:t>
        </w:r>
        <w:r w:rsidR="0001446A">
          <w:rPr>
            <w:rFonts w:asciiTheme="minorHAnsi" w:eastAsiaTheme="minorEastAsia" w:hAnsiTheme="minorHAnsi" w:cstheme="minorBidi"/>
            <w:i w:val="0"/>
            <w:iCs w:val="0"/>
            <w:noProof/>
            <w:sz w:val="22"/>
            <w:szCs w:val="22"/>
            <w:lang w:val="en-US"/>
          </w:rPr>
          <w:tab/>
        </w:r>
        <w:r w:rsidR="0001446A" w:rsidRPr="001D190C">
          <w:rPr>
            <w:rStyle w:val="Hyperlink"/>
            <w:noProof/>
          </w:rPr>
          <w:t>Diskusija dobijenih rezultata</w:t>
        </w:r>
        <w:r w:rsidR="0001446A">
          <w:rPr>
            <w:noProof/>
            <w:webHidden/>
          </w:rPr>
          <w:tab/>
        </w:r>
        <w:r w:rsidR="0001446A">
          <w:rPr>
            <w:noProof/>
            <w:webHidden/>
          </w:rPr>
          <w:fldChar w:fldCharType="begin"/>
        </w:r>
        <w:r w:rsidR="0001446A">
          <w:rPr>
            <w:noProof/>
            <w:webHidden/>
          </w:rPr>
          <w:instrText xml:space="preserve"> PAGEREF _Toc103518062 \h </w:instrText>
        </w:r>
        <w:r w:rsidR="0001446A">
          <w:rPr>
            <w:noProof/>
            <w:webHidden/>
          </w:rPr>
        </w:r>
        <w:r w:rsidR="0001446A">
          <w:rPr>
            <w:noProof/>
            <w:webHidden/>
          </w:rPr>
          <w:fldChar w:fldCharType="separate"/>
        </w:r>
        <w:r w:rsidR="00CB3BCB">
          <w:rPr>
            <w:noProof/>
            <w:webHidden/>
          </w:rPr>
          <w:t>11</w:t>
        </w:r>
        <w:r w:rsidR="0001446A">
          <w:rPr>
            <w:noProof/>
            <w:webHidden/>
          </w:rPr>
          <w:fldChar w:fldCharType="end"/>
        </w:r>
      </w:hyperlink>
    </w:p>
    <w:p w14:paraId="6330C23A" w14:textId="37C32376" w:rsidR="0001446A" w:rsidRDefault="0004429C">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03518063" w:history="1">
        <w:r w:rsidR="0001446A" w:rsidRPr="001D190C">
          <w:rPr>
            <w:rStyle w:val="Hyperlink"/>
            <w:noProof/>
          </w:rPr>
          <w:t>3.</w:t>
        </w:r>
        <w:r w:rsidR="0001446A">
          <w:rPr>
            <w:rFonts w:asciiTheme="minorHAnsi" w:eastAsiaTheme="minorEastAsia" w:hAnsiTheme="minorHAnsi" w:cstheme="minorBidi"/>
            <w:b w:val="0"/>
            <w:bCs w:val="0"/>
            <w:caps w:val="0"/>
            <w:noProof/>
            <w:sz w:val="22"/>
            <w:szCs w:val="22"/>
            <w:lang w:val="en-US"/>
          </w:rPr>
          <w:tab/>
        </w:r>
        <w:r w:rsidR="0001446A" w:rsidRPr="001D190C">
          <w:rPr>
            <w:rStyle w:val="Hyperlink"/>
            <w:noProof/>
          </w:rPr>
          <w:t>PROBLEM 3 – HOTSPOT</w:t>
        </w:r>
        <w:r w:rsidR="0001446A">
          <w:rPr>
            <w:noProof/>
            <w:webHidden/>
          </w:rPr>
          <w:tab/>
        </w:r>
        <w:r w:rsidR="0001446A">
          <w:rPr>
            <w:noProof/>
            <w:webHidden/>
          </w:rPr>
          <w:fldChar w:fldCharType="begin"/>
        </w:r>
        <w:r w:rsidR="0001446A">
          <w:rPr>
            <w:noProof/>
            <w:webHidden/>
          </w:rPr>
          <w:instrText xml:space="preserve"> PAGEREF _Toc103518063 \h </w:instrText>
        </w:r>
        <w:r w:rsidR="0001446A">
          <w:rPr>
            <w:noProof/>
            <w:webHidden/>
          </w:rPr>
        </w:r>
        <w:r w:rsidR="0001446A">
          <w:rPr>
            <w:noProof/>
            <w:webHidden/>
          </w:rPr>
          <w:fldChar w:fldCharType="separate"/>
        </w:r>
        <w:r w:rsidR="00CB3BCB">
          <w:rPr>
            <w:noProof/>
            <w:webHidden/>
          </w:rPr>
          <w:t>12</w:t>
        </w:r>
        <w:r w:rsidR="0001446A">
          <w:rPr>
            <w:noProof/>
            <w:webHidden/>
          </w:rPr>
          <w:fldChar w:fldCharType="end"/>
        </w:r>
      </w:hyperlink>
    </w:p>
    <w:p w14:paraId="6098273A" w14:textId="720A051B" w:rsidR="0001446A" w:rsidRDefault="0004429C">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03518064" w:history="1">
        <w:r w:rsidR="0001446A" w:rsidRPr="001D190C">
          <w:rPr>
            <w:rStyle w:val="Hyperlink"/>
            <w:noProof/>
          </w:rPr>
          <w:t>3.1.</w:t>
        </w:r>
        <w:r w:rsidR="0001446A">
          <w:rPr>
            <w:rFonts w:asciiTheme="minorHAnsi" w:eastAsiaTheme="minorEastAsia" w:hAnsiTheme="minorHAnsi" w:cstheme="minorBidi"/>
            <w:smallCaps w:val="0"/>
            <w:noProof/>
            <w:sz w:val="22"/>
            <w:szCs w:val="22"/>
            <w:lang w:val="en-US"/>
          </w:rPr>
          <w:tab/>
        </w:r>
        <w:r w:rsidR="0001446A" w:rsidRPr="001D190C">
          <w:rPr>
            <w:rStyle w:val="Hyperlink"/>
            <w:noProof/>
          </w:rPr>
          <w:t>Tekst problema</w:t>
        </w:r>
        <w:r w:rsidR="0001446A">
          <w:rPr>
            <w:noProof/>
            <w:webHidden/>
          </w:rPr>
          <w:tab/>
        </w:r>
        <w:r w:rsidR="0001446A">
          <w:rPr>
            <w:noProof/>
            <w:webHidden/>
          </w:rPr>
          <w:fldChar w:fldCharType="begin"/>
        </w:r>
        <w:r w:rsidR="0001446A">
          <w:rPr>
            <w:noProof/>
            <w:webHidden/>
          </w:rPr>
          <w:instrText xml:space="preserve"> PAGEREF _Toc103518064 \h </w:instrText>
        </w:r>
        <w:r w:rsidR="0001446A">
          <w:rPr>
            <w:noProof/>
            <w:webHidden/>
          </w:rPr>
        </w:r>
        <w:r w:rsidR="0001446A">
          <w:rPr>
            <w:noProof/>
            <w:webHidden/>
          </w:rPr>
          <w:fldChar w:fldCharType="separate"/>
        </w:r>
        <w:r w:rsidR="00CB3BCB">
          <w:rPr>
            <w:noProof/>
            <w:webHidden/>
          </w:rPr>
          <w:t>12</w:t>
        </w:r>
        <w:r w:rsidR="0001446A">
          <w:rPr>
            <w:noProof/>
            <w:webHidden/>
          </w:rPr>
          <w:fldChar w:fldCharType="end"/>
        </w:r>
      </w:hyperlink>
    </w:p>
    <w:p w14:paraId="4825B516" w14:textId="21B277FB" w:rsidR="0001446A" w:rsidRDefault="0004429C">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03518065" w:history="1">
        <w:r w:rsidR="0001446A" w:rsidRPr="001D190C">
          <w:rPr>
            <w:rStyle w:val="Hyperlink"/>
            <w:noProof/>
          </w:rPr>
          <w:t>3.2.</w:t>
        </w:r>
        <w:r w:rsidR="0001446A">
          <w:rPr>
            <w:rFonts w:asciiTheme="minorHAnsi" w:eastAsiaTheme="minorEastAsia" w:hAnsiTheme="minorHAnsi" w:cstheme="minorBidi"/>
            <w:smallCaps w:val="0"/>
            <w:noProof/>
            <w:sz w:val="22"/>
            <w:szCs w:val="22"/>
            <w:lang w:val="en-US"/>
          </w:rPr>
          <w:tab/>
        </w:r>
        <w:r w:rsidR="0001446A" w:rsidRPr="001D190C">
          <w:rPr>
            <w:rStyle w:val="Hyperlink"/>
            <w:noProof/>
          </w:rPr>
          <w:t>Delovi koje treba paralelizovati</w:t>
        </w:r>
        <w:r w:rsidR="0001446A">
          <w:rPr>
            <w:noProof/>
            <w:webHidden/>
          </w:rPr>
          <w:tab/>
        </w:r>
        <w:r w:rsidR="0001446A">
          <w:rPr>
            <w:noProof/>
            <w:webHidden/>
          </w:rPr>
          <w:fldChar w:fldCharType="begin"/>
        </w:r>
        <w:r w:rsidR="0001446A">
          <w:rPr>
            <w:noProof/>
            <w:webHidden/>
          </w:rPr>
          <w:instrText xml:space="preserve"> PAGEREF _Toc103518065 \h </w:instrText>
        </w:r>
        <w:r w:rsidR="0001446A">
          <w:rPr>
            <w:noProof/>
            <w:webHidden/>
          </w:rPr>
        </w:r>
        <w:r w:rsidR="0001446A">
          <w:rPr>
            <w:noProof/>
            <w:webHidden/>
          </w:rPr>
          <w:fldChar w:fldCharType="separate"/>
        </w:r>
        <w:r w:rsidR="00CB3BCB">
          <w:rPr>
            <w:noProof/>
            <w:webHidden/>
          </w:rPr>
          <w:t>12</w:t>
        </w:r>
        <w:r w:rsidR="0001446A">
          <w:rPr>
            <w:noProof/>
            <w:webHidden/>
          </w:rPr>
          <w:fldChar w:fldCharType="end"/>
        </w:r>
      </w:hyperlink>
    </w:p>
    <w:p w14:paraId="69A0DEBD" w14:textId="770224A3" w:rsidR="0001446A" w:rsidRDefault="0004429C">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3518066" w:history="1">
        <w:r w:rsidR="0001446A" w:rsidRPr="001D190C">
          <w:rPr>
            <w:rStyle w:val="Hyperlink"/>
            <w:noProof/>
          </w:rPr>
          <w:t>3.2.1.</w:t>
        </w:r>
        <w:r w:rsidR="0001446A">
          <w:rPr>
            <w:rFonts w:asciiTheme="minorHAnsi" w:eastAsiaTheme="minorEastAsia" w:hAnsiTheme="minorHAnsi" w:cstheme="minorBidi"/>
            <w:i w:val="0"/>
            <w:iCs w:val="0"/>
            <w:noProof/>
            <w:sz w:val="22"/>
            <w:szCs w:val="22"/>
            <w:lang w:val="en-US"/>
          </w:rPr>
          <w:tab/>
        </w:r>
        <w:r w:rsidR="0001446A" w:rsidRPr="001D190C">
          <w:rPr>
            <w:rStyle w:val="Hyperlink"/>
            <w:noProof/>
          </w:rPr>
          <w:t>Diskusija</w:t>
        </w:r>
        <w:r w:rsidR="0001446A">
          <w:rPr>
            <w:noProof/>
            <w:webHidden/>
          </w:rPr>
          <w:tab/>
        </w:r>
        <w:r w:rsidR="0001446A">
          <w:rPr>
            <w:noProof/>
            <w:webHidden/>
          </w:rPr>
          <w:fldChar w:fldCharType="begin"/>
        </w:r>
        <w:r w:rsidR="0001446A">
          <w:rPr>
            <w:noProof/>
            <w:webHidden/>
          </w:rPr>
          <w:instrText xml:space="preserve"> PAGEREF _Toc103518066 \h </w:instrText>
        </w:r>
        <w:r w:rsidR="0001446A">
          <w:rPr>
            <w:noProof/>
            <w:webHidden/>
          </w:rPr>
        </w:r>
        <w:r w:rsidR="0001446A">
          <w:rPr>
            <w:noProof/>
            <w:webHidden/>
          </w:rPr>
          <w:fldChar w:fldCharType="separate"/>
        </w:r>
        <w:r w:rsidR="00CB3BCB">
          <w:rPr>
            <w:noProof/>
            <w:webHidden/>
          </w:rPr>
          <w:t>12</w:t>
        </w:r>
        <w:r w:rsidR="0001446A">
          <w:rPr>
            <w:noProof/>
            <w:webHidden/>
          </w:rPr>
          <w:fldChar w:fldCharType="end"/>
        </w:r>
      </w:hyperlink>
    </w:p>
    <w:p w14:paraId="5B8DD904" w14:textId="667C1F2C" w:rsidR="0001446A" w:rsidRDefault="0004429C">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3518067" w:history="1">
        <w:r w:rsidR="0001446A" w:rsidRPr="001D190C">
          <w:rPr>
            <w:rStyle w:val="Hyperlink"/>
            <w:noProof/>
          </w:rPr>
          <w:t>3.2.2.</w:t>
        </w:r>
        <w:r w:rsidR="0001446A">
          <w:rPr>
            <w:rFonts w:asciiTheme="minorHAnsi" w:eastAsiaTheme="minorEastAsia" w:hAnsiTheme="minorHAnsi" w:cstheme="minorBidi"/>
            <w:i w:val="0"/>
            <w:iCs w:val="0"/>
            <w:noProof/>
            <w:sz w:val="22"/>
            <w:szCs w:val="22"/>
            <w:lang w:val="en-US"/>
          </w:rPr>
          <w:tab/>
        </w:r>
        <w:r w:rsidR="0001446A" w:rsidRPr="001D190C">
          <w:rPr>
            <w:rStyle w:val="Hyperlink"/>
            <w:noProof/>
          </w:rPr>
          <w:t>Način paralelizacije</w:t>
        </w:r>
        <w:r w:rsidR="0001446A">
          <w:rPr>
            <w:noProof/>
            <w:webHidden/>
          </w:rPr>
          <w:tab/>
        </w:r>
        <w:r w:rsidR="0001446A">
          <w:rPr>
            <w:noProof/>
            <w:webHidden/>
          </w:rPr>
          <w:fldChar w:fldCharType="begin"/>
        </w:r>
        <w:r w:rsidR="0001446A">
          <w:rPr>
            <w:noProof/>
            <w:webHidden/>
          </w:rPr>
          <w:instrText xml:space="preserve"> PAGEREF _Toc103518067 \h </w:instrText>
        </w:r>
        <w:r w:rsidR="0001446A">
          <w:rPr>
            <w:noProof/>
            <w:webHidden/>
          </w:rPr>
        </w:r>
        <w:r w:rsidR="0001446A">
          <w:rPr>
            <w:noProof/>
            <w:webHidden/>
          </w:rPr>
          <w:fldChar w:fldCharType="separate"/>
        </w:r>
        <w:r w:rsidR="00CB3BCB">
          <w:rPr>
            <w:noProof/>
            <w:webHidden/>
          </w:rPr>
          <w:t>12</w:t>
        </w:r>
        <w:r w:rsidR="0001446A">
          <w:rPr>
            <w:noProof/>
            <w:webHidden/>
          </w:rPr>
          <w:fldChar w:fldCharType="end"/>
        </w:r>
      </w:hyperlink>
    </w:p>
    <w:p w14:paraId="6BCB5EEB" w14:textId="1139DEBB" w:rsidR="0001446A" w:rsidRDefault="0004429C">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03518068" w:history="1">
        <w:r w:rsidR="0001446A" w:rsidRPr="001D190C">
          <w:rPr>
            <w:rStyle w:val="Hyperlink"/>
            <w:noProof/>
            <w:lang w:val="en-US"/>
          </w:rPr>
          <w:t>3.3.</w:t>
        </w:r>
        <w:r w:rsidR="0001446A">
          <w:rPr>
            <w:rFonts w:asciiTheme="minorHAnsi" w:eastAsiaTheme="minorEastAsia" w:hAnsiTheme="minorHAnsi" w:cstheme="minorBidi"/>
            <w:smallCaps w:val="0"/>
            <w:noProof/>
            <w:sz w:val="22"/>
            <w:szCs w:val="22"/>
            <w:lang w:val="en-US"/>
          </w:rPr>
          <w:tab/>
        </w:r>
        <w:r w:rsidR="0001446A" w:rsidRPr="001D190C">
          <w:rPr>
            <w:rStyle w:val="Hyperlink"/>
            <w:noProof/>
          </w:rPr>
          <w:t>Rez</w:t>
        </w:r>
        <w:r w:rsidR="0001446A" w:rsidRPr="001D190C">
          <w:rPr>
            <w:rStyle w:val="Hyperlink"/>
            <w:noProof/>
            <w:lang w:val="en-US"/>
          </w:rPr>
          <w:t>ultati</w:t>
        </w:r>
        <w:r w:rsidR="0001446A">
          <w:rPr>
            <w:noProof/>
            <w:webHidden/>
          </w:rPr>
          <w:tab/>
        </w:r>
        <w:r w:rsidR="0001446A">
          <w:rPr>
            <w:noProof/>
            <w:webHidden/>
          </w:rPr>
          <w:fldChar w:fldCharType="begin"/>
        </w:r>
        <w:r w:rsidR="0001446A">
          <w:rPr>
            <w:noProof/>
            <w:webHidden/>
          </w:rPr>
          <w:instrText xml:space="preserve"> PAGEREF _Toc103518068 \h </w:instrText>
        </w:r>
        <w:r w:rsidR="0001446A">
          <w:rPr>
            <w:noProof/>
            <w:webHidden/>
          </w:rPr>
        </w:r>
        <w:r w:rsidR="0001446A">
          <w:rPr>
            <w:noProof/>
            <w:webHidden/>
          </w:rPr>
          <w:fldChar w:fldCharType="separate"/>
        </w:r>
        <w:r w:rsidR="00CB3BCB">
          <w:rPr>
            <w:noProof/>
            <w:webHidden/>
          </w:rPr>
          <w:t>13</w:t>
        </w:r>
        <w:r w:rsidR="0001446A">
          <w:rPr>
            <w:noProof/>
            <w:webHidden/>
          </w:rPr>
          <w:fldChar w:fldCharType="end"/>
        </w:r>
      </w:hyperlink>
    </w:p>
    <w:p w14:paraId="74054FDC" w14:textId="65FAED95" w:rsidR="0001446A" w:rsidRDefault="0004429C">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3518069" w:history="1">
        <w:r w:rsidR="0001446A" w:rsidRPr="001D190C">
          <w:rPr>
            <w:rStyle w:val="Hyperlink"/>
            <w:noProof/>
          </w:rPr>
          <w:t>3.3.1.</w:t>
        </w:r>
        <w:r w:rsidR="0001446A">
          <w:rPr>
            <w:rFonts w:asciiTheme="minorHAnsi" w:eastAsiaTheme="minorEastAsia" w:hAnsiTheme="minorHAnsi" w:cstheme="minorBidi"/>
            <w:i w:val="0"/>
            <w:iCs w:val="0"/>
            <w:noProof/>
            <w:sz w:val="22"/>
            <w:szCs w:val="22"/>
            <w:lang w:val="en-US"/>
          </w:rPr>
          <w:tab/>
        </w:r>
        <w:r w:rsidR="0001446A" w:rsidRPr="001D190C">
          <w:rPr>
            <w:rStyle w:val="Hyperlink"/>
            <w:noProof/>
          </w:rPr>
          <w:t>Logovi izvršavanja</w:t>
        </w:r>
        <w:r w:rsidR="0001446A">
          <w:rPr>
            <w:noProof/>
            <w:webHidden/>
          </w:rPr>
          <w:tab/>
        </w:r>
        <w:r w:rsidR="0001446A">
          <w:rPr>
            <w:noProof/>
            <w:webHidden/>
          </w:rPr>
          <w:fldChar w:fldCharType="begin"/>
        </w:r>
        <w:r w:rsidR="0001446A">
          <w:rPr>
            <w:noProof/>
            <w:webHidden/>
          </w:rPr>
          <w:instrText xml:space="preserve"> PAGEREF _Toc103518069 \h </w:instrText>
        </w:r>
        <w:r w:rsidR="0001446A">
          <w:rPr>
            <w:noProof/>
            <w:webHidden/>
          </w:rPr>
        </w:r>
        <w:r w:rsidR="0001446A">
          <w:rPr>
            <w:noProof/>
            <w:webHidden/>
          </w:rPr>
          <w:fldChar w:fldCharType="separate"/>
        </w:r>
        <w:r w:rsidR="00CB3BCB">
          <w:rPr>
            <w:noProof/>
            <w:webHidden/>
          </w:rPr>
          <w:t>14</w:t>
        </w:r>
        <w:r w:rsidR="0001446A">
          <w:rPr>
            <w:noProof/>
            <w:webHidden/>
          </w:rPr>
          <w:fldChar w:fldCharType="end"/>
        </w:r>
      </w:hyperlink>
    </w:p>
    <w:p w14:paraId="0AD599BF" w14:textId="5764D597" w:rsidR="0001446A" w:rsidRDefault="0004429C">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3518070" w:history="1">
        <w:r w:rsidR="0001446A" w:rsidRPr="001D190C">
          <w:rPr>
            <w:rStyle w:val="Hyperlink"/>
            <w:noProof/>
          </w:rPr>
          <w:t>3.3.2.</w:t>
        </w:r>
        <w:r w:rsidR="0001446A">
          <w:rPr>
            <w:rFonts w:asciiTheme="minorHAnsi" w:eastAsiaTheme="minorEastAsia" w:hAnsiTheme="minorHAnsi" w:cstheme="minorBidi"/>
            <w:i w:val="0"/>
            <w:iCs w:val="0"/>
            <w:noProof/>
            <w:sz w:val="22"/>
            <w:szCs w:val="22"/>
            <w:lang w:val="en-US"/>
          </w:rPr>
          <w:tab/>
        </w:r>
        <w:r w:rsidR="0001446A" w:rsidRPr="001D190C">
          <w:rPr>
            <w:rStyle w:val="Hyperlink"/>
            <w:noProof/>
          </w:rPr>
          <w:t>Grafici ubrzanja</w:t>
        </w:r>
        <w:r w:rsidR="0001446A">
          <w:rPr>
            <w:noProof/>
            <w:webHidden/>
          </w:rPr>
          <w:tab/>
        </w:r>
        <w:r w:rsidR="0001446A">
          <w:rPr>
            <w:noProof/>
            <w:webHidden/>
          </w:rPr>
          <w:fldChar w:fldCharType="begin"/>
        </w:r>
        <w:r w:rsidR="0001446A">
          <w:rPr>
            <w:noProof/>
            <w:webHidden/>
          </w:rPr>
          <w:instrText xml:space="preserve"> PAGEREF _Toc103518070 \h </w:instrText>
        </w:r>
        <w:r w:rsidR="0001446A">
          <w:rPr>
            <w:noProof/>
            <w:webHidden/>
          </w:rPr>
        </w:r>
        <w:r w:rsidR="0001446A">
          <w:rPr>
            <w:noProof/>
            <w:webHidden/>
          </w:rPr>
          <w:fldChar w:fldCharType="separate"/>
        </w:r>
        <w:r w:rsidR="00CB3BCB">
          <w:rPr>
            <w:noProof/>
            <w:webHidden/>
          </w:rPr>
          <w:t>17</w:t>
        </w:r>
        <w:r w:rsidR="0001446A">
          <w:rPr>
            <w:noProof/>
            <w:webHidden/>
          </w:rPr>
          <w:fldChar w:fldCharType="end"/>
        </w:r>
      </w:hyperlink>
    </w:p>
    <w:p w14:paraId="3F77DA60" w14:textId="36E63E14" w:rsidR="0001446A" w:rsidRDefault="0004429C">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3518071" w:history="1">
        <w:r w:rsidR="0001446A" w:rsidRPr="001D190C">
          <w:rPr>
            <w:rStyle w:val="Hyperlink"/>
            <w:noProof/>
          </w:rPr>
          <w:t>3.3.3.</w:t>
        </w:r>
        <w:r w:rsidR="0001446A">
          <w:rPr>
            <w:rFonts w:asciiTheme="minorHAnsi" w:eastAsiaTheme="minorEastAsia" w:hAnsiTheme="minorHAnsi" w:cstheme="minorBidi"/>
            <w:i w:val="0"/>
            <w:iCs w:val="0"/>
            <w:noProof/>
            <w:sz w:val="22"/>
            <w:szCs w:val="22"/>
            <w:lang w:val="en-US"/>
          </w:rPr>
          <w:tab/>
        </w:r>
        <w:r w:rsidR="0001446A" w:rsidRPr="001D190C">
          <w:rPr>
            <w:rStyle w:val="Hyperlink"/>
            <w:noProof/>
          </w:rPr>
          <w:t>Diskusija dobijenih rezultata</w:t>
        </w:r>
        <w:r w:rsidR="0001446A">
          <w:rPr>
            <w:noProof/>
            <w:webHidden/>
          </w:rPr>
          <w:tab/>
        </w:r>
        <w:r w:rsidR="0001446A">
          <w:rPr>
            <w:noProof/>
            <w:webHidden/>
          </w:rPr>
          <w:fldChar w:fldCharType="begin"/>
        </w:r>
        <w:r w:rsidR="0001446A">
          <w:rPr>
            <w:noProof/>
            <w:webHidden/>
          </w:rPr>
          <w:instrText xml:space="preserve"> PAGEREF _Toc103518071 \h </w:instrText>
        </w:r>
        <w:r w:rsidR="0001446A">
          <w:rPr>
            <w:noProof/>
            <w:webHidden/>
          </w:rPr>
        </w:r>
        <w:r w:rsidR="0001446A">
          <w:rPr>
            <w:noProof/>
            <w:webHidden/>
          </w:rPr>
          <w:fldChar w:fldCharType="separate"/>
        </w:r>
        <w:r w:rsidR="00CB3BCB">
          <w:rPr>
            <w:noProof/>
            <w:webHidden/>
          </w:rPr>
          <w:t>17</w:t>
        </w:r>
        <w:r w:rsidR="0001446A">
          <w:rPr>
            <w:noProof/>
            <w:webHidden/>
          </w:rPr>
          <w:fldChar w:fldCharType="end"/>
        </w:r>
      </w:hyperlink>
    </w:p>
    <w:p w14:paraId="7401723C" w14:textId="1EA18E01" w:rsidR="0001446A" w:rsidRDefault="0004429C">
      <w:pPr>
        <w:pStyle w:val="TOC1"/>
        <w:tabs>
          <w:tab w:val="left" w:pos="480"/>
          <w:tab w:val="right" w:leader="dot" w:pos="9628"/>
        </w:tabs>
        <w:rPr>
          <w:rFonts w:asciiTheme="minorHAnsi" w:eastAsiaTheme="minorEastAsia" w:hAnsiTheme="minorHAnsi" w:cstheme="minorBidi"/>
          <w:b w:val="0"/>
          <w:bCs w:val="0"/>
          <w:caps w:val="0"/>
          <w:noProof/>
          <w:sz w:val="22"/>
          <w:szCs w:val="22"/>
          <w:lang w:val="en-US"/>
        </w:rPr>
      </w:pPr>
      <w:hyperlink w:anchor="_Toc103518072" w:history="1">
        <w:r w:rsidR="0001446A" w:rsidRPr="001D190C">
          <w:rPr>
            <w:rStyle w:val="Hyperlink"/>
            <w:noProof/>
          </w:rPr>
          <w:t>4.</w:t>
        </w:r>
        <w:r w:rsidR="0001446A">
          <w:rPr>
            <w:rFonts w:asciiTheme="minorHAnsi" w:eastAsiaTheme="minorEastAsia" w:hAnsiTheme="minorHAnsi" w:cstheme="minorBidi"/>
            <w:b w:val="0"/>
            <w:bCs w:val="0"/>
            <w:caps w:val="0"/>
            <w:noProof/>
            <w:sz w:val="22"/>
            <w:szCs w:val="22"/>
            <w:lang w:val="en-US"/>
          </w:rPr>
          <w:tab/>
        </w:r>
        <w:r w:rsidR="0001446A" w:rsidRPr="001D190C">
          <w:rPr>
            <w:rStyle w:val="Hyperlink"/>
            <w:noProof/>
          </w:rPr>
          <w:t>PROBLEM 4 – HOTSPOT</w:t>
        </w:r>
        <w:r w:rsidR="0001446A">
          <w:rPr>
            <w:noProof/>
            <w:webHidden/>
          </w:rPr>
          <w:tab/>
        </w:r>
        <w:r w:rsidR="0001446A">
          <w:rPr>
            <w:noProof/>
            <w:webHidden/>
          </w:rPr>
          <w:fldChar w:fldCharType="begin"/>
        </w:r>
        <w:r w:rsidR="0001446A">
          <w:rPr>
            <w:noProof/>
            <w:webHidden/>
          </w:rPr>
          <w:instrText xml:space="preserve"> PAGEREF _Toc103518072 \h </w:instrText>
        </w:r>
        <w:r w:rsidR="0001446A">
          <w:rPr>
            <w:noProof/>
            <w:webHidden/>
          </w:rPr>
        </w:r>
        <w:r w:rsidR="0001446A">
          <w:rPr>
            <w:noProof/>
            <w:webHidden/>
          </w:rPr>
          <w:fldChar w:fldCharType="separate"/>
        </w:r>
        <w:r w:rsidR="00CB3BCB">
          <w:rPr>
            <w:noProof/>
            <w:webHidden/>
          </w:rPr>
          <w:t>18</w:t>
        </w:r>
        <w:r w:rsidR="0001446A">
          <w:rPr>
            <w:noProof/>
            <w:webHidden/>
          </w:rPr>
          <w:fldChar w:fldCharType="end"/>
        </w:r>
      </w:hyperlink>
    </w:p>
    <w:p w14:paraId="76884E12" w14:textId="2056E7C2" w:rsidR="0001446A" w:rsidRDefault="0004429C">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03518073" w:history="1">
        <w:r w:rsidR="0001446A" w:rsidRPr="001D190C">
          <w:rPr>
            <w:rStyle w:val="Hyperlink"/>
            <w:noProof/>
          </w:rPr>
          <w:t>4.1.</w:t>
        </w:r>
        <w:r w:rsidR="0001446A">
          <w:rPr>
            <w:rFonts w:asciiTheme="minorHAnsi" w:eastAsiaTheme="minorEastAsia" w:hAnsiTheme="minorHAnsi" w:cstheme="minorBidi"/>
            <w:smallCaps w:val="0"/>
            <w:noProof/>
            <w:sz w:val="22"/>
            <w:szCs w:val="22"/>
            <w:lang w:val="en-US"/>
          </w:rPr>
          <w:tab/>
        </w:r>
        <w:r w:rsidR="0001446A" w:rsidRPr="001D190C">
          <w:rPr>
            <w:rStyle w:val="Hyperlink"/>
            <w:noProof/>
          </w:rPr>
          <w:t>Tekst problema</w:t>
        </w:r>
        <w:r w:rsidR="0001446A">
          <w:rPr>
            <w:noProof/>
            <w:webHidden/>
          </w:rPr>
          <w:tab/>
        </w:r>
        <w:r w:rsidR="0001446A">
          <w:rPr>
            <w:noProof/>
            <w:webHidden/>
          </w:rPr>
          <w:fldChar w:fldCharType="begin"/>
        </w:r>
        <w:r w:rsidR="0001446A">
          <w:rPr>
            <w:noProof/>
            <w:webHidden/>
          </w:rPr>
          <w:instrText xml:space="preserve"> PAGEREF _Toc103518073 \h </w:instrText>
        </w:r>
        <w:r w:rsidR="0001446A">
          <w:rPr>
            <w:noProof/>
            <w:webHidden/>
          </w:rPr>
        </w:r>
        <w:r w:rsidR="0001446A">
          <w:rPr>
            <w:noProof/>
            <w:webHidden/>
          </w:rPr>
          <w:fldChar w:fldCharType="separate"/>
        </w:r>
        <w:r w:rsidR="00CB3BCB">
          <w:rPr>
            <w:noProof/>
            <w:webHidden/>
          </w:rPr>
          <w:t>18</w:t>
        </w:r>
        <w:r w:rsidR="0001446A">
          <w:rPr>
            <w:noProof/>
            <w:webHidden/>
          </w:rPr>
          <w:fldChar w:fldCharType="end"/>
        </w:r>
      </w:hyperlink>
    </w:p>
    <w:p w14:paraId="6628067E" w14:textId="1211D5F0" w:rsidR="0001446A" w:rsidRDefault="0004429C">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3518074" w:history="1">
        <w:r w:rsidR="0001446A" w:rsidRPr="001D190C">
          <w:rPr>
            <w:rStyle w:val="Hyperlink"/>
            <w:noProof/>
          </w:rPr>
          <w:t>4.1.1.</w:t>
        </w:r>
        <w:r w:rsidR="0001446A">
          <w:rPr>
            <w:rFonts w:asciiTheme="minorHAnsi" w:eastAsiaTheme="minorEastAsia" w:hAnsiTheme="minorHAnsi" w:cstheme="minorBidi"/>
            <w:i w:val="0"/>
            <w:iCs w:val="0"/>
            <w:noProof/>
            <w:sz w:val="22"/>
            <w:szCs w:val="22"/>
            <w:lang w:val="en-US"/>
          </w:rPr>
          <w:tab/>
        </w:r>
        <w:r w:rsidR="0001446A" w:rsidRPr="001D190C">
          <w:rPr>
            <w:rStyle w:val="Hyperlink"/>
            <w:noProof/>
          </w:rPr>
          <w:t>Diskusija</w:t>
        </w:r>
        <w:r w:rsidR="0001446A">
          <w:rPr>
            <w:noProof/>
            <w:webHidden/>
          </w:rPr>
          <w:tab/>
        </w:r>
        <w:r w:rsidR="0001446A">
          <w:rPr>
            <w:noProof/>
            <w:webHidden/>
          </w:rPr>
          <w:fldChar w:fldCharType="begin"/>
        </w:r>
        <w:r w:rsidR="0001446A">
          <w:rPr>
            <w:noProof/>
            <w:webHidden/>
          </w:rPr>
          <w:instrText xml:space="preserve"> PAGEREF _Toc103518074 \h </w:instrText>
        </w:r>
        <w:r w:rsidR="0001446A">
          <w:rPr>
            <w:noProof/>
            <w:webHidden/>
          </w:rPr>
        </w:r>
        <w:r w:rsidR="0001446A">
          <w:rPr>
            <w:noProof/>
            <w:webHidden/>
          </w:rPr>
          <w:fldChar w:fldCharType="separate"/>
        </w:r>
        <w:r w:rsidR="00CB3BCB">
          <w:rPr>
            <w:noProof/>
            <w:webHidden/>
          </w:rPr>
          <w:t>18</w:t>
        </w:r>
        <w:r w:rsidR="0001446A">
          <w:rPr>
            <w:noProof/>
            <w:webHidden/>
          </w:rPr>
          <w:fldChar w:fldCharType="end"/>
        </w:r>
      </w:hyperlink>
    </w:p>
    <w:p w14:paraId="288DF6A7" w14:textId="7A4B8AAF" w:rsidR="0001446A" w:rsidRDefault="0004429C">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3518075" w:history="1">
        <w:r w:rsidR="0001446A" w:rsidRPr="001D190C">
          <w:rPr>
            <w:rStyle w:val="Hyperlink"/>
            <w:noProof/>
          </w:rPr>
          <w:t>4.1.2.</w:t>
        </w:r>
        <w:r w:rsidR="0001446A">
          <w:rPr>
            <w:rFonts w:asciiTheme="minorHAnsi" w:eastAsiaTheme="minorEastAsia" w:hAnsiTheme="minorHAnsi" w:cstheme="minorBidi"/>
            <w:i w:val="0"/>
            <w:iCs w:val="0"/>
            <w:noProof/>
            <w:sz w:val="22"/>
            <w:szCs w:val="22"/>
            <w:lang w:val="en-US"/>
          </w:rPr>
          <w:tab/>
        </w:r>
        <w:r w:rsidR="0001446A" w:rsidRPr="001D190C">
          <w:rPr>
            <w:rStyle w:val="Hyperlink"/>
            <w:noProof/>
          </w:rPr>
          <w:t>Način paralelizacije</w:t>
        </w:r>
        <w:r w:rsidR="0001446A">
          <w:rPr>
            <w:noProof/>
            <w:webHidden/>
          </w:rPr>
          <w:tab/>
        </w:r>
        <w:r w:rsidR="0001446A">
          <w:rPr>
            <w:noProof/>
            <w:webHidden/>
          </w:rPr>
          <w:fldChar w:fldCharType="begin"/>
        </w:r>
        <w:r w:rsidR="0001446A">
          <w:rPr>
            <w:noProof/>
            <w:webHidden/>
          </w:rPr>
          <w:instrText xml:space="preserve"> PAGEREF _Toc103518075 \h </w:instrText>
        </w:r>
        <w:r w:rsidR="0001446A">
          <w:rPr>
            <w:noProof/>
            <w:webHidden/>
          </w:rPr>
        </w:r>
        <w:r w:rsidR="0001446A">
          <w:rPr>
            <w:noProof/>
            <w:webHidden/>
          </w:rPr>
          <w:fldChar w:fldCharType="separate"/>
        </w:r>
        <w:r w:rsidR="00CB3BCB">
          <w:rPr>
            <w:noProof/>
            <w:webHidden/>
          </w:rPr>
          <w:t>18</w:t>
        </w:r>
        <w:r w:rsidR="0001446A">
          <w:rPr>
            <w:noProof/>
            <w:webHidden/>
          </w:rPr>
          <w:fldChar w:fldCharType="end"/>
        </w:r>
      </w:hyperlink>
    </w:p>
    <w:p w14:paraId="693C2734" w14:textId="0C3CA598" w:rsidR="0001446A" w:rsidRDefault="0004429C">
      <w:pPr>
        <w:pStyle w:val="TOC2"/>
        <w:tabs>
          <w:tab w:val="left" w:pos="960"/>
          <w:tab w:val="right" w:leader="dot" w:pos="9628"/>
        </w:tabs>
        <w:rPr>
          <w:rFonts w:asciiTheme="minorHAnsi" w:eastAsiaTheme="minorEastAsia" w:hAnsiTheme="minorHAnsi" w:cstheme="minorBidi"/>
          <w:smallCaps w:val="0"/>
          <w:noProof/>
          <w:sz w:val="22"/>
          <w:szCs w:val="22"/>
          <w:lang w:val="en-US"/>
        </w:rPr>
      </w:pPr>
      <w:hyperlink w:anchor="_Toc103518076" w:history="1">
        <w:r w:rsidR="0001446A" w:rsidRPr="001D190C">
          <w:rPr>
            <w:rStyle w:val="Hyperlink"/>
            <w:noProof/>
            <w:lang w:val="en-US"/>
          </w:rPr>
          <w:t>4.2.</w:t>
        </w:r>
        <w:r w:rsidR="0001446A">
          <w:rPr>
            <w:rFonts w:asciiTheme="minorHAnsi" w:eastAsiaTheme="minorEastAsia" w:hAnsiTheme="minorHAnsi" w:cstheme="minorBidi"/>
            <w:smallCaps w:val="0"/>
            <w:noProof/>
            <w:sz w:val="22"/>
            <w:szCs w:val="22"/>
            <w:lang w:val="en-US"/>
          </w:rPr>
          <w:tab/>
        </w:r>
        <w:r w:rsidR="0001446A" w:rsidRPr="001D190C">
          <w:rPr>
            <w:rStyle w:val="Hyperlink"/>
            <w:noProof/>
          </w:rPr>
          <w:t>Rez</w:t>
        </w:r>
        <w:r w:rsidR="0001446A" w:rsidRPr="001D190C">
          <w:rPr>
            <w:rStyle w:val="Hyperlink"/>
            <w:noProof/>
            <w:lang w:val="en-US"/>
          </w:rPr>
          <w:t>ultati</w:t>
        </w:r>
        <w:r w:rsidR="0001446A">
          <w:rPr>
            <w:noProof/>
            <w:webHidden/>
          </w:rPr>
          <w:tab/>
        </w:r>
        <w:r w:rsidR="0001446A">
          <w:rPr>
            <w:noProof/>
            <w:webHidden/>
          </w:rPr>
          <w:fldChar w:fldCharType="begin"/>
        </w:r>
        <w:r w:rsidR="0001446A">
          <w:rPr>
            <w:noProof/>
            <w:webHidden/>
          </w:rPr>
          <w:instrText xml:space="preserve"> PAGEREF _Toc103518076 \h </w:instrText>
        </w:r>
        <w:r w:rsidR="0001446A">
          <w:rPr>
            <w:noProof/>
            <w:webHidden/>
          </w:rPr>
        </w:r>
        <w:r w:rsidR="0001446A">
          <w:rPr>
            <w:noProof/>
            <w:webHidden/>
          </w:rPr>
          <w:fldChar w:fldCharType="separate"/>
        </w:r>
        <w:r w:rsidR="00CB3BCB">
          <w:rPr>
            <w:noProof/>
            <w:webHidden/>
          </w:rPr>
          <w:t>19</w:t>
        </w:r>
        <w:r w:rsidR="0001446A">
          <w:rPr>
            <w:noProof/>
            <w:webHidden/>
          </w:rPr>
          <w:fldChar w:fldCharType="end"/>
        </w:r>
      </w:hyperlink>
    </w:p>
    <w:p w14:paraId="43B8DB1E" w14:textId="37927D77" w:rsidR="0001446A" w:rsidRDefault="0004429C">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3518077" w:history="1">
        <w:r w:rsidR="0001446A" w:rsidRPr="001D190C">
          <w:rPr>
            <w:rStyle w:val="Hyperlink"/>
            <w:noProof/>
          </w:rPr>
          <w:t>4.2.1.</w:t>
        </w:r>
        <w:r w:rsidR="0001446A">
          <w:rPr>
            <w:rFonts w:asciiTheme="minorHAnsi" w:eastAsiaTheme="minorEastAsia" w:hAnsiTheme="minorHAnsi" w:cstheme="minorBidi"/>
            <w:i w:val="0"/>
            <w:iCs w:val="0"/>
            <w:noProof/>
            <w:sz w:val="22"/>
            <w:szCs w:val="22"/>
            <w:lang w:val="en-US"/>
          </w:rPr>
          <w:tab/>
        </w:r>
        <w:r w:rsidR="0001446A" w:rsidRPr="001D190C">
          <w:rPr>
            <w:rStyle w:val="Hyperlink"/>
            <w:noProof/>
          </w:rPr>
          <w:t>Logovi izvršavanja</w:t>
        </w:r>
        <w:r w:rsidR="0001446A">
          <w:rPr>
            <w:noProof/>
            <w:webHidden/>
          </w:rPr>
          <w:tab/>
        </w:r>
        <w:r w:rsidR="0001446A">
          <w:rPr>
            <w:noProof/>
            <w:webHidden/>
          </w:rPr>
          <w:fldChar w:fldCharType="begin"/>
        </w:r>
        <w:r w:rsidR="0001446A">
          <w:rPr>
            <w:noProof/>
            <w:webHidden/>
          </w:rPr>
          <w:instrText xml:space="preserve"> PAGEREF _Toc103518077 \h </w:instrText>
        </w:r>
        <w:r w:rsidR="0001446A">
          <w:rPr>
            <w:noProof/>
            <w:webHidden/>
          </w:rPr>
        </w:r>
        <w:r w:rsidR="0001446A">
          <w:rPr>
            <w:noProof/>
            <w:webHidden/>
          </w:rPr>
          <w:fldChar w:fldCharType="separate"/>
        </w:r>
        <w:r w:rsidR="00CB3BCB">
          <w:rPr>
            <w:noProof/>
            <w:webHidden/>
          </w:rPr>
          <w:t>20</w:t>
        </w:r>
        <w:r w:rsidR="0001446A">
          <w:rPr>
            <w:noProof/>
            <w:webHidden/>
          </w:rPr>
          <w:fldChar w:fldCharType="end"/>
        </w:r>
      </w:hyperlink>
    </w:p>
    <w:p w14:paraId="25BAF6F3" w14:textId="0F0915E1" w:rsidR="0001446A" w:rsidRDefault="0004429C">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3518078" w:history="1">
        <w:r w:rsidR="0001446A" w:rsidRPr="001D190C">
          <w:rPr>
            <w:rStyle w:val="Hyperlink"/>
            <w:noProof/>
          </w:rPr>
          <w:t>4.2.2.</w:t>
        </w:r>
        <w:r w:rsidR="0001446A">
          <w:rPr>
            <w:rFonts w:asciiTheme="minorHAnsi" w:eastAsiaTheme="minorEastAsia" w:hAnsiTheme="minorHAnsi" w:cstheme="minorBidi"/>
            <w:i w:val="0"/>
            <w:iCs w:val="0"/>
            <w:noProof/>
            <w:sz w:val="22"/>
            <w:szCs w:val="22"/>
            <w:lang w:val="en-US"/>
          </w:rPr>
          <w:tab/>
        </w:r>
        <w:r w:rsidR="0001446A" w:rsidRPr="001D190C">
          <w:rPr>
            <w:rStyle w:val="Hyperlink"/>
            <w:noProof/>
          </w:rPr>
          <w:t>Grafici ubrzanja</w:t>
        </w:r>
        <w:r w:rsidR="0001446A">
          <w:rPr>
            <w:noProof/>
            <w:webHidden/>
          </w:rPr>
          <w:tab/>
        </w:r>
        <w:r w:rsidR="0001446A">
          <w:rPr>
            <w:noProof/>
            <w:webHidden/>
          </w:rPr>
          <w:fldChar w:fldCharType="begin"/>
        </w:r>
        <w:r w:rsidR="0001446A">
          <w:rPr>
            <w:noProof/>
            <w:webHidden/>
          </w:rPr>
          <w:instrText xml:space="preserve"> PAGEREF _Toc103518078 \h </w:instrText>
        </w:r>
        <w:r w:rsidR="0001446A">
          <w:rPr>
            <w:noProof/>
            <w:webHidden/>
          </w:rPr>
        </w:r>
        <w:r w:rsidR="0001446A">
          <w:rPr>
            <w:noProof/>
            <w:webHidden/>
          </w:rPr>
          <w:fldChar w:fldCharType="separate"/>
        </w:r>
        <w:r w:rsidR="00CB3BCB">
          <w:rPr>
            <w:noProof/>
            <w:webHidden/>
          </w:rPr>
          <w:t>22</w:t>
        </w:r>
        <w:r w:rsidR="0001446A">
          <w:rPr>
            <w:noProof/>
            <w:webHidden/>
          </w:rPr>
          <w:fldChar w:fldCharType="end"/>
        </w:r>
      </w:hyperlink>
    </w:p>
    <w:p w14:paraId="10A09515" w14:textId="0AE11DE4" w:rsidR="0001446A" w:rsidRDefault="0004429C">
      <w:pPr>
        <w:pStyle w:val="TOC3"/>
        <w:tabs>
          <w:tab w:val="left" w:pos="1200"/>
          <w:tab w:val="right" w:leader="dot" w:pos="9628"/>
        </w:tabs>
        <w:rPr>
          <w:rFonts w:asciiTheme="minorHAnsi" w:eastAsiaTheme="minorEastAsia" w:hAnsiTheme="minorHAnsi" w:cstheme="minorBidi"/>
          <w:i w:val="0"/>
          <w:iCs w:val="0"/>
          <w:noProof/>
          <w:sz w:val="22"/>
          <w:szCs w:val="22"/>
          <w:lang w:val="en-US"/>
        </w:rPr>
      </w:pPr>
      <w:hyperlink w:anchor="_Toc103518079" w:history="1">
        <w:r w:rsidR="0001446A" w:rsidRPr="001D190C">
          <w:rPr>
            <w:rStyle w:val="Hyperlink"/>
            <w:noProof/>
          </w:rPr>
          <w:t>4.2.3.</w:t>
        </w:r>
        <w:r w:rsidR="0001446A">
          <w:rPr>
            <w:rFonts w:asciiTheme="minorHAnsi" w:eastAsiaTheme="minorEastAsia" w:hAnsiTheme="minorHAnsi" w:cstheme="minorBidi"/>
            <w:i w:val="0"/>
            <w:iCs w:val="0"/>
            <w:noProof/>
            <w:sz w:val="22"/>
            <w:szCs w:val="22"/>
            <w:lang w:val="en-US"/>
          </w:rPr>
          <w:tab/>
        </w:r>
        <w:r w:rsidR="0001446A" w:rsidRPr="001D190C">
          <w:rPr>
            <w:rStyle w:val="Hyperlink"/>
            <w:noProof/>
          </w:rPr>
          <w:t>Diskusija dobijenih rezultata</w:t>
        </w:r>
        <w:r w:rsidR="0001446A">
          <w:rPr>
            <w:noProof/>
            <w:webHidden/>
          </w:rPr>
          <w:tab/>
        </w:r>
        <w:r w:rsidR="0001446A">
          <w:rPr>
            <w:noProof/>
            <w:webHidden/>
          </w:rPr>
          <w:fldChar w:fldCharType="begin"/>
        </w:r>
        <w:r w:rsidR="0001446A">
          <w:rPr>
            <w:noProof/>
            <w:webHidden/>
          </w:rPr>
          <w:instrText xml:space="preserve"> PAGEREF _Toc103518079 \h </w:instrText>
        </w:r>
        <w:r w:rsidR="0001446A">
          <w:rPr>
            <w:noProof/>
            <w:webHidden/>
          </w:rPr>
        </w:r>
        <w:r w:rsidR="0001446A">
          <w:rPr>
            <w:noProof/>
            <w:webHidden/>
          </w:rPr>
          <w:fldChar w:fldCharType="separate"/>
        </w:r>
        <w:r w:rsidR="00CB3BCB">
          <w:rPr>
            <w:noProof/>
            <w:webHidden/>
          </w:rPr>
          <w:t>22</w:t>
        </w:r>
        <w:r w:rsidR="0001446A">
          <w:rPr>
            <w:noProof/>
            <w:webHidden/>
          </w:rPr>
          <w:fldChar w:fldCharType="end"/>
        </w:r>
      </w:hyperlink>
    </w:p>
    <w:p w14:paraId="58802911" w14:textId="7B840112" w:rsidR="00F06BB2" w:rsidRPr="0022678D" w:rsidRDefault="00D20D2B" w:rsidP="0022678D">
      <w:pPr>
        <w:pStyle w:val="TOC3"/>
        <w:tabs>
          <w:tab w:val="left" w:pos="1440"/>
          <w:tab w:val="right" w:leader="dot" w:pos="9628"/>
        </w:tabs>
        <w:ind w:left="0"/>
        <w:rPr>
          <w:b/>
          <w:bCs/>
          <w:i w:val="0"/>
          <w:iCs w:val="0"/>
        </w:rPr>
      </w:pPr>
      <w:r>
        <w:fldChar w:fldCharType="end"/>
      </w:r>
    </w:p>
    <w:p w14:paraId="18E998FC" w14:textId="77777777" w:rsidR="00F231A7" w:rsidRPr="00E7161C" w:rsidRDefault="00F231A7" w:rsidP="00F231A7">
      <w:pPr>
        <w:pStyle w:val="Inivonaslova-Poglavlje"/>
      </w:pPr>
      <w:bookmarkStart w:id="1" w:name="_Toc103518045"/>
      <w:bookmarkStart w:id="2" w:name="_Toc254342941"/>
      <w:r>
        <w:rPr>
          <w:lang w:val="sr-Latn-RS"/>
        </w:rPr>
        <w:lastRenderedPageBreak/>
        <w:t>Problem 1 - SIMPLEX</w:t>
      </w:r>
      <w:bookmarkEnd w:id="1"/>
    </w:p>
    <w:p w14:paraId="549EC101" w14:textId="77777777" w:rsidR="00F231A7" w:rsidRDefault="00F231A7" w:rsidP="00F231A7">
      <w:pPr>
        <w:pStyle w:val="IInivonaslova-Potpoglavlje"/>
      </w:pPr>
      <w:bookmarkStart w:id="3" w:name="_Toc103518046"/>
      <w:r>
        <w:t>Tekst problema</w:t>
      </w:r>
      <w:bookmarkEnd w:id="3"/>
    </w:p>
    <w:p w14:paraId="695F2BD0" w14:textId="65A1A4BD" w:rsidR="00F231A7" w:rsidRPr="008C6536" w:rsidRDefault="00527320" w:rsidP="00F231A7">
      <w:pPr>
        <w:pStyle w:val="Osnovnitekst"/>
      </w:pPr>
      <w:r>
        <w:t>Paralelizovati program koji računa integral funkcije F na osnovu unutrašnjosti simplex-a (https://en.wikipedia.org/wiki/Simplex) u 20 dimenzija korišćenjem Monte Carlo metode. Program se nalazi u datoteci simplex.c. U izvornom kodu data je matrica eksponenata jednačine i ivica simplexa. Ulazni parametar programa je broj iteracija aproksimacije. Proces sa rangom 0 treba da učita ulazne podatke, raspodeli posao ostalim procesima, na kraju prikupi dobijene rezultate i ravnopravno učestvuje u obradi. Za razmenu podataka, koristiti rutine za kolektivnu komunikaciju. Program testirati sa parametrima koji su dati u datoteci run. [1, N]</w:t>
      </w:r>
    </w:p>
    <w:p w14:paraId="0320AC59" w14:textId="77777777" w:rsidR="00F231A7" w:rsidRDefault="00F231A7" w:rsidP="00F231A7">
      <w:pPr>
        <w:pStyle w:val="IInivonaslova-Potpoglavlje"/>
      </w:pPr>
      <w:bookmarkStart w:id="4" w:name="_Toc103518047"/>
      <w:r>
        <w:t>Delovi koje treba paralelizovati</w:t>
      </w:r>
      <w:bookmarkEnd w:id="4"/>
    </w:p>
    <w:p w14:paraId="38D68529" w14:textId="4A1C1DC6" w:rsidR="00F231A7" w:rsidRDefault="00F231A7" w:rsidP="007C4CE6">
      <w:pPr>
        <w:pStyle w:val="IIInivonaslova-Odeljak"/>
      </w:pPr>
      <w:bookmarkStart w:id="5" w:name="_Toc103518048"/>
      <w:r>
        <w:t>Diskusija</w:t>
      </w:r>
      <w:bookmarkEnd w:id="5"/>
      <w:r>
        <w:t xml:space="preserve"> </w:t>
      </w:r>
    </w:p>
    <w:p w14:paraId="1A899095" w14:textId="6FB9F82D" w:rsidR="0012325C" w:rsidRPr="007B3E21" w:rsidRDefault="0008476C" w:rsidP="00F231A7">
      <w:pPr>
        <w:pStyle w:val="Osnovnitekst"/>
        <w:rPr>
          <w:lang w:val="sr-Latn-RS"/>
        </w:rPr>
      </w:pPr>
      <w:r>
        <w:t>Uočili smo par potencijalnih funkcija za paralelizaciju. Nakon njihove paralelizacije smo zaključili da nam najbolje performanse daje paralelizacija for petlje u funkciji run. Ostale funkcije ne vredi paralelizovati jer je granularnost prevelika.</w:t>
      </w:r>
    </w:p>
    <w:p w14:paraId="7A8B9D32" w14:textId="4094AB2A" w:rsidR="00F231A7" w:rsidRDefault="00F231A7" w:rsidP="007C4CE6">
      <w:pPr>
        <w:pStyle w:val="IIInivonaslova-Odeljak"/>
      </w:pPr>
      <w:bookmarkStart w:id="6" w:name="_Toc103518049"/>
      <w:r>
        <w:t>Način paralelizacije</w:t>
      </w:r>
      <w:bookmarkEnd w:id="6"/>
    </w:p>
    <w:p w14:paraId="7EFB2B08" w14:textId="5E4F30AC" w:rsidR="007C4CE6" w:rsidRDefault="001B3FA1" w:rsidP="001B3FA1">
      <w:pPr>
        <w:pStyle w:val="Osnovnitekst"/>
        <w:rPr>
          <w:lang w:val="en-US"/>
        </w:rPr>
      </w:pPr>
      <w:r>
        <w:t>Paralelizacij</w:t>
      </w:r>
      <w:r w:rsidR="00524442">
        <w:t>u smo izv</w:t>
      </w:r>
      <w:r w:rsidR="00524442">
        <w:rPr>
          <w:lang w:val="sr-Latn-RS"/>
        </w:rPr>
        <w:t>šili tako što smo posao podelili ravnopravno na sve procese pomoću promenljivih start, end, chunk. U zavisnoti od ranka svaki proces je dobijao određeni broj iteracija. Podatke smo slali pomoću funkcija MPI</w:t>
      </w:r>
      <w:r w:rsidR="00524442">
        <w:rPr>
          <w:lang w:val="en-US"/>
        </w:rPr>
        <w:t>_</w:t>
      </w:r>
      <w:proofErr w:type="spellStart"/>
      <w:r w:rsidR="00524442">
        <w:rPr>
          <w:lang w:val="en-US"/>
        </w:rPr>
        <w:t>Bcast</w:t>
      </w:r>
      <w:proofErr w:type="spellEnd"/>
      <w:r w:rsidR="00524442">
        <w:rPr>
          <w:lang w:val="en-US"/>
        </w:rPr>
        <w:t xml:space="preserve"> </w:t>
      </w:r>
      <w:proofErr w:type="spellStart"/>
      <w:r w:rsidR="00524442">
        <w:rPr>
          <w:lang w:val="en-US"/>
        </w:rPr>
        <w:t>i</w:t>
      </w:r>
      <w:proofErr w:type="spellEnd"/>
      <w:r w:rsidR="00524442">
        <w:rPr>
          <w:lang w:val="en-US"/>
        </w:rPr>
        <w:t xml:space="preserve"> </w:t>
      </w:r>
      <w:proofErr w:type="spellStart"/>
      <w:r w:rsidR="00524442">
        <w:rPr>
          <w:lang w:val="en-US"/>
        </w:rPr>
        <w:t>MPI_Gather</w:t>
      </w:r>
      <w:proofErr w:type="spellEnd"/>
      <w:r w:rsidR="00524442">
        <w:rPr>
          <w:lang w:val="en-US"/>
        </w:rPr>
        <w:t xml:space="preserve">. </w:t>
      </w:r>
    </w:p>
    <w:p w14:paraId="1F0B17E5" w14:textId="07A064C4" w:rsidR="00524442" w:rsidRDefault="00524442" w:rsidP="001B3FA1">
      <w:pPr>
        <w:pStyle w:val="Osnovnitekst"/>
        <w:rPr>
          <w:lang w:val="en-US"/>
        </w:rPr>
      </w:pPr>
    </w:p>
    <w:p w14:paraId="2F466C00" w14:textId="76596B64" w:rsidR="00524442" w:rsidRDefault="00524442" w:rsidP="001B3FA1">
      <w:pPr>
        <w:pStyle w:val="Osnovnitekst"/>
        <w:rPr>
          <w:lang w:val="en-US"/>
        </w:rPr>
      </w:pPr>
    </w:p>
    <w:p w14:paraId="5F79DFF3" w14:textId="574C1500" w:rsidR="00524442" w:rsidRDefault="00524442" w:rsidP="001B3FA1">
      <w:pPr>
        <w:pStyle w:val="Osnovnitekst"/>
        <w:rPr>
          <w:lang w:val="en-US"/>
        </w:rPr>
      </w:pPr>
    </w:p>
    <w:p w14:paraId="1CCE83E8" w14:textId="18748256" w:rsidR="00524442" w:rsidRDefault="00524442" w:rsidP="001B3FA1">
      <w:pPr>
        <w:pStyle w:val="Osnovnitekst"/>
        <w:rPr>
          <w:lang w:val="en-US"/>
        </w:rPr>
      </w:pPr>
    </w:p>
    <w:p w14:paraId="48B8E4E0" w14:textId="43B155E3" w:rsidR="00524442" w:rsidRDefault="00524442" w:rsidP="001B3FA1">
      <w:pPr>
        <w:pStyle w:val="Osnovnitekst"/>
        <w:rPr>
          <w:lang w:val="en-US"/>
        </w:rPr>
      </w:pPr>
    </w:p>
    <w:p w14:paraId="0538CAEC" w14:textId="1A3C778E" w:rsidR="00524442" w:rsidRDefault="00524442" w:rsidP="001B3FA1">
      <w:pPr>
        <w:pStyle w:val="Osnovnitekst"/>
        <w:rPr>
          <w:lang w:val="en-US"/>
        </w:rPr>
      </w:pPr>
    </w:p>
    <w:p w14:paraId="1CC34593" w14:textId="77777777" w:rsidR="00524442" w:rsidRPr="00524442" w:rsidRDefault="00524442" w:rsidP="001B3FA1">
      <w:pPr>
        <w:pStyle w:val="Osnovnitekst"/>
        <w:rPr>
          <w:lang w:val="en-US"/>
        </w:rPr>
      </w:pPr>
    </w:p>
    <w:p w14:paraId="68358500" w14:textId="04303932" w:rsidR="00F231A7" w:rsidRDefault="00F231A7" w:rsidP="000A6DB8">
      <w:pPr>
        <w:pStyle w:val="IInivonaslova-Potpoglavlje"/>
      </w:pPr>
      <w:bookmarkStart w:id="7" w:name="_Toc103518050"/>
      <w:r>
        <w:lastRenderedPageBreak/>
        <w:t>Rezultati</w:t>
      </w:r>
      <w:bookmarkEnd w:id="7"/>
    </w:p>
    <w:tbl>
      <w:tblPr>
        <w:tblStyle w:val="TableGrid"/>
        <w:tblW w:w="0" w:type="auto"/>
        <w:tblLayout w:type="fixed"/>
        <w:tblLook w:val="04A0" w:firstRow="1" w:lastRow="0" w:firstColumn="1" w:lastColumn="0" w:noHBand="0" w:noVBand="1"/>
      </w:tblPr>
      <w:tblGrid>
        <w:gridCol w:w="2547"/>
        <w:gridCol w:w="2126"/>
        <w:gridCol w:w="1985"/>
        <w:gridCol w:w="1984"/>
      </w:tblGrid>
      <w:tr w:rsidR="0008476C" w:rsidRPr="0065447E" w14:paraId="542E91AF" w14:textId="77777777" w:rsidTr="0008476C">
        <w:tc>
          <w:tcPr>
            <w:tcW w:w="2547" w:type="dxa"/>
            <w:tcBorders>
              <w:bottom w:val="single" w:sz="4" w:space="0" w:color="auto"/>
              <w:tl2br w:val="single" w:sz="4" w:space="0" w:color="auto"/>
              <w:tr2bl w:val="nil"/>
            </w:tcBorders>
          </w:tcPr>
          <w:p w14:paraId="5758304B" w14:textId="77777777" w:rsidR="0008476C" w:rsidRDefault="0008476C" w:rsidP="00B41DF0">
            <w:pPr>
              <w:pStyle w:val="Osnovnitekst"/>
              <w:ind w:firstLine="0"/>
              <w:jc w:val="right"/>
              <w:rPr>
                <w:lang w:val="en-US"/>
              </w:rPr>
            </w:pPr>
            <w:proofErr w:type="spellStart"/>
            <w:r w:rsidRPr="0065447E">
              <w:rPr>
                <w:lang w:val="en-US"/>
              </w:rPr>
              <w:t>broj</w:t>
            </w:r>
            <w:proofErr w:type="spellEnd"/>
            <w:r w:rsidRPr="0065447E">
              <w:rPr>
                <w:lang w:val="en-US"/>
              </w:rPr>
              <w:t xml:space="preserve"> </w:t>
            </w:r>
            <w:proofErr w:type="spellStart"/>
            <w:r w:rsidRPr="0065447E">
              <w:rPr>
                <w:lang w:val="en-US"/>
              </w:rPr>
              <w:t>niti</w:t>
            </w:r>
            <w:proofErr w:type="spellEnd"/>
          </w:p>
          <w:p w14:paraId="6D418A9B" w14:textId="77777777" w:rsidR="0008476C" w:rsidRPr="0065447E" w:rsidRDefault="0008476C" w:rsidP="00B41DF0">
            <w:pPr>
              <w:pStyle w:val="Osnovnitekst"/>
              <w:tabs>
                <w:tab w:val="left" w:pos="288"/>
              </w:tabs>
              <w:ind w:firstLine="0"/>
              <w:jc w:val="left"/>
              <w:rPr>
                <w:lang w:val="en-US"/>
              </w:rPr>
            </w:pPr>
            <w:proofErr w:type="spellStart"/>
            <w:r>
              <w:rPr>
                <w:lang w:val="en-US"/>
              </w:rPr>
              <w:t>ulaz</w:t>
            </w:r>
            <w:proofErr w:type="spellEnd"/>
          </w:p>
        </w:tc>
        <w:tc>
          <w:tcPr>
            <w:tcW w:w="2126" w:type="dxa"/>
          </w:tcPr>
          <w:p w14:paraId="066F4297" w14:textId="77777777" w:rsidR="0008476C" w:rsidRDefault="0008476C" w:rsidP="00B41DF0">
            <w:pPr>
              <w:pStyle w:val="Osnovnitekst"/>
              <w:ind w:firstLine="0"/>
              <w:jc w:val="center"/>
              <w:rPr>
                <w:lang w:val="en-US"/>
              </w:rPr>
            </w:pPr>
          </w:p>
          <w:p w14:paraId="755A4C15" w14:textId="77777777" w:rsidR="0008476C" w:rsidRPr="0065447E" w:rsidRDefault="0008476C" w:rsidP="00B41DF0">
            <w:pPr>
              <w:pStyle w:val="Osnovnitekst"/>
              <w:ind w:firstLine="0"/>
              <w:jc w:val="center"/>
              <w:rPr>
                <w:lang w:val="en-US"/>
              </w:rPr>
            </w:pPr>
            <w:r>
              <w:rPr>
                <w:lang w:val="en-US"/>
              </w:rPr>
              <w:t>1</w:t>
            </w:r>
          </w:p>
        </w:tc>
        <w:tc>
          <w:tcPr>
            <w:tcW w:w="1985" w:type="dxa"/>
          </w:tcPr>
          <w:p w14:paraId="2425A86F" w14:textId="77777777" w:rsidR="0008476C" w:rsidRDefault="0008476C" w:rsidP="00B41DF0">
            <w:pPr>
              <w:pStyle w:val="Osnovnitekst"/>
              <w:ind w:firstLine="0"/>
              <w:rPr>
                <w:lang w:val="en-US"/>
              </w:rPr>
            </w:pPr>
          </w:p>
          <w:p w14:paraId="53BB65E4" w14:textId="77777777" w:rsidR="0008476C" w:rsidRPr="0065447E" w:rsidRDefault="0008476C" w:rsidP="00B41DF0">
            <w:pPr>
              <w:pStyle w:val="Osnovnitekst"/>
              <w:ind w:firstLine="0"/>
              <w:jc w:val="center"/>
              <w:rPr>
                <w:lang w:val="en-US"/>
              </w:rPr>
            </w:pPr>
            <w:r>
              <w:rPr>
                <w:lang w:val="en-US"/>
              </w:rPr>
              <w:t>2</w:t>
            </w:r>
          </w:p>
        </w:tc>
        <w:tc>
          <w:tcPr>
            <w:tcW w:w="1984" w:type="dxa"/>
          </w:tcPr>
          <w:p w14:paraId="5740C52D" w14:textId="77777777" w:rsidR="0008476C" w:rsidRDefault="0008476C" w:rsidP="00B41DF0">
            <w:pPr>
              <w:pStyle w:val="Osnovnitekst"/>
              <w:ind w:firstLine="0"/>
              <w:jc w:val="center"/>
              <w:rPr>
                <w:lang w:val="en-US"/>
              </w:rPr>
            </w:pPr>
          </w:p>
          <w:p w14:paraId="6AD93805" w14:textId="77777777" w:rsidR="0008476C" w:rsidRPr="0065447E" w:rsidRDefault="0008476C" w:rsidP="00B41DF0">
            <w:pPr>
              <w:pStyle w:val="Osnovnitekst"/>
              <w:ind w:firstLine="0"/>
              <w:jc w:val="center"/>
              <w:rPr>
                <w:lang w:val="en-US"/>
              </w:rPr>
            </w:pPr>
            <w:r>
              <w:rPr>
                <w:lang w:val="en-US"/>
              </w:rPr>
              <w:t>4</w:t>
            </w:r>
          </w:p>
        </w:tc>
      </w:tr>
      <w:tr w:rsidR="0008476C" w:rsidRPr="0065447E" w14:paraId="413F736C" w14:textId="77777777" w:rsidTr="0008476C">
        <w:tc>
          <w:tcPr>
            <w:tcW w:w="2547" w:type="dxa"/>
            <w:tcBorders>
              <w:top w:val="single" w:sz="4" w:space="0" w:color="auto"/>
            </w:tcBorders>
          </w:tcPr>
          <w:p w14:paraId="387DD575" w14:textId="77777777" w:rsidR="0008476C" w:rsidRDefault="0008476C" w:rsidP="007C4CE6">
            <w:pPr>
              <w:pStyle w:val="Osnovnitekst"/>
              <w:ind w:firstLine="0"/>
              <w:jc w:val="center"/>
              <w:rPr>
                <w:lang w:val="en-US"/>
              </w:rPr>
            </w:pPr>
          </w:p>
          <w:p w14:paraId="1997D1F4" w14:textId="12E4F938" w:rsidR="0008476C" w:rsidRPr="0065447E" w:rsidRDefault="0008476C" w:rsidP="007C4CE6">
            <w:pPr>
              <w:pStyle w:val="Osnovnitekst"/>
              <w:ind w:firstLine="0"/>
              <w:jc w:val="center"/>
              <w:rPr>
                <w:lang w:val="en-US"/>
              </w:rPr>
            </w:pPr>
            <w:r>
              <w:rPr>
                <w:lang w:val="en-US"/>
              </w:rPr>
              <w:t>500000</w:t>
            </w:r>
          </w:p>
        </w:tc>
        <w:tc>
          <w:tcPr>
            <w:tcW w:w="2126" w:type="dxa"/>
          </w:tcPr>
          <w:p w14:paraId="705E2CEB" w14:textId="3719D3B9" w:rsidR="0008476C" w:rsidRDefault="0004429C" w:rsidP="00B41DF0">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1075.708102 </m:t>
                    </m:r>
                  </m:num>
                  <m:den>
                    <m:r>
                      <w:rPr>
                        <w:rFonts w:ascii="Cambria Math" w:hAnsi="Cambria Math"/>
                        <w:lang w:val="en-US"/>
                      </w:rPr>
                      <m:t xml:space="preserve">1065.516081 </m:t>
                    </m:r>
                  </m:den>
                </m:f>
              </m:oMath>
            </m:oMathPara>
          </w:p>
          <w:p w14:paraId="67EE24CF" w14:textId="40F64129" w:rsidR="0008476C" w:rsidRPr="0065447E" w:rsidRDefault="0008476C" w:rsidP="00B41DF0">
            <w:pPr>
              <w:pStyle w:val="Osnovnitekst"/>
              <w:ind w:firstLine="0"/>
              <w:jc w:val="center"/>
              <w:rPr>
                <w:lang w:val="en-US"/>
              </w:rPr>
            </w:pPr>
            <w:r>
              <w:t xml:space="preserve">= </w:t>
            </w:r>
            <w:r w:rsidRPr="00A43E89">
              <w:t>1.</w:t>
            </w:r>
            <w:r>
              <w:t>0</w:t>
            </w:r>
            <w:r w:rsidR="0081382E">
              <w:t>1</w:t>
            </w:r>
          </w:p>
        </w:tc>
        <w:tc>
          <w:tcPr>
            <w:tcW w:w="1985" w:type="dxa"/>
          </w:tcPr>
          <w:p w14:paraId="6115072F" w14:textId="40AF8BDC" w:rsidR="00524442" w:rsidRDefault="0004429C" w:rsidP="00524442">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1078.065832 </m:t>
                    </m:r>
                  </m:num>
                  <m:den>
                    <m:r>
                      <w:rPr>
                        <w:rFonts w:ascii="Cambria Math" w:hAnsi="Cambria Math"/>
                        <w:lang w:val="en-US"/>
                      </w:rPr>
                      <m:t xml:space="preserve">644.042820 </m:t>
                    </m:r>
                  </m:den>
                </m:f>
              </m:oMath>
            </m:oMathPara>
          </w:p>
          <w:p w14:paraId="360719B4" w14:textId="2811415D" w:rsidR="0008476C" w:rsidRPr="0065447E" w:rsidRDefault="00524442" w:rsidP="00524442">
            <w:pPr>
              <w:pStyle w:val="Osnovnitekst"/>
              <w:ind w:firstLine="0"/>
              <w:jc w:val="center"/>
              <w:rPr>
                <w:lang w:val="en-US"/>
              </w:rPr>
            </w:pPr>
            <w:r>
              <w:t xml:space="preserve">= </w:t>
            </w:r>
            <w:r w:rsidRPr="00A43E89">
              <w:t>1.</w:t>
            </w:r>
            <w:r w:rsidR="006D2973">
              <w:t>67</w:t>
            </w:r>
          </w:p>
        </w:tc>
        <w:tc>
          <w:tcPr>
            <w:tcW w:w="1984" w:type="dxa"/>
          </w:tcPr>
          <w:p w14:paraId="4C7FA582" w14:textId="327170F2" w:rsidR="00524442" w:rsidRDefault="0004429C" w:rsidP="00524442">
            <w:pPr>
              <w:pStyle w:val="Osnovnitekst"/>
              <w:ind w:firstLine="0"/>
              <w:jc w:val="center"/>
              <w:rPr>
                <w:lang w:val="en-US"/>
              </w:rPr>
            </w:pPr>
            <m:oMathPara>
              <m:oMath>
                <m:f>
                  <m:fPr>
                    <m:ctrlPr>
                      <w:rPr>
                        <w:rFonts w:ascii="Cambria Math" w:hAnsi="Cambria Math"/>
                        <w:i/>
                        <w:lang w:val="en-US"/>
                      </w:rPr>
                    </m:ctrlPr>
                  </m:fPr>
                  <m:num>
                    <m:r>
                      <m:rPr>
                        <m:sty m:val="p"/>
                      </m:rPr>
                      <w:rPr>
                        <w:rFonts w:ascii="Cambria Math" w:hAnsi="Cambria Math"/>
                      </w:rPr>
                      <m:t xml:space="preserve">1086.198203 </m:t>
                    </m:r>
                  </m:num>
                  <m:den>
                    <m:r>
                      <w:rPr>
                        <w:rFonts w:ascii="Cambria Math" w:hAnsi="Cambria Math"/>
                        <w:lang w:val="en-US"/>
                      </w:rPr>
                      <m:t xml:space="preserve">423.051241 </m:t>
                    </m:r>
                  </m:den>
                </m:f>
              </m:oMath>
            </m:oMathPara>
          </w:p>
          <w:p w14:paraId="4971D592" w14:textId="7B537C24" w:rsidR="0008476C" w:rsidRPr="0065447E" w:rsidRDefault="00524442" w:rsidP="00524442">
            <w:pPr>
              <w:pStyle w:val="Osnovnitekst"/>
              <w:ind w:firstLine="0"/>
              <w:jc w:val="center"/>
              <w:rPr>
                <w:lang w:val="en-US"/>
              </w:rPr>
            </w:pPr>
            <w:r>
              <w:t xml:space="preserve">= </w:t>
            </w:r>
            <w:r w:rsidR="00ED186F">
              <w:t>2</w:t>
            </w:r>
            <w:r w:rsidRPr="00A43E89">
              <w:t>.</w:t>
            </w:r>
            <w:r w:rsidR="00ED186F">
              <w:t>57</w:t>
            </w:r>
          </w:p>
        </w:tc>
      </w:tr>
      <w:tr w:rsidR="0008476C" w:rsidRPr="0065447E" w14:paraId="69C715DE" w14:textId="77777777" w:rsidTr="0008476C">
        <w:tc>
          <w:tcPr>
            <w:tcW w:w="2547" w:type="dxa"/>
          </w:tcPr>
          <w:p w14:paraId="3D2F56B3" w14:textId="77777777" w:rsidR="0008476C" w:rsidRDefault="0008476C" w:rsidP="007C4CE6">
            <w:pPr>
              <w:pStyle w:val="Osnovnitekst"/>
              <w:ind w:firstLine="0"/>
              <w:jc w:val="center"/>
              <w:rPr>
                <w:lang w:val="en-US"/>
              </w:rPr>
            </w:pPr>
          </w:p>
          <w:p w14:paraId="3A3BDA44" w14:textId="5E573D8F" w:rsidR="0008476C" w:rsidRPr="0065447E" w:rsidRDefault="0008476C" w:rsidP="007C4CE6">
            <w:pPr>
              <w:pStyle w:val="Osnovnitekst"/>
              <w:ind w:firstLine="0"/>
              <w:jc w:val="center"/>
              <w:rPr>
                <w:lang w:val="en-US"/>
              </w:rPr>
            </w:pPr>
            <w:r>
              <w:rPr>
                <w:lang w:val="en-US"/>
              </w:rPr>
              <w:t>100000</w:t>
            </w:r>
          </w:p>
        </w:tc>
        <w:tc>
          <w:tcPr>
            <w:tcW w:w="2126" w:type="dxa"/>
          </w:tcPr>
          <w:p w14:paraId="101F0724" w14:textId="623A8B92" w:rsidR="00524442" w:rsidRDefault="0004429C" w:rsidP="00524442">
            <w:pPr>
              <w:pStyle w:val="Osnovnitekst"/>
              <w:ind w:firstLine="0"/>
              <w:jc w:val="center"/>
              <w:rPr>
                <w:lang w:val="en-US"/>
              </w:rPr>
            </w:pPr>
            <m:oMathPara>
              <m:oMath>
                <m:f>
                  <m:fPr>
                    <m:ctrlPr>
                      <w:rPr>
                        <w:rFonts w:ascii="Cambria Math" w:hAnsi="Cambria Math"/>
                        <w:i/>
                        <w:lang w:val="en-US"/>
                      </w:rPr>
                    </m:ctrlPr>
                  </m:fPr>
                  <m:num>
                    <m:r>
                      <m:rPr>
                        <m:sty m:val="p"/>
                      </m:rPr>
                      <w:rPr>
                        <w:rFonts w:ascii="Cambria Math" w:hAnsi="Cambria Math"/>
                      </w:rPr>
                      <m:t>2233.977117</m:t>
                    </m:r>
                  </m:num>
                  <m:den>
                    <m:r>
                      <w:rPr>
                        <w:rFonts w:ascii="Cambria Math" w:hAnsi="Cambria Math"/>
                        <w:lang w:val="en-US"/>
                      </w:rPr>
                      <m:t xml:space="preserve">2219.796095 </m:t>
                    </m:r>
                  </m:den>
                </m:f>
              </m:oMath>
            </m:oMathPara>
          </w:p>
          <w:p w14:paraId="253128FD" w14:textId="2F81F5EF" w:rsidR="0008476C" w:rsidRPr="002E2D8F" w:rsidRDefault="00524442" w:rsidP="00524442">
            <w:pPr>
              <w:pStyle w:val="Osnovnitekst"/>
              <w:ind w:firstLine="0"/>
              <w:jc w:val="center"/>
            </w:pPr>
            <w:r>
              <w:t xml:space="preserve">= </w:t>
            </w:r>
            <w:r w:rsidRPr="00A43E89">
              <w:t>1.</w:t>
            </w:r>
            <w:r>
              <w:t>0</w:t>
            </w:r>
            <w:r w:rsidR="00C03615">
              <w:t>1</w:t>
            </w:r>
          </w:p>
        </w:tc>
        <w:tc>
          <w:tcPr>
            <w:tcW w:w="1985" w:type="dxa"/>
          </w:tcPr>
          <w:p w14:paraId="6F4DD1F0" w14:textId="769F2AE8" w:rsidR="00524442" w:rsidRDefault="0004429C" w:rsidP="00524442">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2235.498841 </m:t>
                    </m:r>
                  </m:num>
                  <m:den>
                    <m:r>
                      <w:rPr>
                        <w:rFonts w:ascii="Cambria Math" w:hAnsi="Cambria Math"/>
                        <w:lang w:val="en-US"/>
                      </w:rPr>
                      <m:t xml:space="preserve">1314.305375 </m:t>
                    </m:r>
                  </m:den>
                </m:f>
              </m:oMath>
            </m:oMathPara>
          </w:p>
          <w:p w14:paraId="69FE33EB" w14:textId="0D241974" w:rsidR="0008476C" w:rsidRPr="0065447E" w:rsidRDefault="00524442" w:rsidP="00524442">
            <w:pPr>
              <w:pStyle w:val="Osnovnitekst"/>
              <w:ind w:firstLine="0"/>
              <w:jc w:val="center"/>
              <w:rPr>
                <w:lang w:val="en-US"/>
              </w:rPr>
            </w:pPr>
            <w:r>
              <w:t xml:space="preserve">= </w:t>
            </w:r>
            <w:r w:rsidRPr="00A43E89">
              <w:t>1.</w:t>
            </w:r>
            <w:r w:rsidR="00865B42">
              <w:t>7</w:t>
            </w:r>
            <w:r>
              <w:t>0</w:t>
            </w:r>
          </w:p>
        </w:tc>
        <w:tc>
          <w:tcPr>
            <w:tcW w:w="1984" w:type="dxa"/>
          </w:tcPr>
          <w:p w14:paraId="71169EE9" w14:textId="25DB154C" w:rsidR="00524442" w:rsidRDefault="0004429C" w:rsidP="00524442">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2244.176172 </m:t>
                    </m:r>
                  </m:num>
                  <m:den>
                    <m:r>
                      <w:rPr>
                        <w:rFonts w:ascii="Cambria Math" w:hAnsi="Cambria Math"/>
                        <w:lang w:val="en-US"/>
                      </w:rPr>
                      <m:t xml:space="preserve">865.967188 </m:t>
                    </m:r>
                  </m:den>
                </m:f>
              </m:oMath>
            </m:oMathPara>
          </w:p>
          <w:p w14:paraId="581ABF8C" w14:textId="3F2FCB1D" w:rsidR="0008476C" w:rsidRPr="0065447E" w:rsidRDefault="00524442" w:rsidP="00524442">
            <w:pPr>
              <w:pStyle w:val="Osnovnitekst"/>
              <w:ind w:firstLine="0"/>
              <w:jc w:val="center"/>
              <w:rPr>
                <w:lang w:val="en-US"/>
              </w:rPr>
            </w:pPr>
            <w:r>
              <w:t xml:space="preserve">= </w:t>
            </w:r>
            <w:r w:rsidR="00ED186F">
              <w:t>2</w:t>
            </w:r>
            <w:r w:rsidRPr="00A43E89">
              <w:t>.</w:t>
            </w:r>
            <w:r w:rsidR="00ED186F">
              <w:t>59</w:t>
            </w:r>
          </w:p>
        </w:tc>
      </w:tr>
      <w:tr w:rsidR="0008476C" w:rsidRPr="0065447E" w14:paraId="327B523F" w14:textId="77777777" w:rsidTr="0008476C">
        <w:tc>
          <w:tcPr>
            <w:tcW w:w="2547" w:type="dxa"/>
          </w:tcPr>
          <w:p w14:paraId="0AAB0751" w14:textId="77777777" w:rsidR="0008476C" w:rsidRDefault="0008476C" w:rsidP="00B41DF0">
            <w:pPr>
              <w:pStyle w:val="Osnovnitekst"/>
              <w:ind w:firstLine="0"/>
              <w:rPr>
                <w:lang w:val="en-US"/>
              </w:rPr>
            </w:pPr>
          </w:p>
          <w:p w14:paraId="159EDF1C" w14:textId="00BA25E5" w:rsidR="0008476C" w:rsidRPr="0065447E" w:rsidRDefault="0008476C" w:rsidP="007C4CE6">
            <w:pPr>
              <w:pStyle w:val="Osnovnitekst"/>
              <w:ind w:firstLine="0"/>
              <w:jc w:val="center"/>
              <w:rPr>
                <w:lang w:val="en-US"/>
              </w:rPr>
            </w:pPr>
            <w:r>
              <w:rPr>
                <w:lang w:val="en-US"/>
              </w:rPr>
              <w:t>1000000</w:t>
            </w:r>
          </w:p>
        </w:tc>
        <w:tc>
          <w:tcPr>
            <w:tcW w:w="2126" w:type="dxa"/>
          </w:tcPr>
          <w:p w14:paraId="716D415E" w14:textId="07E0D939" w:rsidR="00524442" w:rsidRDefault="0004429C" w:rsidP="00524442">
            <w:pPr>
              <w:pStyle w:val="Osnovnitekst"/>
              <w:ind w:firstLine="0"/>
              <w:jc w:val="center"/>
              <w:rPr>
                <w:lang w:val="en-US"/>
              </w:rPr>
            </w:pPr>
            <m:oMathPara>
              <m:oMath>
                <m:f>
                  <m:fPr>
                    <m:ctrlPr>
                      <w:rPr>
                        <w:rFonts w:ascii="Cambria Math" w:hAnsi="Cambria Math"/>
                        <w:i/>
                        <w:lang w:val="en-US"/>
                      </w:rPr>
                    </m:ctrlPr>
                  </m:fPr>
                  <m:num>
                    <m:r>
                      <m:rPr>
                        <m:sty m:val="p"/>
                      </m:rPr>
                      <w:rPr>
                        <w:rFonts w:ascii="Cambria Math" w:hAnsi="Cambria Math"/>
                      </w:rPr>
                      <m:t xml:space="preserve">18999.920465 </m:t>
                    </m:r>
                  </m:num>
                  <m:den>
                    <m:r>
                      <w:rPr>
                        <w:rFonts w:ascii="Cambria Math" w:hAnsi="Cambria Math"/>
                        <w:lang w:val="en-US"/>
                      </w:rPr>
                      <m:t xml:space="preserve">18932.473263 </m:t>
                    </m:r>
                  </m:den>
                </m:f>
              </m:oMath>
            </m:oMathPara>
          </w:p>
          <w:p w14:paraId="0AE1F983" w14:textId="0771B826" w:rsidR="0008476C" w:rsidRPr="0065447E" w:rsidRDefault="00524442" w:rsidP="00524442">
            <w:pPr>
              <w:pStyle w:val="Osnovnitekst"/>
              <w:ind w:firstLine="0"/>
              <w:jc w:val="center"/>
              <w:rPr>
                <w:lang w:val="en-US"/>
              </w:rPr>
            </w:pPr>
            <w:r>
              <w:t xml:space="preserve">= </w:t>
            </w:r>
            <w:r w:rsidRPr="00A43E89">
              <w:t>1.</w:t>
            </w:r>
            <w:r>
              <w:t>00</w:t>
            </w:r>
          </w:p>
        </w:tc>
        <w:tc>
          <w:tcPr>
            <w:tcW w:w="1985" w:type="dxa"/>
          </w:tcPr>
          <w:p w14:paraId="43472969" w14:textId="6923A7CA" w:rsidR="00524442" w:rsidRDefault="0004429C" w:rsidP="00524442">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18955.554857 </m:t>
                    </m:r>
                  </m:num>
                  <m:den>
                    <m:r>
                      <w:rPr>
                        <w:rFonts w:ascii="Cambria Math" w:hAnsi="Cambria Math"/>
                        <w:lang w:val="en-US"/>
                      </w:rPr>
                      <m:t xml:space="preserve">10884.574766 </m:t>
                    </m:r>
                  </m:den>
                </m:f>
              </m:oMath>
            </m:oMathPara>
          </w:p>
          <w:p w14:paraId="1A2DBCE1" w14:textId="4304393D" w:rsidR="0008476C" w:rsidRPr="0065447E" w:rsidRDefault="00524442" w:rsidP="00524442">
            <w:pPr>
              <w:pStyle w:val="Osnovnitekst"/>
              <w:ind w:firstLine="0"/>
              <w:jc w:val="center"/>
              <w:rPr>
                <w:lang w:val="en-US"/>
              </w:rPr>
            </w:pPr>
            <w:r>
              <w:t xml:space="preserve">= </w:t>
            </w:r>
            <w:r w:rsidRPr="00A43E89">
              <w:t>1.</w:t>
            </w:r>
            <w:r w:rsidR="00E022CD">
              <w:t>74</w:t>
            </w:r>
          </w:p>
        </w:tc>
        <w:tc>
          <w:tcPr>
            <w:tcW w:w="1984" w:type="dxa"/>
          </w:tcPr>
          <w:p w14:paraId="22B2A8B5" w14:textId="4F1235FD" w:rsidR="00524442" w:rsidRDefault="0004429C" w:rsidP="00524442">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19021.996949 </m:t>
                    </m:r>
                  </m:num>
                  <m:den>
                    <m:r>
                      <w:rPr>
                        <w:rFonts w:ascii="Cambria Math" w:hAnsi="Cambria Math"/>
                        <w:lang w:val="en-US"/>
                      </w:rPr>
                      <m:t xml:space="preserve">7199.871954 </m:t>
                    </m:r>
                  </m:den>
                </m:f>
              </m:oMath>
            </m:oMathPara>
          </w:p>
          <w:p w14:paraId="67B3D69B" w14:textId="75215FFB" w:rsidR="0008476C" w:rsidRPr="0065447E" w:rsidRDefault="00524442" w:rsidP="00524442">
            <w:pPr>
              <w:pStyle w:val="Osnovnitekst"/>
              <w:ind w:firstLine="0"/>
              <w:jc w:val="center"/>
              <w:rPr>
                <w:lang w:val="en-US"/>
              </w:rPr>
            </w:pPr>
            <w:r>
              <w:t xml:space="preserve">= </w:t>
            </w:r>
            <w:r w:rsidR="00ED186F">
              <w:t>2</w:t>
            </w:r>
            <w:r w:rsidRPr="00A43E89">
              <w:t>.</w:t>
            </w:r>
            <w:r w:rsidR="00ED186F">
              <w:t>64</w:t>
            </w:r>
          </w:p>
        </w:tc>
      </w:tr>
      <w:tr w:rsidR="0008476C" w:rsidRPr="0065447E" w14:paraId="2DBE28D1" w14:textId="77777777" w:rsidTr="0008476C">
        <w:tc>
          <w:tcPr>
            <w:tcW w:w="2547" w:type="dxa"/>
          </w:tcPr>
          <w:p w14:paraId="26FD1AA5" w14:textId="77777777" w:rsidR="0008476C" w:rsidRPr="00802E91" w:rsidRDefault="0008476C" w:rsidP="00B41DF0">
            <w:pPr>
              <w:pStyle w:val="Osnovnitekst"/>
              <w:ind w:firstLine="0"/>
              <w:rPr>
                <w:b/>
                <w:bCs/>
                <w:lang w:val="en-US"/>
              </w:rPr>
            </w:pPr>
            <w:proofErr w:type="spellStart"/>
            <w:r>
              <w:rPr>
                <w:b/>
                <w:bCs/>
                <w:lang w:val="en-US"/>
              </w:rPr>
              <w:t>Srednje</w:t>
            </w:r>
            <w:proofErr w:type="spellEnd"/>
            <w:r>
              <w:rPr>
                <w:b/>
                <w:bCs/>
                <w:lang w:val="en-US"/>
              </w:rPr>
              <w:t xml:space="preserve"> </w:t>
            </w:r>
            <w:proofErr w:type="spellStart"/>
            <w:r>
              <w:rPr>
                <w:b/>
                <w:bCs/>
                <w:lang w:val="en-US"/>
              </w:rPr>
              <w:t>ubrzanje</w:t>
            </w:r>
            <w:proofErr w:type="spellEnd"/>
          </w:p>
        </w:tc>
        <w:tc>
          <w:tcPr>
            <w:tcW w:w="2126" w:type="dxa"/>
          </w:tcPr>
          <w:p w14:paraId="56F3F479" w14:textId="0B335E9E" w:rsidR="0008476C" w:rsidRPr="00F32FA2" w:rsidRDefault="0008476C" w:rsidP="00B41DF0">
            <w:pPr>
              <w:pStyle w:val="Osnovnitekst"/>
              <w:ind w:firstLine="0"/>
              <w:jc w:val="center"/>
              <w:rPr>
                <w:b/>
                <w:bCs/>
                <w:lang w:val="en-US"/>
              </w:rPr>
            </w:pPr>
            <w:r w:rsidRPr="00F32FA2">
              <w:rPr>
                <w:b/>
                <w:bCs/>
                <w:lang w:val="en-US"/>
              </w:rPr>
              <w:t>1.0</w:t>
            </w:r>
            <w:r w:rsidR="00865B42">
              <w:rPr>
                <w:b/>
                <w:bCs/>
                <w:lang w:val="en-US"/>
              </w:rPr>
              <w:t>1</w:t>
            </w:r>
          </w:p>
        </w:tc>
        <w:tc>
          <w:tcPr>
            <w:tcW w:w="1985" w:type="dxa"/>
          </w:tcPr>
          <w:p w14:paraId="67F69933" w14:textId="105204C0" w:rsidR="0008476C" w:rsidRPr="00555748" w:rsidRDefault="0008476C" w:rsidP="00B41DF0">
            <w:pPr>
              <w:pStyle w:val="Osnovnitekst"/>
              <w:ind w:firstLine="0"/>
              <w:jc w:val="center"/>
              <w:rPr>
                <w:b/>
                <w:bCs/>
                <w:lang w:val="en-US"/>
              </w:rPr>
            </w:pPr>
            <w:r w:rsidRPr="00555748">
              <w:rPr>
                <w:b/>
                <w:bCs/>
                <w:lang w:val="en-US"/>
              </w:rPr>
              <w:t>1.</w:t>
            </w:r>
            <w:r w:rsidR="00343FA1">
              <w:rPr>
                <w:b/>
                <w:bCs/>
                <w:lang w:val="en-US"/>
              </w:rPr>
              <w:t>70</w:t>
            </w:r>
          </w:p>
        </w:tc>
        <w:tc>
          <w:tcPr>
            <w:tcW w:w="1984" w:type="dxa"/>
          </w:tcPr>
          <w:p w14:paraId="7A603229" w14:textId="038172B0" w:rsidR="0008476C" w:rsidRPr="00555748" w:rsidRDefault="00ED186F" w:rsidP="00B41DF0">
            <w:pPr>
              <w:pStyle w:val="Osnovnitekst"/>
              <w:ind w:firstLine="0"/>
              <w:jc w:val="center"/>
              <w:rPr>
                <w:b/>
                <w:bCs/>
                <w:lang w:val="en-US"/>
              </w:rPr>
            </w:pPr>
            <w:r>
              <w:rPr>
                <w:b/>
                <w:bCs/>
                <w:lang w:val="en-US"/>
              </w:rPr>
              <w:t>2</w:t>
            </w:r>
            <w:r w:rsidR="0008476C">
              <w:rPr>
                <w:b/>
                <w:bCs/>
                <w:lang w:val="en-US"/>
              </w:rPr>
              <w:t>.</w:t>
            </w:r>
            <w:r>
              <w:rPr>
                <w:b/>
                <w:bCs/>
                <w:lang w:val="en-US"/>
              </w:rPr>
              <w:t>60</w:t>
            </w:r>
          </w:p>
        </w:tc>
      </w:tr>
    </w:tbl>
    <w:p w14:paraId="433EB2A5" w14:textId="77777777" w:rsidR="000A6DB8" w:rsidRDefault="000A6DB8" w:rsidP="00F231A7">
      <w:pPr>
        <w:pStyle w:val="Osnovnitekst"/>
      </w:pPr>
    </w:p>
    <w:p w14:paraId="4F6A61F4" w14:textId="77777777" w:rsidR="008F13E7" w:rsidRPr="00760CE2" w:rsidRDefault="00F231A7" w:rsidP="008F13E7">
      <w:pPr>
        <w:pStyle w:val="IIInivonaslova-Odeljak"/>
      </w:pPr>
      <w:bookmarkStart w:id="8" w:name="_Toc103518051"/>
      <w:r>
        <w:t>Logovi izvršavanja</w:t>
      </w:r>
      <w:bookmarkEnd w:id="8"/>
    </w:p>
    <w:p w14:paraId="77A09609" w14:textId="77777777" w:rsidR="0081382E" w:rsidRDefault="008F13E7" w:rsidP="0081382E">
      <w:pPr>
        <w:pStyle w:val="Programskikod"/>
      </w:pPr>
      <w:r>
        <w:t>S</w:t>
      </w:r>
      <w:r w:rsidR="0081382E">
        <w:t>implex 50000</w:t>
      </w:r>
    </w:p>
    <w:p w14:paraId="66A8D898" w14:textId="77777777" w:rsidR="0081382E" w:rsidRDefault="0081382E" w:rsidP="0081382E">
      <w:pPr>
        <w:pStyle w:val="Programskikod"/>
      </w:pPr>
      <w:r>
        <w:t xml:space="preserve">Time elapsed in ms (sequential program): 1075.708102 </w:t>
      </w:r>
    </w:p>
    <w:p w14:paraId="768A2CD6" w14:textId="77777777" w:rsidR="0081382E" w:rsidRDefault="0081382E" w:rsidP="0081382E">
      <w:pPr>
        <w:pStyle w:val="Programskikod"/>
      </w:pPr>
      <w:r>
        <w:t xml:space="preserve">Time elapsed in ms (parallel program): 1065.516081 </w:t>
      </w:r>
    </w:p>
    <w:p w14:paraId="7E191445" w14:textId="12907FF0" w:rsidR="00E36BD3" w:rsidRDefault="0081382E" w:rsidP="0081382E">
      <w:pPr>
        <w:pStyle w:val="Programskikod"/>
      </w:pPr>
      <w:r>
        <w:t>Test PASSED</w:t>
      </w:r>
    </w:p>
    <w:p w14:paraId="4C88E62A" w14:textId="3AF2BA24" w:rsidR="0081382E" w:rsidRDefault="0081382E" w:rsidP="0081382E">
      <w:pPr>
        <w:pStyle w:val="Programskikod"/>
      </w:pPr>
    </w:p>
    <w:p w14:paraId="0C07702E" w14:textId="77777777" w:rsidR="00C03615" w:rsidRDefault="00C03615" w:rsidP="00C03615">
      <w:pPr>
        <w:pStyle w:val="Programskikod"/>
      </w:pPr>
      <w:r>
        <w:t>Simplex 100000</w:t>
      </w:r>
    </w:p>
    <w:p w14:paraId="146755FA" w14:textId="77777777" w:rsidR="00C03615" w:rsidRDefault="00C03615" w:rsidP="00C03615">
      <w:pPr>
        <w:pStyle w:val="Programskikod"/>
      </w:pPr>
      <w:r>
        <w:t xml:space="preserve">Time elapsed in ms (sequential program): 2233.977117 </w:t>
      </w:r>
    </w:p>
    <w:p w14:paraId="5B5A1350" w14:textId="77777777" w:rsidR="00C03615" w:rsidRDefault="00C03615" w:rsidP="00C03615">
      <w:pPr>
        <w:pStyle w:val="Programskikod"/>
      </w:pPr>
      <w:r>
        <w:t xml:space="preserve">Time elapsed in ms (parallel program): 2219.796095 </w:t>
      </w:r>
    </w:p>
    <w:p w14:paraId="0CDBCB9A" w14:textId="69685F4C" w:rsidR="0081382E" w:rsidRDefault="00C03615" w:rsidP="00C03615">
      <w:pPr>
        <w:pStyle w:val="Programskikod"/>
      </w:pPr>
      <w:r>
        <w:t>Test PASSED</w:t>
      </w:r>
    </w:p>
    <w:p w14:paraId="641CCE9C" w14:textId="402F1502" w:rsidR="006D2973" w:rsidRDefault="006D2973" w:rsidP="00C03615">
      <w:pPr>
        <w:pStyle w:val="Programskikod"/>
      </w:pPr>
    </w:p>
    <w:p w14:paraId="78117C89" w14:textId="77777777" w:rsidR="006D2973" w:rsidRDefault="006D2973" w:rsidP="006D2973">
      <w:pPr>
        <w:pStyle w:val="Programskikod"/>
      </w:pPr>
      <w:r>
        <w:t>Simplex 1000000</w:t>
      </w:r>
    </w:p>
    <w:p w14:paraId="51E38AAE" w14:textId="77777777" w:rsidR="006D2973" w:rsidRDefault="006D2973" w:rsidP="006D2973">
      <w:pPr>
        <w:pStyle w:val="Programskikod"/>
      </w:pPr>
      <w:r>
        <w:t xml:space="preserve">Time elapsed in ms (sequential program): 18999.920465 </w:t>
      </w:r>
    </w:p>
    <w:p w14:paraId="214C193E" w14:textId="77777777" w:rsidR="006D2973" w:rsidRDefault="006D2973" w:rsidP="006D2973">
      <w:pPr>
        <w:pStyle w:val="Programskikod"/>
      </w:pPr>
      <w:r>
        <w:t xml:space="preserve">Time elapsed in ms (parallel program): 18932.473263 </w:t>
      </w:r>
    </w:p>
    <w:p w14:paraId="6945BB80" w14:textId="7F7125CD" w:rsidR="006D2973" w:rsidRDefault="006D2973" w:rsidP="006D2973">
      <w:pPr>
        <w:pStyle w:val="Programskikod"/>
      </w:pPr>
      <w:r>
        <w:t>Test PASSED</w:t>
      </w:r>
    </w:p>
    <w:p w14:paraId="6A6DA347" w14:textId="3BE31C41" w:rsidR="008F13E7" w:rsidRDefault="008F13E7" w:rsidP="008F13E7">
      <w:pPr>
        <w:pStyle w:val="Oznakaslike"/>
      </w:pPr>
      <w:r>
        <w:t xml:space="preserve">Listing 1. </w:t>
      </w:r>
      <w:r w:rsidR="00A878E7">
        <w:t xml:space="preserve">Sekvencijalna i </w:t>
      </w:r>
      <w:r w:rsidR="00336ACF">
        <w:t>paralelna</w:t>
      </w:r>
      <w:r w:rsidR="00A878E7">
        <w:t xml:space="preserve"> izvršavanja </w:t>
      </w:r>
      <w:r>
        <w:t>sa 1 niti</w:t>
      </w:r>
    </w:p>
    <w:p w14:paraId="69B0BC91" w14:textId="77777777" w:rsidR="00980A64" w:rsidRPr="00980A64" w:rsidRDefault="00980A64" w:rsidP="00980A64">
      <w:pPr>
        <w:pStyle w:val="Osnovnitekst"/>
      </w:pPr>
    </w:p>
    <w:p w14:paraId="48D6E6D2" w14:textId="4E3851EC" w:rsidR="006D2973" w:rsidRDefault="006D2973" w:rsidP="006D2973">
      <w:pPr>
        <w:pStyle w:val="Programskikod"/>
      </w:pPr>
      <w:r>
        <w:t>Simplex 50000</w:t>
      </w:r>
    </w:p>
    <w:p w14:paraId="7761EB24" w14:textId="77777777" w:rsidR="006D2973" w:rsidRDefault="006D2973" w:rsidP="006D2973">
      <w:pPr>
        <w:pStyle w:val="Programskikod"/>
      </w:pPr>
      <w:r>
        <w:lastRenderedPageBreak/>
        <w:t xml:space="preserve">Time elapsed in ms (sequential program): 1078.065832 </w:t>
      </w:r>
    </w:p>
    <w:p w14:paraId="0286B0A7" w14:textId="77777777" w:rsidR="006D2973" w:rsidRDefault="006D2973" w:rsidP="006D2973">
      <w:pPr>
        <w:pStyle w:val="Programskikod"/>
      </w:pPr>
      <w:r>
        <w:t xml:space="preserve">Time elapsed in ms (parallel program): 644.042820 </w:t>
      </w:r>
    </w:p>
    <w:p w14:paraId="471CA384" w14:textId="61ABBCC4" w:rsidR="00BE33AB" w:rsidRDefault="006D2973" w:rsidP="006D2973">
      <w:pPr>
        <w:pStyle w:val="Programskikod"/>
      </w:pPr>
      <w:r>
        <w:t>Test PASSED</w:t>
      </w:r>
    </w:p>
    <w:p w14:paraId="1475874B" w14:textId="7BD404C9" w:rsidR="006D2973" w:rsidRDefault="006D2973" w:rsidP="006D2973">
      <w:pPr>
        <w:pStyle w:val="Programskikod"/>
      </w:pPr>
    </w:p>
    <w:p w14:paraId="6D3152E5" w14:textId="77777777" w:rsidR="00865B42" w:rsidRDefault="00865B42" w:rsidP="00865B42">
      <w:pPr>
        <w:pStyle w:val="Programskikod"/>
      </w:pPr>
      <w:r>
        <w:t>Simplex 100000</w:t>
      </w:r>
    </w:p>
    <w:p w14:paraId="18461F5E" w14:textId="77777777" w:rsidR="00865B42" w:rsidRDefault="00865B42" w:rsidP="00865B42">
      <w:pPr>
        <w:pStyle w:val="Programskikod"/>
      </w:pPr>
      <w:r>
        <w:t xml:space="preserve">Time elapsed in ms (sequential program): 2235.498841 </w:t>
      </w:r>
    </w:p>
    <w:p w14:paraId="552E1C82" w14:textId="77777777" w:rsidR="00865B42" w:rsidRDefault="00865B42" w:rsidP="00865B42">
      <w:pPr>
        <w:pStyle w:val="Programskikod"/>
      </w:pPr>
      <w:r>
        <w:t xml:space="preserve">Time elapsed in ms (parallel program): 1314.305375 </w:t>
      </w:r>
    </w:p>
    <w:p w14:paraId="0FC88A3C" w14:textId="13FE4753" w:rsidR="006D2973" w:rsidRDefault="00865B42" w:rsidP="00865B42">
      <w:pPr>
        <w:pStyle w:val="Programskikod"/>
      </w:pPr>
      <w:r>
        <w:t>Test PASSED</w:t>
      </w:r>
    </w:p>
    <w:p w14:paraId="1D02E5B7" w14:textId="1333578E" w:rsidR="00865B42" w:rsidRDefault="00865B42" w:rsidP="00865B42">
      <w:pPr>
        <w:pStyle w:val="Programskikod"/>
      </w:pPr>
    </w:p>
    <w:p w14:paraId="3D977A59" w14:textId="77777777" w:rsidR="00E022CD" w:rsidRDefault="00E022CD" w:rsidP="00E022CD">
      <w:pPr>
        <w:pStyle w:val="Programskikod"/>
      </w:pPr>
      <w:r>
        <w:t>Simplex 1000000</w:t>
      </w:r>
    </w:p>
    <w:p w14:paraId="773D6FD0" w14:textId="77777777" w:rsidR="00E022CD" w:rsidRDefault="00E022CD" w:rsidP="00E022CD">
      <w:pPr>
        <w:pStyle w:val="Programskikod"/>
      </w:pPr>
      <w:r>
        <w:t xml:space="preserve">Time elapsed in ms (sequential program): 18955.554857 </w:t>
      </w:r>
    </w:p>
    <w:p w14:paraId="0AF76358" w14:textId="77777777" w:rsidR="00E022CD" w:rsidRDefault="00E022CD" w:rsidP="00E022CD">
      <w:pPr>
        <w:pStyle w:val="Programskikod"/>
      </w:pPr>
      <w:r>
        <w:t xml:space="preserve">Time elapsed in ms (parallel program): 10884.574766 </w:t>
      </w:r>
    </w:p>
    <w:p w14:paraId="33B28D4C" w14:textId="4FAAE648" w:rsidR="00865B42" w:rsidRDefault="00E022CD" w:rsidP="00E022CD">
      <w:pPr>
        <w:pStyle w:val="Programskikod"/>
      </w:pPr>
      <w:r>
        <w:t>Test PASSED</w:t>
      </w:r>
    </w:p>
    <w:p w14:paraId="441CC3C0" w14:textId="5E89AF8A" w:rsidR="00980A64" w:rsidRPr="005B7DC8" w:rsidRDefault="00980A64" w:rsidP="00980A64">
      <w:pPr>
        <w:pStyle w:val="Oznakaslike"/>
        <w:rPr>
          <w:lang w:val="sr-Latn-RS"/>
        </w:rPr>
      </w:pPr>
      <w:r>
        <w:t xml:space="preserve">Listing 2. </w:t>
      </w:r>
      <w:r w:rsidR="00A878E7">
        <w:t xml:space="preserve">Sekvencijalna i </w:t>
      </w:r>
      <w:r w:rsidR="00336ACF">
        <w:t>paralelna</w:t>
      </w:r>
      <w:r w:rsidR="00A878E7">
        <w:t xml:space="preserve"> izvršavanja </w:t>
      </w:r>
      <w:r>
        <w:t>sa 2 niti</w:t>
      </w:r>
    </w:p>
    <w:p w14:paraId="1E8E789D" w14:textId="77777777" w:rsidR="00980A64" w:rsidRPr="00980A64" w:rsidRDefault="00980A64" w:rsidP="00980A64">
      <w:pPr>
        <w:pStyle w:val="Osnovnitekst"/>
      </w:pPr>
    </w:p>
    <w:p w14:paraId="28C460CB" w14:textId="59AD6119" w:rsidR="00ED186F" w:rsidRDefault="00ED186F" w:rsidP="00ED186F">
      <w:pPr>
        <w:pStyle w:val="Programskikod"/>
      </w:pPr>
      <w:r>
        <w:t>Simplex 50000</w:t>
      </w:r>
    </w:p>
    <w:p w14:paraId="10C20598" w14:textId="77777777" w:rsidR="00ED186F" w:rsidRDefault="00ED186F" w:rsidP="00ED186F">
      <w:pPr>
        <w:pStyle w:val="Programskikod"/>
      </w:pPr>
      <w:r>
        <w:t xml:space="preserve">Time elapsed in ms (sequential program): 1086.198203 </w:t>
      </w:r>
    </w:p>
    <w:p w14:paraId="7E5D5462" w14:textId="77777777" w:rsidR="00ED186F" w:rsidRDefault="00ED186F" w:rsidP="00ED186F">
      <w:pPr>
        <w:pStyle w:val="Programskikod"/>
      </w:pPr>
      <w:r>
        <w:t xml:space="preserve">Time elapsed in ms (parallel program): 423.051241 </w:t>
      </w:r>
    </w:p>
    <w:p w14:paraId="79DF27DB" w14:textId="6B72DD56" w:rsidR="00170958" w:rsidRDefault="00ED186F" w:rsidP="00ED186F">
      <w:pPr>
        <w:pStyle w:val="Programskikod"/>
      </w:pPr>
      <w:r>
        <w:t>Test PASSED</w:t>
      </w:r>
    </w:p>
    <w:p w14:paraId="30A2239B" w14:textId="573CB26C" w:rsidR="00ED186F" w:rsidRDefault="00ED186F" w:rsidP="00ED186F">
      <w:pPr>
        <w:pStyle w:val="Programskikod"/>
      </w:pPr>
    </w:p>
    <w:p w14:paraId="20350573" w14:textId="77777777" w:rsidR="00ED186F" w:rsidRDefault="00ED186F" w:rsidP="00ED186F">
      <w:pPr>
        <w:pStyle w:val="Programskikod"/>
      </w:pPr>
      <w:r>
        <w:t>Simplex 100000</w:t>
      </w:r>
    </w:p>
    <w:p w14:paraId="2D1EC44D" w14:textId="77777777" w:rsidR="00ED186F" w:rsidRDefault="00ED186F" w:rsidP="00ED186F">
      <w:pPr>
        <w:pStyle w:val="Programskikod"/>
      </w:pPr>
      <w:r>
        <w:t xml:space="preserve">Time elapsed in ms (sequential program): 2244.176172 </w:t>
      </w:r>
    </w:p>
    <w:p w14:paraId="105D884E" w14:textId="77777777" w:rsidR="00ED186F" w:rsidRDefault="00ED186F" w:rsidP="00ED186F">
      <w:pPr>
        <w:pStyle w:val="Programskikod"/>
      </w:pPr>
      <w:r>
        <w:t xml:space="preserve">Time elapsed in ms (parallel program): 865.967188 </w:t>
      </w:r>
    </w:p>
    <w:p w14:paraId="4E95AD27" w14:textId="71A5AFD1" w:rsidR="00ED186F" w:rsidRDefault="00ED186F" w:rsidP="00ED186F">
      <w:pPr>
        <w:pStyle w:val="Programskikod"/>
      </w:pPr>
      <w:r>
        <w:t>Test PASSED</w:t>
      </w:r>
    </w:p>
    <w:p w14:paraId="7C56D8D6" w14:textId="2AC989F2" w:rsidR="00ED186F" w:rsidRDefault="00ED186F" w:rsidP="00ED186F">
      <w:pPr>
        <w:pStyle w:val="Programskikod"/>
      </w:pPr>
    </w:p>
    <w:p w14:paraId="10BDDAAA" w14:textId="77777777" w:rsidR="00ED186F" w:rsidRDefault="00ED186F" w:rsidP="00ED186F">
      <w:pPr>
        <w:pStyle w:val="Programskikod"/>
      </w:pPr>
    </w:p>
    <w:p w14:paraId="32781938" w14:textId="5D68C5CB" w:rsidR="008F13E7" w:rsidRDefault="00980A64" w:rsidP="00DA033F">
      <w:pPr>
        <w:pStyle w:val="Oznakaslike"/>
      </w:pPr>
      <w:r>
        <w:t xml:space="preserve">Listing </w:t>
      </w:r>
      <w:r w:rsidR="00470E00">
        <w:t>3</w:t>
      </w:r>
      <w:r>
        <w:t xml:space="preserve">. </w:t>
      </w:r>
      <w:r w:rsidR="00A878E7">
        <w:t xml:space="preserve">Sekvencijalna i </w:t>
      </w:r>
      <w:r w:rsidR="00336ACF">
        <w:t>paralelna</w:t>
      </w:r>
      <w:r w:rsidR="00A878E7">
        <w:t xml:space="preserve"> izvršavanja </w:t>
      </w:r>
      <w:r>
        <w:t>sa 4 niti</w:t>
      </w:r>
    </w:p>
    <w:p w14:paraId="1778E2E0" w14:textId="77777777" w:rsidR="00DA033F" w:rsidRPr="00DA033F" w:rsidRDefault="00DA033F" w:rsidP="00DA033F">
      <w:pPr>
        <w:pStyle w:val="Osnovnitekst"/>
        <w:rPr>
          <w:lang w:val="sr-Latn-RS"/>
        </w:rPr>
      </w:pPr>
    </w:p>
    <w:p w14:paraId="429AFC9B" w14:textId="0B1DD4B4" w:rsidR="00F231A7" w:rsidRDefault="00F231A7" w:rsidP="008F13E7">
      <w:pPr>
        <w:pStyle w:val="IIInivonaslova-Odeljak"/>
      </w:pPr>
      <w:bookmarkStart w:id="9" w:name="_Toc103518052"/>
      <w:r>
        <w:lastRenderedPageBreak/>
        <w:t>Grafici ubrzanja</w:t>
      </w:r>
      <w:bookmarkEnd w:id="9"/>
    </w:p>
    <w:p w14:paraId="0C7773C6" w14:textId="77777777" w:rsidR="00F231A7" w:rsidRDefault="00F231A7" w:rsidP="00F231A7">
      <w:pPr>
        <w:pStyle w:val="Osnovnitekst"/>
        <w:keepNext/>
        <w:ind w:firstLine="0"/>
        <w:jc w:val="center"/>
      </w:pPr>
      <w:r>
        <w:rPr>
          <w:noProof/>
          <w:lang w:val="en-US"/>
        </w:rPr>
        <w:drawing>
          <wp:inline distT="0" distB="0" distL="0" distR="0" wp14:anchorId="18B9F87F" wp14:editId="46614FFC">
            <wp:extent cx="4140679" cy="2413330"/>
            <wp:effectExtent l="0" t="0" r="12700"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DA13A7C" w14:textId="3C4FF039" w:rsidR="00F231A7" w:rsidRDefault="00F231A7" w:rsidP="00F231A7">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bookmarkEnd w:id="2"/>
      <w:r w:rsidR="007B16FC">
        <w:rPr>
          <w:noProof/>
          <w:lang w:val="sr-Latn-CS"/>
        </w:rPr>
        <w:t>od broja niti</w:t>
      </w:r>
    </w:p>
    <w:p w14:paraId="7405573A" w14:textId="2E8C1AF6" w:rsidR="00F231A7" w:rsidRPr="00A2289A" w:rsidRDefault="00F231A7" w:rsidP="00A2289A">
      <w:pPr>
        <w:pStyle w:val="IIInivonaslova-Odeljak"/>
        <w:rPr>
          <w:lang w:val="sr-Latn-RS"/>
        </w:rPr>
      </w:pPr>
      <w:bookmarkStart w:id="10" w:name="_Toc103518053"/>
      <w:r>
        <w:t>Diskusija dobijenih re</w:t>
      </w:r>
      <w:r>
        <w:rPr>
          <w:lang w:val="sr-Latn-RS"/>
        </w:rPr>
        <w:t>zultata</w:t>
      </w:r>
      <w:bookmarkEnd w:id="10"/>
    </w:p>
    <w:p w14:paraId="6207ED78" w14:textId="3A2DDCC3" w:rsidR="00E74B09" w:rsidRPr="009C57AB" w:rsidRDefault="00E74B09" w:rsidP="00E74B09">
      <w:pPr>
        <w:pStyle w:val="Osnovnitekst"/>
        <w:rPr>
          <w:lang w:val="en-US"/>
        </w:rPr>
      </w:pPr>
      <w:r>
        <w:rPr>
          <w:lang w:val="sr-Latn-RS"/>
        </w:rPr>
        <w:t>Na osnovu dobijenih rezultata možemo videti da je postignuto primetno ubrzanje sa paralelizacijom. Takođe sa povećanjem broja niti povećava se i ubrzanje.</w:t>
      </w:r>
    </w:p>
    <w:p w14:paraId="325E542B" w14:textId="780A8CFF" w:rsidR="00681E98" w:rsidRDefault="00681E98" w:rsidP="00F231A7">
      <w:pPr>
        <w:pStyle w:val="Osnovnitekst"/>
        <w:ind w:firstLine="0"/>
        <w:rPr>
          <w:lang w:val="sr-Latn-RS"/>
        </w:rPr>
      </w:pPr>
    </w:p>
    <w:p w14:paraId="57D63BFF" w14:textId="437853B1" w:rsidR="00817282" w:rsidRDefault="00F231A7" w:rsidP="00817282">
      <w:pPr>
        <w:pStyle w:val="Inivonaslova-Poglavlje"/>
      </w:pPr>
      <w:r>
        <w:lastRenderedPageBreak/>
        <w:t xml:space="preserve"> </w:t>
      </w:r>
      <w:bookmarkStart w:id="11" w:name="_Toc103518054"/>
      <w:r w:rsidR="00817282">
        <w:t>PROBLEM 2 –</w:t>
      </w:r>
      <w:r w:rsidR="003926EA">
        <w:t xml:space="preserve"> GAME OF LIFE</w:t>
      </w:r>
      <w:bookmarkEnd w:id="11"/>
    </w:p>
    <w:p w14:paraId="50C89D71" w14:textId="77777777" w:rsidR="00817282" w:rsidRDefault="00817282" w:rsidP="00817282">
      <w:pPr>
        <w:pStyle w:val="IInivonaslova-Potpoglavlje"/>
      </w:pPr>
      <w:bookmarkStart w:id="12" w:name="_Toc103518055"/>
      <w:r>
        <w:t>Tekst problema</w:t>
      </w:r>
      <w:bookmarkEnd w:id="12"/>
    </w:p>
    <w:p w14:paraId="3B4CDB42" w14:textId="3B0DFBFE" w:rsidR="00817282" w:rsidRDefault="003926EA" w:rsidP="00817282">
      <w:pPr>
        <w:pStyle w:val="Osnovnitekst"/>
      </w:pPr>
      <w:r>
        <w:t>Paralelizovati program koji implementira simulaciju ćelijskog automata Game of Life. Simulacija je predstavljena dvodimenzionalnom matricom dimenzija w x h, a svaka ćelija c može uzeti vrednost 1 ukoliko predstavlja živu ćeliju, a 0 ukoliko je mrtva. Za svaku ćeliju se vrši izračunavanje vrednosti n koja predstavlja zbir živih ćelija u susedstvu posmatrane ćelije. Posmatra se osam suseda. Ćelije se rađaju i umiru prema pravilima iz sledeće tabele.</w:t>
      </w:r>
    </w:p>
    <w:tbl>
      <w:tblPr>
        <w:tblStyle w:val="TableGrid"/>
        <w:tblW w:w="0" w:type="auto"/>
        <w:tblLook w:val="04A0" w:firstRow="1" w:lastRow="0" w:firstColumn="1" w:lastColumn="0" w:noHBand="0" w:noVBand="1"/>
      </w:tblPr>
      <w:tblGrid>
        <w:gridCol w:w="1555"/>
        <w:gridCol w:w="2268"/>
        <w:gridCol w:w="1984"/>
        <w:gridCol w:w="3821"/>
      </w:tblGrid>
      <w:tr w:rsidR="003926EA" w14:paraId="4A0915B0" w14:textId="77777777" w:rsidTr="00C9633C">
        <w:tc>
          <w:tcPr>
            <w:tcW w:w="1555" w:type="dxa"/>
          </w:tcPr>
          <w:p w14:paraId="11CE2F40" w14:textId="77777777" w:rsidR="003926EA" w:rsidRPr="00186E14" w:rsidRDefault="003926EA" w:rsidP="00C9633C">
            <w:pPr>
              <w:pStyle w:val="Osnovnitekst"/>
              <w:ind w:firstLine="0"/>
              <w:rPr>
                <w:b/>
                <w:bCs/>
              </w:rPr>
            </w:pPr>
            <w:r w:rsidRPr="00186E14">
              <w:rPr>
                <w:b/>
                <w:bCs/>
              </w:rPr>
              <w:t>Vrednost C</w:t>
            </w:r>
          </w:p>
        </w:tc>
        <w:tc>
          <w:tcPr>
            <w:tcW w:w="2268" w:type="dxa"/>
          </w:tcPr>
          <w:p w14:paraId="2DF759D5" w14:textId="77777777" w:rsidR="003926EA" w:rsidRPr="00186E14" w:rsidRDefault="003926EA" w:rsidP="00C9633C">
            <w:pPr>
              <w:pStyle w:val="Osnovnitekst"/>
              <w:ind w:firstLine="0"/>
              <w:rPr>
                <w:b/>
                <w:bCs/>
              </w:rPr>
            </w:pPr>
            <w:r w:rsidRPr="00186E14">
              <w:rPr>
                <w:b/>
                <w:bCs/>
              </w:rPr>
              <w:t>Vrednost N</w:t>
            </w:r>
          </w:p>
        </w:tc>
        <w:tc>
          <w:tcPr>
            <w:tcW w:w="1984" w:type="dxa"/>
          </w:tcPr>
          <w:p w14:paraId="053E00F9" w14:textId="77777777" w:rsidR="003926EA" w:rsidRPr="00186E14" w:rsidRDefault="003926EA" w:rsidP="00C9633C">
            <w:pPr>
              <w:pStyle w:val="Osnovnitekst"/>
              <w:ind w:firstLine="0"/>
              <w:rPr>
                <w:b/>
                <w:bCs/>
              </w:rPr>
            </w:pPr>
            <w:r w:rsidRPr="00186E14">
              <w:rPr>
                <w:b/>
                <w:bCs/>
              </w:rPr>
              <w:t>Nova vrednost C</w:t>
            </w:r>
          </w:p>
        </w:tc>
        <w:tc>
          <w:tcPr>
            <w:tcW w:w="3821" w:type="dxa"/>
          </w:tcPr>
          <w:p w14:paraId="36B7F399" w14:textId="77777777" w:rsidR="003926EA" w:rsidRPr="00186E14" w:rsidRDefault="003926EA" w:rsidP="00C9633C">
            <w:pPr>
              <w:pStyle w:val="Osnovnitekst"/>
              <w:ind w:firstLine="0"/>
              <w:rPr>
                <w:b/>
                <w:bCs/>
              </w:rPr>
            </w:pPr>
            <w:r w:rsidRPr="00186E14">
              <w:rPr>
                <w:b/>
                <w:bCs/>
              </w:rPr>
              <w:t>Komentar</w:t>
            </w:r>
          </w:p>
        </w:tc>
      </w:tr>
      <w:tr w:rsidR="003926EA" w14:paraId="367CF8EA" w14:textId="77777777" w:rsidTr="00C9633C">
        <w:tc>
          <w:tcPr>
            <w:tcW w:w="1555" w:type="dxa"/>
          </w:tcPr>
          <w:p w14:paraId="5991EA5C" w14:textId="77777777" w:rsidR="003926EA" w:rsidRDefault="003926EA" w:rsidP="00C9633C">
            <w:pPr>
              <w:pStyle w:val="Osnovnitekst"/>
              <w:ind w:firstLine="0"/>
            </w:pPr>
            <w:r>
              <w:t>1</w:t>
            </w:r>
          </w:p>
        </w:tc>
        <w:tc>
          <w:tcPr>
            <w:tcW w:w="2268" w:type="dxa"/>
          </w:tcPr>
          <w:p w14:paraId="4DD8BB11" w14:textId="77777777" w:rsidR="003926EA" w:rsidRDefault="003926EA" w:rsidP="00C9633C">
            <w:pPr>
              <w:pStyle w:val="Osnovnitekst"/>
              <w:ind w:firstLine="0"/>
            </w:pPr>
            <w:r>
              <w:t>0, 1</w:t>
            </w:r>
          </w:p>
        </w:tc>
        <w:tc>
          <w:tcPr>
            <w:tcW w:w="1984" w:type="dxa"/>
          </w:tcPr>
          <w:p w14:paraId="0E8D4762" w14:textId="77777777" w:rsidR="003926EA" w:rsidRDefault="003926EA" w:rsidP="00C9633C">
            <w:pPr>
              <w:pStyle w:val="Osnovnitekst"/>
              <w:ind w:firstLine="0"/>
            </w:pPr>
            <w:r>
              <w:t>0</w:t>
            </w:r>
          </w:p>
        </w:tc>
        <w:tc>
          <w:tcPr>
            <w:tcW w:w="3821" w:type="dxa"/>
          </w:tcPr>
          <w:p w14:paraId="5CF823A9" w14:textId="77777777" w:rsidR="003926EA" w:rsidRDefault="003926EA" w:rsidP="00C9633C">
            <w:pPr>
              <w:pStyle w:val="Osnovnitekst"/>
              <w:ind w:firstLine="0"/>
            </w:pPr>
            <w:r>
              <w:t>Usamljena ćelija umire</w:t>
            </w:r>
          </w:p>
        </w:tc>
      </w:tr>
      <w:tr w:rsidR="003926EA" w14:paraId="5FE5DC9E" w14:textId="77777777" w:rsidTr="00C9633C">
        <w:tc>
          <w:tcPr>
            <w:tcW w:w="1555" w:type="dxa"/>
          </w:tcPr>
          <w:p w14:paraId="7365FFC6" w14:textId="77777777" w:rsidR="003926EA" w:rsidRDefault="003926EA" w:rsidP="00C9633C">
            <w:pPr>
              <w:pStyle w:val="Osnovnitekst"/>
              <w:ind w:firstLine="0"/>
            </w:pPr>
            <w:r>
              <w:t>1</w:t>
            </w:r>
          </w:p>
        </w:tc>
        <w:tc>
          <w:tcPr>
            <w:tcW w:w="2268" w:type="dxa"/>
          </w:tcPr>
          <w:p w14:paraId="2B1235CF" w14:textId="77777777" w:rsidR="003926EA" w:rsidRDefault="003926EA" w:rsidP="00C9633C">
            <w:pPr>
              <w:pStyle w:val="Osnovnitekst"/>
              <w:ind w:firstLine="0"/>
            </w:pPr>
            <w:r>
              <w:t>4, 5, 6, 7, 8</w:t>
            </w:r>
          </w:p>
        </w:tc>
        <w:tc>
          <w:tcPr>
            <w:tcW w:w="1984" w:type="dxa"/>
          </w:tcPr>
          <w:p w14:paraId="74A708CF" w14:textId="77777777" w:rsidR="003926EA" w:rsidRDefault="003926EA" w:rsidP="00C9633C">
            <w:pPr>
              <w:pStyle w:val="Osnovnitekst"/>
              <w:ind w:firstLine="0"/>
            </w:pPr>
            <w:r>
              <w:t>0</w:t>
            </w:r>
          </w:p>
        </w:tc>
        <w:tc>
          <w:tcPr>
            <w:tcW w:w="3821" w:type="dxa"/>
          </w:tcPr>
          <w:p w14:paraId="4709D965" w14:textId="77777777" w:rsidR="003926EA" w:rsidRDefault="003926EA" w:rsidP="00C9633C">
            <w:pPr>
              <w:pStyle w:val="Osnovnitekst"/>
              <w:ind w:firstLine="0"/>
            </w:pPr>
            <w:r>
              <w:t>Ćelija umire usled prenaseljenosti</w:t>
            </w:r>
          </w:p>
        </w:tc>
      </w:tr>
      <w:tr w:rsidR="003926EA" w14:paraId="388D7E11" w14:textId="77777777" w:rsidTr="00C9633C">
        <w:tc>
          <w:tcPr>
            <w:tcW w:w="1555" w:type="dxa"/>
          </w:tcPr>
          <w:p w14:paraId="104D8CF1" w14:textId="77777777" w:rsidR="003926EA" w:rsidRDefault="003926EA" w:rsidP="00C9633C">
            <w:pPr>
              <w:pStyle w:val="Osnovnitekst"/>
              <w:ind w:firstLine="0"/>
            </w:pPr>
            <w:r>
              <w:t>1</w:t>
            </w:r>
          </w:p>
        </w:tc>
        <w:tc>
          <w:tcPr>
            <w:tcW w:w="2268" w:type="dxa"/>
          </w:tcPr>
          <w:p w14:paraId="0A24B07A" w14:textId="77777777" w:rsidR="003926EA" w:rsidRDefault="003926EA" w:rsidP="00C9633C">
            <w:pPr>
              <w:pStyle w:val="Osnovnitekst"/>
              <w:ind w:firstLine="0"/>
            </w:pPr>
            <w:r>
              <w:t>2,3</w:t>
            </w:r>
          </w:p>
        </w:tc>
        <w:tc>
          <w:tcPr>
            <w:tcW w:w="1984" w:type="dxa"/>
          </w:tcPr>
          <w:p w14:paraId="3C92F144" w14:textId="77777777" w:rsidR="003926EA" w:rsidRDefault="003926EA" w:rsidP="00C9633C">
            <w:pPr>
              <w:pStyle w:val="Osnovnitekst"/>
              <w:ind w:firstLine="0"/>
            </w:pPr>
            <w:r>
              <w:t>1</w:t>
            </w:r>
          </w:p>
        </w:tc>
        <w:tc>
          <w:tcPr>
            <w:tcW w:w="3821" w:type="dxa"/>
          </w:tcPr>
          <w:p w14:paraId="6C3E9957" w14:textId="77777777" w:rsidR="003926EA" w:rsidRDefault="003926EA" w:rsidP="00C9633C">
            <w:pPr>
              <w:pStyle w:val="Osnovnitekst"/>
              <w:ind w:firstLine="0"/>
            </w:pPr>
            <w:r>
              <w:t>Ćelija živi</w:t>
            </w:r>
          </w:p>
        </w:tc>
      </w:tr>
      <w:tr w:rsidR="003926EA" w14:paraId="2F7B7744" w14:textId="77777777" w:rsidTr="00C9633C">
        <w:tc>
          <w:tcPr>
            <w:tcW w:w="1555" w:type="dxa"/>
          </w:tcPr>
          <w:p w14:paraId="272A158A" w14:textId="77777777" w:rsidR="003926EA" w:rsidRDefault="003926EA" w:rsidP="00C9633C">
            <w:pPr>
              <w:pStyle w:val="Osnovnitekst"/>
              <w:ind w:firstLine="0"/>
            </w:pPr>
            <w:r>
              <w:t>0</w:t>
            </w:r>
          </w:p>
        </w:tc>
        <w:tc>
          <w:tcPr>
            <w:tcW w:w="2268" w:type="dxa"/>
          </w:tcPr>
          <w:p w14:paraId="14890DED" w14:textId="77777777" w:rsidR="003926EA" w:rsidRDefault="003926EA" w:rsidP="00C9633C">
            <w:pPr>
              <w:pStyle w:val="Osnovnitekst"/>
              <w:ind w:firstLine="0"/>
            </w:pPr>
            <w:r>
              <w:t>3</w:t>
            </w:r>
          </w:p>
        </w:tc>
        <w:tc>
          <w:tcPr>
            <w:tcW w:w="1984" w:type="dxa"/>
          </w:tcPr>
          <w:p w14:paraId="68E7F8D0" w14:textId="77777777" w:rsidR="003926EA" w:rsidRDefault="003926EA" w:rsidP="00C9633C">
            <w:pPr>
              <w:pStyle w:val="Osnovnitekst"/>
              <w:ind w:firstLine="0"/>
            </w:pPr>
            <w:r>
              <w:t>1</w:t>
            </w:r>
          </w:p>
        </w:tc>
        <w:tc>
          <w:tcPr>
            <w:tcW w:w="3821" w:type="dxa"/>
          </w:tcPr>
          <w:p w14:paraId="26413ADA" w14:textId="77777777" w:rsidR="003926EA" w:rsidRDefault="003926EA" w:rsidP="00C9633C">
            <w:pPr>
              <w:pStyle w:val="Osnovnitekst"/>
              <w:ind w:firstLine="0"/>
            </w:pPr>
            <w:r>
              <w:t>Rađa se nova ćelija</w:t>
            </w:r>
          </w:p>
        </w:tc>
      </w:tr>
      <w:tr w:rsidR="003926EA" w14:paraId="1D709402" w14:textId="77777777" w:rsidTr="00C9633C">
        <w:tc>
          <w:tcPr>
            <w:tcW w:w="1555" w:type="dxa"/>
          </w:tcPr>
          <w:p w14:paraId="2E9B3CC7" w14:textId="77777777" w:rsidR="003926EA" w:rsidRDefault="003926EA" w:rsidP="00C9633C">
            <w:pPr>
              <w:pStyle w:val="Osnovnitekst"/>
              <w:ind w:firstLine="0"/>
            </w:pPr>
            <w:r>
              <w:t>0</w:t>
            </w:r>
          </w:p>
        </w:tc>
        <w:tc>
          <w:tcPr>
            <w:tcW w:w="2268" w:type="dxa"/>
          </w:tcPr>
          <w:p w14:paraId="1477664D" w14:textId="77777777" w:rsidR="003926EA" w:rsidRDefault="003926EA" w:rsidP="00C9633C">
            <w:pPr>
              <w:pStyle w:val="Osnovnitekst"/>
              <w:ind w:firstLine="0"/>
            </w:pPr>
            <w:r>
              <w:t>0, 1, 2, 4, 6, 7, 8</w:t>
            </w:r>
          </w:p>
        </w:tc>
        <w:tc>
          <w:tcPr>
            <w:tcW w:w="1984" w:type="dxa"/>
          </w:tcPr>
          <w:p w14:paraId="439C60CE" w14:textId="77777777" w:rsidR="003926EA" w:rsidRDefault="003926EA" w:rsidP="00C9633C">
            <w:pPr>
              <w:pStyle w:val="Osnovnitekst"/>
              <w:ind w:firstLine="0"/>
            </w:pPr>
            <w:r>
              <w:t>0</w:t>
            </w:r>
          </w:p>
        </w:tc>
        <w:tc>
          <w:tcPr>
            <w:tcW w:w="3821" w:type="dxa"/>
          </w:tcPr>
          <w:p w14:paraId="613A8797" w14:textId="77777777" w:rsidR="003926EA" w:rsidRDefault="003926EA" w:rsidP="00C9633C">
            <w:pPr>
              <w:pStyle w:val="Osnovnitekst"/>
              <w:ind w:firstLine="0"/>
            </w:pPr>
            <w:r>
              <w:t>Nema promene stanja</w:t>
            </w:r>
          </w:p>
        </w:tc>
      </w:tr>
    </w:tbl>
    <w:p w14:paraId="10916460" w14:textId="09A2EBEF" w:rsidR="003926EA" w:rsidRDefault="003926EA" w:rsidP="003926EA">
      <w:pPr>
        <w:pStyle w:val="Osnovnitekst"/>
      </w:pPr>
      <w:r>
        <w:t>Može se smatrati da su ćelije van opsega posmatrane matrice mrtve. Proces sa rangom 0 treba da učita ulazne podatke, raspodeli posao ostalim procesima, na kraju prikupi dobijene rezultate i ravnopravno učestvuje u obradi. Svakom procesu dodeliti određen podskup matrice na obradu. Za slanje jednog dela matrice koristiti odgovarajući izvedeni tip. Obratiti pažnju na nepotrebnu obradu mrtvih ćelija, i konvergiranih grupacija, kao i na međuprocesnu komunikaciju. Kod koji treba paralelizovati se nalazi u datoteci gameoflife.c u arhivi koja je priložena uz ovaj dokument. Program se može prevesti u dve konfiguracije: sa vizuelnim prikazom i bez vizuelnog prikaza, u zavisnosti da li je definisan makro LIFE_VISUAL. Prevođenje sa vizuelnim prikazom se može izvršiti naredbom make visual. Paralelizovati konfiguraciju bez vizuelnog prikaza. Program testirati sa parametrima koji su dati u datoteci run. [1, N]</w:t>
      </w:r>
    </w:p>
    <w:p w14:paraId="0E843956" w14:textId="77777777" w:rsidR="00817282" w:rsidRDefault="00817282" w:rsidP="00817282">
      <w:pPr>
        <w:pStyle w:val="IInivonaslova-Potpoglavlje"/>
      </w:pPr>
      <w:bookmarkStart w:id="13" w:name="_Toc103518056"/>
      <w:r>
        <w:t>Delovi koje treba paralelizovati</w:t>
      </w:r>
      <w:bookmarkEnd w:id="13"/>
    </w:p>
    <w:p w14:paraId="0198613A" w14:textId="77777777" w:rsidR="00817282" w:rsidRDefault="00817282" w:rsidP="00817282">
      <w:pPr>
        <w:pStyle w:val="IIInivonaslova-Odeljak"/>
      </w:pPr>
      <w:bookmarkStart w:id="14" w:name="_Toc103518057"/>
      <w:r>
        <w:t>Diskusija</w:t>
      </w:r>
      <w:bookmarkEnd w:id="14"/>
    </w:p>
    <w:p w14:paraId="4DD69E66" w14:textId="3903FF8B" w:rsidR="00817282" w:rsidRPr="002C562E" w:rsidRDefault="00865384" w:rsidP="002C562E">
      <w:pPr>
        <w:pStyle w:val="Osnovnitekst"/>
        <w:rPr>
          <w:lang w:val="sr-Latn-RS"/>
        </w:rPr>
      </w:pPr>
      <w:r>
        <w:t xml:space="preserve">Paralelizaciju je jedino moguće izvršiti u funkciji evolve. U funkciji postoje po 3 ugneždene for petlje. Poslednju ugneždenu petlju se ne isplati paralelizovati zato što se u njoj jedino izvršava </w:t>
      </w:r>
      <w:r>
        <w:lastRenderedPageBreak/>
        <w:t>dodela vrednosti, dok druga ugneždena petlja ima mali broj iteracija i u njoj je samo provera uslova pa se ni nju ne isplati optimizovati. Zbog toga paralelizujemo prvu ugneždenu petlju.</w:t>
      </w:r>
    </w:p>
    <w:p w14:paraId="14846BDB" w14:textId="56CDDA03" w:rsidR="00817282" w:rsidRDefault="00817282" w:rsidP="00FC79C3">
      <w:pPr>
        <w:pStyle w:val="IIInivonaslova-Odeljak"/>
      </w:pPr>
      <w:bookmarkStart w:id="15" w:name="_Toc103518058"/>
      <w:r>
        <w:t>Način paralelizacije</w:t>
      </w:r>
      <w:bookmarkEnd w:id="15"/>
    </w:p>
    <w:p w14:paraId="7369E56A" w14:textId="27D08799" w:rsidR="00FC79C3" w:rsidRPr="00865384" w:rsidRDefault="00865384" w:rsidP="003926EA">
      <w:pPr>
        <w:pStyle w:val="Osnovnitekst"/>
        <w:rPr>
          <w:lang w:val="sr-Latn-RS"/>
        </w:rPr>
      </w:pPr>
      <w:r>
        <w:rPr>
          <w:lang w:val="sr-Latn-RS"/>
        </w:rPr>
        <w:t xml:space="preserve">U funkciji </w:t>
      </w:r>
      <w:r w:rsidRPr="00865384">
        <w:rPr>
          <w:lang w:val="sr-Latn-RS"/>
        </w:rPr>
        <w:t>evolvempi</w:t>
      </w:r>
      <w:r>
        <w:rPr>
          <w:lang w:val="sr-Latn-RS"/>
        </w:rPr>
        <w:t xml:space="preserve">  smo optimizovali ugneždenu for petlju </w:t>
      </w:r>
      <w:r w:rsidRPr="00865384">
        <w:rPr>
          <w:lang w:val="sr-Latn-RS"/>
        </w:rPr>
        <w:t>tako što smo posao podelili ravnopravno na sve procese pomoću promenljivih start, end, chunk. U zavisnoti od ranka svaki proces je dobijao određeni broj iteracija. Potrebne podatke smo slali pomocu neblokirajuće funkcije MPI_Isend, a primali podatke pomocu blokirajuće funkcije MPI_Recv. Procesi su primali isključivo podatke koji su im bili potrebni za uspešnu obradu.</w:t>
      </w:r>
      <w:r>
        <w:rPr>
          <w:lang w:val="sr-Latn-RS"/>
        </w:rPr>
        <w:t xml:space="preserve"> Napravili smo novi neprekidni tip </w:t>
      </w:r>
      <w:r w:rsidRPr="00865384">
        <w:rPr>
          <w:lang w:val="sr-Latn-RS"/>
        </w:rPr>
        <w:t>row_matrix</w:t>
      </w:r>
      <w:r>
        <w:rPr>
          <w:lang w:val="sr-Latn-RS"/>
        </w:rPr>
        <w:t xml:space="preserve"> kako bismo slali vrstu matrice. </w:t>
      </w:r>
    </w:p>
    <w:p w14:paraId="70BF79C4" w14:textId="6EFC17C1" w:rsidR="00817282" w:rsidRPr="00A06414" w:rsidRDefault="00817282" w:rsidP="00A06414">
      <w:pPr>
        <w:pStyle w:val="IInivonaslova-Potpoglavlje"/>
        <w:rPr>
          <w:lang w:val="en-US"/>
        </w:rPr>
      </w:pPr>
      <w:bookmarkStart w:id="16" w:name="_Toc103518059"/>
      <w:r>
        <w:t>Rez</w:t>
      </w:r>
      <w:proofErr w:type="spellStart"/>
      <w:r>
        <w:rPr>
          <w:lang w:val="en-US"/>
        </w:rPr>
        <w:t>ultati</w:t>
      </w:r>
      <w:bookmarkEnd w:id="16"/>
      <w:proofErr w:type="spellEnd"/>
    </w:p>
    <w:tbl>
      <w:tblPr>
        <w:tblStyle w:val="TableGrid"/>
        <w:tblW w:w="0" w:type="auto"/>
        <w:tblLayout w:type="fixed"/>
        <w:tblLook w:val="04A0" w:firstRow="1" w:lastRow="0" w:firstColumn="1" w:lastColumn="0" w:noHBand="0" w:noVBand="1"/>
      </w:tblPr>
      <w:tblGrid>
        <w:gridCol w:w="2830"/>
        <w:gridCol w:w="1985"/>
        <w:gridCol w:w="2126"/>
        <w:gridCol w:w="2126"/>
      </w:tblGrid>
      <w:tr w:rsidR="00E67124" w:rsidRPr="0065447E" w14:paraId="65BC7B86" w14:textId="77777777" w:rsidTr="00831F1D">
        <w:tc>
          <w:tcPr>
            <w:tcW w:w="2830" w:type="dxa"/>
            <w:tcBorders>
              <w:bottom w:val="single" w:sz="4" w:space="0" w:color="auto"/>
              <w:tl2br w:val="single" w:sz="4" w:space="0" w:color="auto"/>
              <w:tr2bl w:val="nil"/>
            </w:tcBorders>
          </w:tcPr>
          <w:p w14:paraId="1AB769C4" w14:textId="77777777" w:rsidR="00E67124" w:rsidRDefault="00E67124" w:rsidP="00B41DF0">
            <w:pPr>
              <w:pStyle w:val="Osnovnitekst"/>
              <w:ind w:firstLine="0"/>
              <w:jc w:val="right"/>
              <w:rPr>
                <w:lang w:val="en-US"/>
              </w:rPr>
            </w:pPr>
            <w:proofErr w:type="spellStart"/>
            <w:r w:rsidRPr="0065447E">
              <w:rPr>
                <w:lang w:val="en-US"/>
              </w:rPr>
              <w:t>broj</w:t>
            </w:r>
            <w:proofErr w:type="spellEnd"/>
            <w:r w:rsidRPr="0065447E">
              <w:rPr>
                <w:lang w:val="en-US"/>
              </w:rPr>
              <w:t xml:space="preserve"> </w:t>
            </w:r>
            <w:proofErr w:type="spellStart"/>
            <w:r w:rsidRPr="0065447E">
              <w:rPr>
                <w:lang w:val="en-US"/>
              </w:rPr>
              <w:t>niti</w:t>
            </w:r>
            <w:proofErr w:type="spellEnd"/>
          </w:p>
          <w:p w14:paraId="09614C4A" w14:textId="1DD5EA0A" w:rsidR="00E67124" w:rsidRPr="0065447E" w:rsidRDefault="00E67124" w:rsidP="00B41DF0">
            <w:pPr>
              <w:pStyle w:val="Osnovnitekst"/>
              <w:tabs>
                <w:tab w:val="left" w:pos="288"/>
              </w:tabs>
              <w:ind w:firstLine="0"/>
              <w:jc w:val="left"/>
              <w:rPr>
                <w:lang w:val="en-US"/>
              </w:rPr>
            </w:pPr>
            <w:proofErr w:type="spellStart"/>
            <w:r>
              <w:rPr>
                <w:lang w:val="en-US"/>
              </w:rPr>
              <w:t>ulaz</w:t>
            </w:r>
            <w:r w:rsidR="00831F1D">
              <w:rPr>
                <w:lang w:val="en-US"/>
              </w:rPr>
              <w:t>ni</w:t>
            </w:r>
            <w:proofErr w:type="spellEnd"/>
            <w:r w:rsidR="00831F1D">
              <w:rPr>
                <w:lang w:val="en-US"/>
              </w:rPr>
              <w:t xml:space="preserve"> </w:t>
            </w:r>
            <w:proofErr w:type="spellStart"/>
            <w:r w:rsidR="00831F1D">
              <w:rPr>
                <w:lang w:val="en-US"/>
              </w:rPr>
              <w:t>parametri</w:t>
            </w:r>
            <w:proofErr w:type="spellEnd"/>
          </w:p>
        </w:tc>
        <w:tc>
          <w:tcPr>
            <w:tcW w:w="1985" w:type="dxa"/>
          </w:tcPr>
          <w:p w14:paraId="74B85C51" w14:textId="77777777" w:rsidR="00E67124" w:rsidRDefault="00E67124" w:rsidP="00B41DF0">
            <w:pPr>
              <w:pStyle w:val="Osnovnitekst"/>
              <w:ind w:firstLine="0"/>
              <w:jc w:val="center"/>
              <w:rPr>
                <w:lang w:val="en-US"/>
              </w:rPr>
            </w:pPr>
          </w:p>
          <w:p w14:paraId="5FBA7A6C" w14:textId="77777777" w:rsidR="00E67124" w:rsidRPr="0065447E" w:rsidRDefault="00E67124" w:rsidP="00B41DF0">
            <w:pPr>
              <w:pStyle w:val="Osnovnitekst"/>
              <w:ind w:firstLine="0"/>
              <w:jc w:val="center"/>
              <w:rPr>
                <w:lang w:val="en-US"/>
              </w:rPr>
            </w:pPr>
            <w:r>
              <w:rPr>
                <w:lang w:val="en-US"/>
              </w:rPr>
              <w:t>1</w:t>
            </w:r>
          </w:p>
        </w:tc>
        <w:tc>
          <w:tcPr>
            <w:tcW w:w="2126" w:type="dxa"/>
          </w:tcPr>
          <w:p w14:paraId="0FF769C3" w14:textId="77777777" w:rsidR="00E67124" w:rsidRDefault="00E67124" w:rsidP="00B41DF0">
            <w:pPr>
              <w:pStyle w:val="Osnovnitekst"/>
              <w:ind w:firstLine="0"/>
              <w:rPr>
                <w:lang w:val="en-US"/>
              </w:rPr>
            </w:pPr>
          </w:p>
          <w:p w14:paraId="21A1203A" w14:textId="77777777" w:rsidR="00E67124" w:rsidRPr="0065447E" w:rsidRDefault="00E67124" w:rsidP="00B41DF0">
            <w:pPr>
              <w:pStyle w:val="Osnovnitekst"/>
              <w:ind w:firstLine="0"/>
              <w:jc w:val="center"/>
              <w:rPr>
                <w:lang w:val="en-US"/>
              </w:rPr>
            </w:pPr>
            <w:r>
              <w:rPr>
                <w:lang w:val="en-US"/>
              </w:rPr>
              <w:t>2</w:t>
            </w:r>
          </w:p>
        </w:tc>
        <w:tc>
          <w:tcPr>
            <w:tcW w:w="2126" w:type="dxa"/>
          </w:tcPr>
          <w:p w14:paraId="3D5E285D" w14:textId="77777777" w:rsidR="00E67124" w:rsidRDefault="00E67124" w:rsidP="00B41DF0">
            <w:pPr>
              <w:pStyle w:val="Osnovnitekst"/>
              <w:ind w:firstLine="0"/>
              <w:jc w:val="center"/>
              <w:rPr>
                <w:lang w:val="en-US"/>
              </w:rPr>
            </w:pPr>
          </w:p>
          <w:p w14:paraId="603F42B6" w14:textId="77777777" w:rsidR="00E67124" w:rsidRPr="0065447E" w:rsidRDefault="00E67124" w:rsidP="00B41DF0">
            <w:pPr>
              <w:pStyle w:val="Osnovnitekst"/>
              <w:ind w:firstLine="0"/>
              <w:jc w:val="center"/>
              <w:rPr>
                <w:lang w:val="en-US"/>
              </w:rPr>
            </w:pPr>
            <w:r>
              <w:rPr>
                <w:lang w:val="en-US"/>
              </w:rPr>
              <w:t>4</w:t>
            </w:r>
          </w:p>
        </w:tc>
      </w:tr>
      <w:tr w:rsidR="00E67124" w:rsidRPr="0065447E" w14:paraId="60636F1C" w14:textId="77777777" w:rsidTr="00831F1D">
        <w:tc>
          <w:tcPr>
            <w:tcW w:w="2830" w:type="dxa"/>
            <w:tcBorders>
              <w:top w:val="single" w:sz="4" w:space="0" w:color="auto"/>
            </w:tcBorders>
          </w:tcPr>
          <w:p w14:paraId="6D3A2284" w14:textId="77777777" w:rsidR="00E67124" w:rsidRDefault="00E67124" w:rsidP="00F50D19">
            <w:pPr>
              <w:pStyle w:val="Osnovnitekst"/>
              <w:ind w:firstLine="0"/>
              <w:jc w:val="center"/>
              <w:rPr>
                <w:lang w:val="en-US"/>
              </w:rPr>
            </w:pPr>
          </w:p>
          <w:p w14:paraId="0ADBA7B6" w14:textId="02027863" w:rsidR="00E67124" w:rsidRPr="0065447E" w:rsidRDefault="00E67124" w:rsidP="00F50D19">
            <w:pPr>
              <w:pStyle w:val="Osnovnitekst"/>
              <w:ind w:firstLine="0"/>
              <w:jc w:val="center"/>
              <w:rPr>
                <w:lang w:val="en-US"/>
              </w:rPr>
            </w:pPr>
            <w:r w:rsidRPr="00E67124">
              <w:rPr>
                <w:lang w:val="en-US"/>
              </w:rPr>
              <w:t>30 30 1000</w:t>
            </w:r>
          </w:p>
        </w:tc>
        <w:tc>
          <w:tcPr>
            <w:tcW w:w="1985" w:type="dxa"/>
          </w:tcPr>
          <w:p w14:paraId="5ECE5B76" w14:textId="32D83098" w:rsidR="004838F7" w:rsidRDefault="0004429C" w:rsidP="004838F7">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33.254037 </m:t>
                    </m:r>
                  </m:num>
                  <m:den>
                    <m:r>
                      <w:rPr>
                        <w:rFonts w:ascii="Cambria Math" w:hAnsi="Cambria Math"/>
                        <w:lang w:val="en-US"/>
                      </w:rPr>
                      <m:t xml:space="preserve">29.778992 </m:t>
                    </m:r>
                  </m:den>
                </m:f>
              </m:oMath>
            </m:oMathPara>
          </w:p>
          <w:p w14:paraId="3431AC6E" w14:textId="31207FA7" w:rsidR="00E67124" w:rsidRPr="0065447E" w:rsidRDefault="004838F7" w:rsidP="004838F7">
            <w:pPr>
              <w:pStyle w:val="Osnovnitekst"/>
              <w:ind w:firstLine="0"/>
              <w:jc w:val="center"/>
              <w:rPr>
                <w:lang w:val="en-US"/>
              </w:rPr>
            </w:pPr>
            <w:r>
              <w:t xml:space="preserve">= </w:t>
            </w:r>
            <w:r w:rsidRPr="00A43E89">
              <w:t>1.</w:t>
            </w:r>
            <w:r>
              <w:t>12</w:t>
            </w:r>
          </w:p>
        </w:tc>
        <w:tc>
          <w:tcPr>
            <w:tcW w:w="2126" w:type="dxa"/>
          </w:tcPr>
          <w:p w14:paraId="52EF1449" w14:textId="26D8D342" w:rsidR="00E67124" w:rsidRDefault="0004429C" w:rsidP="00E67124">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31.013279 </m:t>
                    </m:r>
                  </m:num>
                  <m:den>
                    <m:r>
                      <w:rPr>
                        <w:rFonts w:ascii="Cambria Math" w:hAnsi="Cambria Math"/>
                        <w:lang w:val="en-US"/>
                      </w:rPr>
                      <m:t xml:space="preserve">17.571331 </m:t>
                    </m:r>
                  </m:den>
                </m:f>
              </m:oMath>
            </m:oMathPara>
          </w:p>
          <w:p w14:paraId="70B0D2C5" w14:textId="1B7F6AA2" w:rsidR="00E67124" w:rsidRPr="0065447E" w:rsidRDefault="00E67124" w:rsidP="00E67124">
            <w:pPr>
              <w:pStyle w:val="Osnovnitekst"/>
              <w:ind w:firstLine="0"/>
              <w:jc w:val="center"/>
              <w:rPr>
                <w:lang w:val="en-US"/>
              </w:rPr>
            </w:pPr>
            <w:r>
              <w:t xml:space="preserve">= </w:t>
            </w:r>
            <w:r w:rsidRPr="00A43E89">
              <w:t>1.</w:t>
            </w:r>
            <w:r w:rsidR="00EE1C23">
              <w:t>76</w:t>
            </w:r>
          </w:p>
        </w:tc>
        <w:tc>
          <w:tcPr>
            <w:tcW w:w="2126" w:type="dxa"/>
          </w:tcPr>
          <w:p w14:paraId="3EF3098D" w14:textId="6BCC185F" w:rsidR="00E67124" w:rsidRDefault="0004429C" w:rsidP="00E67124">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28.485479</m:t>
                    </m:r>
                  </m:num>
                  <m:den>
                    <m:r>
                      <w:rPr>
                        <w:rFonts w:ascii="Cambria Math" w:hAnsi="Cambria Math"/>
                        <w:lang w:val="en-US"/>
                      </w:rPr>
                      <m:t>10.963086</m:t>
                    </m:r>
                  </m:den>
                </m:f>
              </m:oMath>
            </m:oMathPara>
          </w:p>
          <w:p w14:paraId="4A92D577" w14:textId="2CF62C41" w:rsidR="00E67124" w:rsidRPr="0065447E" w:rsidRDefault="00E67124" w:rsidP="00E67124">
            <w:pPr>
              <w:pStyle w:val="Osnovnitekst"/>
              <w:ind w:firstLine="0"/>
              <w:jc w:val="center"/>
              <w:rPr>
                <w:lang w:val="en-US"/>
              </w:rPr>
            </w:pPr>
            <w:r>
              <w:t xml:space="preserve">= </w:t>
            </w:r>
            <w:r w:rsidR="00AF7131">
              <w:t>2</w:t>
            </w:r>
            <w:r w:rsidRPr="00A43E89">
              <w:t>.</w:t>
            </w:r>
            <w:r w:rsidR="00AF7131">
              <w:t>6</w:t>
            </w:r>
            <w:r>
              <w:t>0</w:t>
            </w:r>
          </w:p>
        </w:tc>
      </w:tr>
      <w:tr w:rsidR="00E67124" w:rsidRPr="0065447E" w14:paraId="619B12B0" w14:textId="77777777" w:rsidTr="00831F1D">
        <w:tc>
          <w:tcPr>
            <w:tcW w:w="2830" w:type="dxa"/>
          </w:tcPr>
          <w:p w14:paraId="71398E64" w14:textId="77777777" w:rsidR="00E67124" w:rsidRDefault="00E67124" w:rsidP="00F50D19">
            <w:pPr>
              <w:pStyle w:val="Osnovnitekst"/>
              <w:ind w:firstLine="0"/>
              <w:jc w:val="center"/>
              <w:rPr>
                <w:lang w:val="en-US"/>
              </w:rPr>
            </w:pPr>
          </w:p>
          <w:p w14:paraId="61AA6BE6" w14:textId="7CD4D22E" w:rsidR="00E67124" w:rsidRPr="0065447E" w:rsidRDefault="00E67124" w:rsidP="00F50D19">
            <w:pPr>
              <w:pStyle w:val="Osnovnitekst"/>
              <w:ind w:firstLine="0"/>
              <w:jc w:val="center"/>
              <w:rPr>
                <w:lang w:val="en-US"/>
              </w:rPr>
            </w:pPr>
            <w:r w:rsidRPr="00E67124">
              <w:rPr>
                <w:lang w:val="en-US"/>
              </w:rPr>
              <w:t>500 500 10</w:t>
            </w:r>
          </w:p>
        </w:tc>
        <w:tc>
          <w:tcPr>
            <w:tcW w:w="1985" w:type="dxa"/>
          </w:tcPr>
          <w:p w14:paraId="105C3157" w14:textId="5D22AF8F" w:rsidR="004838F7" w:rsidRDefault="0004429C" w:rsidP="004838F7">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71.324249 </m:t>
                    </m:r>
                  </m:num>
                  <m:den>
                    <m:r>
                      <w:rPr>
                        <w:rFonts w:ascii="Cambria Math" w:hAnsi="Cambria Math"/>
                        <w:lang w:val="en-US"/>
                      </w:rPr>
                      <m:t xml:space="preserve">73.994613 </m:t>
                    </m:r>
                  </m:den>
                </m:f>
              </m:oMath>
            </m:oMathPara>
          </w:p>
          <w:p w14:paraId="61FA3184" w14:textId="3329B397" w:rsidR="00E67124" w:rsidRPr="002E2D8F" w:rsidRDefault="004838F7" w:rsidP="004838F7">
            <w:pPr>
              <w:pStyle w:val="Osnovnitekst"/>
              <w:ind w:firstLine="0"/>
              <w:jc w:val="center"/>
            </w:pPr>
            <w:r>
              <w:t>= 0</w:t>
            </w:r>
            <w:r w:rsidRPr="00A43E89">
              <w:t>.</w:t>
            </w:r>
            <w:r>
              <w:t>96</w:t>
            </w:r>
          </w:p>
        </w:tc>
        <w:tc>
          <w:tcPr>
            <w:tcW w:w="2126" w:type="dxa"/>
          </w:tcPr>
          <w:p w14:paraId="2456BB37" w14:textId="37AD5CD6" w:rsidR="00E67124" w:rsidRDefault="0004429C" w:rsidP="00E67124">
            <w:pPr>
              <w:pStyle w:val="Osnovnitekst"/>
              <w:ind w:firstLine="0"/>
              <w:jc w:val="center"/>
              <w:rPr>
                <w:lang w:val="en-US"/>
              </w:rPr>
            </w:pPr>
            <m:oMathPara>
              <m:oMath>
                <m:f>
                  <m:fPr>
                    <m:ctrlPr>
                      <w:rPr>
                        <w:rFonts w:ascii="Cambria Math" w:hAnsi="Cambria Math"/>
                        <w:i/>
                        <w:lang w:val="en-US"/>
                      </w:rPr>
                    </m:ctrlPr>
                  </m:fPr>
                  <m:num>
                    <m:r>
                      <m:rPr>
                        <m:sty m:val="p"/>
                      </m:rPr>
                      <w:rPr>
                        <w:rFonts w:ascii="Cambria Math" w:hAnsi="Cambria Math"/>
                      </w:rPr>
                      <m:t xml:space="preserve">69.286810 </m:t>
                    </m:r>
                  </m:num>
                  <m:den>
                    <m:r>
                      <m:rPr>
                        <m:sty m:val="p"/>
                      </m:rPr>
                      <w:rPr>
                        <w:rFonts w:ascii="Cambria Math" w:hAnsi="Cambria Math"/>
                      </w:rPr>
                      <m:t>38.492136</m:t>
                    </m:r>
                  </m:den>
                </m:f>
              </m:oMath>
            </m:oMathPara>
          </w:p>
          <w:p w14:paraId="564A826C" w14:textId="7A8B6163" w:rsidR="00E67124" w:rsidRPr="0065447E" w:rsidRDefault="00E67124" w:rsidP="00E67124">
            <w:pPr>
              <w:pStyle w:val="Osnovnitekst"/>
              <w:ind w:firstLine="0"/>
              <w:jc w:val="center"/>
              <w:rPr>
                <w:lang w:val="en-US"/>
              </w:rPr>
            </w:pPr>
            <w:r>
              <w:t xml:space="preserve">= </w:t>
            </w:r>
            <w:r w:rsidRPr="00A43E89">
              <w:t>1.</w:t>
            </w:r>
            <w:r w:rsidR="00FF6EA0">
              <w:t>8</w:t>
            </w:r>
            <w:r>
              <w:t>0</w:t>
            </w:r>
          </w:p>
        </w:tc>
        <w:tc>
          <w:tcPr>
            <w:tcW w:w="2126" w:type="dxa"/>
          </w:tcPr>
          <w:p w14:paraId="16C45DFE" w14:textId="472ECD30" w:rsidR="00E67124" w:rsidRDefault="0004429C" w:rsidP="00E67124">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69.528722</m:t>
                    </m:r>
                  </m:num>
                  <m:den>
                    <m:r>
                      <w:rPr>
                        <w:rFonts w:ascii="Cambria Math" w:hAnsi="Cambria Math"/>
                        <w:lang w:val="en-US"/>
                      </w:rPr>
                      <m:t>20.593922</m:t>
                    </m:r>
                  </m:den>
                </m:f>
              </m:oMath>
            </m:oMathPara>
          </w:p>
          <w:p w14:paraId="037A518A" w14:textId="478A1451" w:rsidR="00E67124" w:rsidRPr="0065447E" w:rsidRDefault="00E67124" w:rsidP="00E67124">
            <w:pPr>
              <w:pStyle w:val="Osnovnitekst"/>
              <w:ind w:firstLine="0"/>
              <w:jc w:val="center"/>
              <w:rPr>
                <w:lang w:val="en-US"/>
              </w:rPr>
            </w:pPr>
            <w:r>
              <w:t xml:space="preserve">= </w:t>
            </w:r>
            <w:r w:rsidR="004A1305">
              <w:t>3</w:t>
            </w:r>
            <w:r w:rsidRPr="00A43E89">
              <w:t>.</w:t>
            </w:r>
            <w:r w:rsidR="004A1305">
              <w:t>38</w:t>
            </w:r>
          </w:p>
        </w:tc>
      </w:tr>
      <w:tr w:rsidR="00E67124" w:rsidRPr="0065447E" w14:paraId="432B3A5B" w14:textId="77777777" w:rsidTr="00831F1D">
        <w:tc>
          <w:tcPr>
            <w:tcW w:w="2830" w:type="dxa"/>
          </w:tcPr>
          <w:p w14:paraId="4317071E" w14:textId="77777777" w:rsidR="00E67124" w:rsidRDefault="00E67124" w:rsidP="00F50D19">
            <w:pPr>
              <w:pStyle w:val="Osnovnitekst"/>
              <w:ind w:firstLine="0"/>
              <w:jc w:val="center"/>
              <w:rPr>
                <w:lang w:val="en-US"/>
              </w:rPr>
            </w:pPr>
          </w:p>
          <w:p w14:paraId="1528DA1C" w14:textId="3C891215" w:rsidR="00E67124" w:rsidRPr="0065447E" w:rsidRDefault="00E67124" w:rsidP="00F50D19">
            <w:pPr>
              <w:pStyle w:val="Osnovnitekst"/>
              <w:ind w:firstLine="0"/>
              <w:jc w:val="center"/>
              <w:rPr>
                <w:lang w:val="en-US"/>
              </w:rPr>
            </w:pPr>
            <w:r w:rsidRPr="00E67124">
              <w:rPr>
                <w:lang w:val="en-US"/>
              </w:rPr>
              <w:t>1000 1000 100</w:t>
            </w:r>
          </w:p>
        </w:tc>
        <w:tc>
          <w:tcPr>
            <w:tcW w:w="1985" w:type="dxa"/>
          </w:tcPr>
          <w:p w14:paraId="773A130B" w14:textId="3FA76518" w:rsidR="004838F7" w:rsidRDefault="0004429C" w:rsidP="004838F7">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2788.217932 </m:t>
                    </m:r>
                  </m:num>
                  <m:den>
                    <m:r>
                      <w:rPr>
                        <w:rFonts w:ascii="Cambria Math" w:hAnsi="Cambria Math"/>
                        <w:lang w:val="en-US"/>
                      </w:rPr>
                      <m:t xml:space="preserve">2955.774762 </m:t>
                    </m:r>
                  </m:den>
                </m:f>
              </m:oMath>
            </m:oMathPara>
          </w:p>
          <w:p w14:paraId="5B44146D" w14:textId="4638EF8D" w:rsidR="00E67124" w:rsidRPr="0065447E" w:rsidRDefault="004838F7" w:rsidP="004838F7">
            <w:pPr>
              <w:pStyle w:val="Osnovnitekst"/>
              <w:ind w:firstLine="0"/>
              <w:jc w:val="center"/>
              <w:rPr>
                <w:lang w:val="en-US"/>
              </w:rPr>
            </w:pPr>
            <w:r>
              <w:t xml:space="preserve">= </w:t>
            </w:r>
            <w:r w:rsidR="00E87098">
              <w:t>0</w:t>
            </w:r>
            <w:r w:rsidRPr="00A43E89">
              <w:t>.</w:t>
            </w:r>
            <w:r w:rsidR="00E87098">
              <w:t>94</w:t>
            </w:r>
          </w:p>
        </w:tc>
        <w:tc>
          <w:tcPr>
            <w:tcW w:w="2126" w:type="dxa"/>
          </w:tcPr>
          <w:p w14:paraId="121C1406" w14:textId="54CAB024" w:rsidR="00E67124" w:rsidRDefault="0004429C" w:rsidP="00E67124">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2795.413923</m:t>
                    </m:r>
                  </m:num>
                  <m:den>
                    <m:r>
                      <w:rPr>
                        <w:rFonts w:ascii="Cambria Math" w:hAnsi="Cambria Math"/>
                        <w:lang w:val="en-US"/>
                      </w:rPr>
                      <m:t>1524.352003</m:t>
                    </m:r>
                  </m:den>
                </m:f>
              </m:oMath>
            </m:oMathPara>
          </w:p>
          <w:p w14:paraId="5DD07289" w14:textId="0FEB7AB1" w:rsidR="00E67124" w:rsidRPr="0065447E" w:rsidRDefault="00E67124" w:rsidP="00E67124">
            <w:pPr>
              <w:pStyle w:val="Osnovnitekst"/>
              <w:ind w:firstLine="0"/>
              <w:jc w:val="center"/>
              <w:rPr>
                <w:lang w:val="en-US"/>
              </w:rPr>
            </w:pPr>
            <w:r>
              <w:t xml:space="preserve">= </w:t>
            </w:r>
            <w:r w:rsidRPr="00A43E89">
              <w:t>1.</w:t>
            </w:r>
            <w:r w:rsidR="000F2AF1">
              <w:t>83</w:t>
            </w:r>
          </w:p>
        </w:tc>
        <w:tc>
          <w:tcPr>
            <w:tcW w:w="2126" w:type="dxa"/>
          </w:tcPr>
          <w:p w14:paraId="56A8BE66" w14:textId="17F63C7F" w:rsidR="00E67124" w:rsidRDefault="0004429C" w:rsidP="00E67124">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2809.779644</m:t>
                    </m:r>
                  </m:num>
                  <m:den>
                    <m:r>
                      <w:rPr>
                        <w:rFonts w:ascii="Cambria Math" w:hAnsi="Cambria Math"/>
                        <w:lang w:val="en-US"/>
                      </w:rPr>
                      <m:t>924.871727</m:t>
                    </m:r>
                  </m:den>
                </m:f>
              </m:oMath>
            </m:oMathPara>
          </w:p>
          <w:p w14:paraId="20C6E2EA" w14:textId="34D03720" w:rsidR="00E67124" w:rsidRPr="0065447E" w:rsidRDefault="00E67124" w:rsidP="00E67124">
            <w:pPr>
              <w:pStyle w:val="Osnovnitekst"/>
              <w:ind w:firstLine="0"/>
              <w:jc w:val="center"/>
              <w:rPr>
                <w:lang w:val="en-US"/>
              </w:rPr>
            </w:pPr>
            <w:r>
              <w:t xml:space="preserve">= </w:t>
            </w:r>
            <w:r w:rsidR="00E0103A">
              <w:t>3</w:t>
            </w:r>
            <w:r w:rsidRPr="00A43E89">
              <w:t>.</w:t>
            </w:r>
            <w:r>
              <w:t>0</w:t>
            </w:r>
            <w:r w:rsidR="00E0103A">
              <w:t>4</w:t>
            </w:r>
          </w:p>
        </w:tc>
      </w:tr>
      <w:tr w:rsidR="00E67124" w:rsidRPr="0065447E" w14:paraId="6D9E1CA4" w14:textId="77777777" w:rsidTr="00831F1D">
        <w:tc>
          <w:tcPr>
            <w:tcW w:w="2830" w:type="dxa"/>
          </w:tcPr>
          <w:p w14:paraId="3956C5B8" w14:textId="77777777" w:rsidR="00E67124" w:rsidRDefault="00E67124" w:rsidP="00F50D19">
            <w:pPr>
              <w:pStyle w:val="Osnovnitekst"/>
              <w:ind w:firstLine="0"/>
              <w:jc w:val="center"/>
              <w:rPr>
                <w:lang w:val="en-US"/>
              </w:rPr>
            </w:pPr>
          </w:p>
          <w:p w14:paraId="0841636D" w14:textId="77777777" w:rsidR="00E67124" w:rsidRDefault="00E67124" w:rsidP="00F50D19">
            <w:pPr>
              <w:pStyle w:val="Osnovnitekst"/>
              <w:ind w:firstLine="0"/>
              <w:jc w:val="center"/>
              <w:rPr>
                <w:lang w:val="en-US"/>
              </w:rPr>
            </w:pPr>
            <w:r w:rsidRPr="00E67124">
              <w:rPr>
                <w:lang w:val="en-US"/>
              </w:rPr>
              <w:t>1000 1000 100</w:t>
            </w:r>
            <w:r>
              <w:rPr>
                <w:lang w:val="en-US"/>
              </w:rPr>
              <w:t>0</w:t>
            </w:r>
          </w:p>
          <w:p w14:paraId="3B9E7858" w14:textId="2F3E68A6" w:rsidR="00E67124" w:rsidRDefault="00E67124" w:rsidP="00F50D19">
            <w:pPr>
              <w:pStyle w:val="Osnovnitekst"/>
              <w:ind w:firstLine="0"/>
              <w:jc w:val="center"/>
              <w:rPr>
                <w:lang w:val="en-US"/>
              </w:rPr>
            </w:pPr>
          </w:p>
        </w:tc>
        <w:tc>
          <w:tcPr>
            <w:tcW w:w="1985" w:type="dxa"/>
          </w:tcPr>
          <w:p w14:paraId="032B811A" w14:textId="584E3C7D" w:rsidR="004838F7" w:rsidRDefault="0004429C" w:rsidP="004838F7">
            <w:pPr>
              <w:pStyle w:val="Osnovnitekst"/>
              <w:ind w:firstLine="0"/>
              <w:jc w:val="center"/>
              <w:rPr>
                <w:lang w:val="en-US"/>
              </w:rPr>
            </w:pPr>
            <m:oMathPara>
              <m:oMath>
                <m:f>
                  <m:fPr>
                    <m:ctrlPr>
                      <w:rPr>
                        <w:rFonts w:ascii="Cambria Math" w:hAnsi="Cambria Math"/>
                        <w:i/>
                        <w:lang w:val="en-US"/>
                      </w:rPr>
                    </m:ctrlPr>
                  </m:fPr>
                  <m:num>
                    <m:r>
                      <m:rPr>
                        <m:sty m:val="p"/>
                      </m:rPr>
                      <w:rPr>
                        <w:rFonts w:ascii="Cambria Math" w:hAnsi="Cambria Math"/>
                      </w:rPr>
                      <m:t xml:space="preserve">27285.085023 </m:t>
                    </m:r>
                  </m:num>
                  <m:den>
                    <m:r>
                      <w:rPr>
                        <w:rFonts w:ascii="Cambria Math" w:hAnsi="Cambria Math"/>
                        <w:lang w:val="en-US"/>
                      </w:rPr>
                      <m:t xml:space="preserve">28416.796560 </m:t>
                    </m:r>
                  </m:den>
                </m:f>
              </m:oMath>
            </m:oMathPara>
          </w:p>
          <w:p w14:paraId="497BA1CF" w14:textId="62813BF7" w:rsidR="00E67124" w:rsidRDefault="004838F7" w:rsidP="004838F7">
            <w:pPr>
              <w:pStyle w:val="Osnovnitekst"/>
              <w:ind w:firstLine="0"/>
              <w:jc w:val="center"/>
              <w:rPr>
                <w:lang w:val="en-US"/>
              </w:rPr>
            </w:pPr>
            <w:r>
              <w:t xml:space="preserve">= </w:t>
            </w:r>
            <w:r w:rsidR="00723E6F">
              <w:t>0</w:t>
            </w:r>
            <w:r w:rsidRPr="00A43E89">
              <w:t>.</w:t>
            </w:r>
            <w:r w:rsidR="00723E6F">
              <w:t>96</w:t>
            </w:r>
          </w:p>
        </w:tc>
        <w:tc>
          <w:tcPr>
            <w:tcW w:w="2126" w:type="dxa"/>
          </w:tcPr>
          <w:p w14:paraId="236F162D" w14:textId="4B5118F2" w:rsidR="00E67124" w:rsidRDefault="0004429C" w:rsidP="00E67124">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29777.457037</m:t>
                    </m:r>
                  </m:num>
                  <m:den>
                    <m:r>
                      <w:rPr>
                        <w:rFonts w:ascii="Cambria Math" w:hAnsi="Cambria Math"/>
                        <w:lang w:val="en-US"/>
                      </w:rPr>
                      <m:t>15704.484761</m:t>
                    </m:r>
                  </m:den>
                </m:f>
              </m:oMath>
            </m:oMathPara>
          </w:p>
          <w:p w14:paraId="26FB53DF" w14:textId="2F658247" w:rsidR="00E67124" w:rsidRDefault="00E67124" w:rsidP="00E67124">
            <w:pPr>
              <w:pStyle w:val="Osnovnitekst"/>
              <w:ind w:firstLine="0"/>
              <w:jc w:val="center"/>
              <w:rPr>
                <w:lang w:val="en-US"/>
              </w:rPr>
            </w:pPr>
            <w:r>
              <w:t xml:space="preserve">= </w:t>
            </w:r>
            <w:r w:rsidRPr="00A43E89">
              <w:t>1.</w:t>
            </w:r>
            <w:r w:rsidR="009E1BAF">
              <w:t>9</w:t>
            </w:r>
            <w:r>
              <w:t>0</w:t>
            </w:r>
          </w:p>
        </w:tc>
        <w:tc>
          <w:tcPr>
            <w:tcW w:w="2126" w:type="dxa"/>
          </w:tcPr>
          <w:p w14:paraId="171659AF" w14:textId="1D8E260C" w:rsidR="00E67124" w:rsidRDefault="0004429C" w:rsidP="00E67124">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27517.969250</m:t>
                    </m:r>
                  </m:num>
                  <m:den>
                    <m:r>
                      <w:rPr>
                        <w:rFonts w:ascii="Cambria Math" w:hAnsi="Cambria Math"/>
                        <w:lang w:val="en-US"/>
                      </w:rPr>
                      <m:t>9295.127461</m:t>
                    </m:r>
                  </m:den>
                </m:f>
              </m:oMath>
            </m:oMathPara>
          </w:p>
          <w:p w14:paraId="12CD6B67" w14:textId="7942C9FD" w:rsidR="00E67124" w:rsidRDefault="00E67124" w:rsidP="00E67124">
            <w:pPr>
              <w:pStyle w:val="Osnovnitekst"/>
              <w:ind w:firstLine="0"/>
              <w:jc w:val="center"/>
              <w:rPr>
                <w:lang w:val="en-US"/>
              </w:rPr>
            </w:pPr>
            <w:r>
              <w:t xml:space="preserve">= </w:t>
            </w:r>
            <w:r w:rsidR="00E0103A">
              <w:t>2</w:t>
            </w:r>
            <w:r w:rsidRPr="00A43E89">
              <w:t>.</w:t>
            </w:r>
            <w:r w:rsidR="00E0103A">
              <w:t>96</w:t>
            </w:r>
          </w:p>
        </w:tc>
      </w:tr>
      <w:tr w:rsidR="00E67124" w:rsidRPr="0065447E" w14:paraId="738B49E0" w14:textId="77777777" w:rsidTr="00831F1D">
        <w:tc>
          <w:tcPr>
            <w:tcW w:w="2830" w:type="dxa"/>
          </w:tcPr>
          <w:p w14:paraId="74A4D2DC" w14:textId="77777777" w:rsidR="00E67124" w:rsidRPr="00802E91" w:rsidRDefault="00E67124" w:rsidP="00B41DF0">
            <w:pPr>
              <w:pStyle w:val="Osnovnitekst"/>
              <w:ind w:firstLine="0"/>
              <w:rPr>
                <w:b/>
                <w:bCs/>
                <w:lang w:val="en-US"/>
              </w:rPr>
            </w:pPr>
            <w:proofErr w:type="spellStart"/>
            <w:r>
              <w:rPr>
                <w:b/>
                <w:bCs/>
                <w:lang w:val="en-US"/>
              </w:rPr>
              <w:t>Srednje</w:t>
            </w:r>
            <w:proofErr w:type="spellEnd"/>
            <w:r>
              <w:rPr>
                <w:b/>
                <w:bCs/>
                <w:lang w:val="en-US"/>
              </w:rPr>
              <w:t xml:space="preserve"> </w:t>
            </w:r>
            <w:proofErr w:type="spellStart"/>
            <w:r>
              <w:rPr>
                <w:b/>
                <w:bCs/>
                <w:lang w:val="en-US"/>
              </w:rPr>
              <w:t>ubrzanje</w:t>
            </w:r>
            <w:proofErr w:type="spellEnd"/>
          </w:p>
        </w:tc>
        <w:tc>
          <w:tcPr>
            <w:tcW w:w="1985" w:type="dxa"/>
          </w:tcPr>
          <w:p w14:paraId="723A3622" w14:textId="5932AAFF" w:rsidR="00E67124" w:rsidRPr="00F32FA2" w:rsidRDefault="00723E6F" w:rsidP="00B41DF0">
            <w:pPr>
              <w:pStyle w:val="Osnovnitekst"/>
              <w:ind w:firstLine="0"/>
              <w:jc w:val="center"/>
              <w:rPr>
                <w:b/>
                <w:bCs/>
                <w:lang w:val="en-US"/>
              </w:rPr>
            </w:pPr>
            <w:r>
              <w:rPr>
                <w:b/>
                <w:bCs/>
                <w:lang w:val="en-US"/>
              </w:rPr>
              <w:t>0</w:t>
            </w:r>
            <w:r w:rsidR="00E67124" w:rsidRPr="00F32FA2">
              <w:rPr>
                <w:b/>
                <w:bCs/>
                <w:lang w:val="en-US"/>
              </w:rPr>
              <w:t>.</w:t>
            </w:r>
            <w:r>
              <w:rPr>
                <w:b/>
                <w:bCs/>
                <w:lang w:val="en-US"/>
              </w:rPr>
              <w:t>99</w:t>
            </w:r>
          </w:p>
        </w:tc>
        <w:tc>
          <w:tcPr>
            <w:tcW w:w="2126" w:type="dxa"/>
          </w:tcPr>
          <w:p w14:paraId="3E3BAC10" w14:textId="4DE0B38C" w:rsidR="00E67124" w:rsidRPr="00555748" w:rsidRDefault="00E67124" w:rsidP="00B41DF0">
            <w:pPr>
              <w:pStyle w:val="Osnovnitekst"/>
              <w:ind w:firstLine="0"/>
              <w:jc w:val="center"/>
              <w:rPr>
                <w:b/>
                <w:bCs/>
                <w:lang w:val="en-US"/>
              </w:rPr>
            </w:pPr>
            <w:r w:rsidRPr="00555748">
              <w:rPr>
                <w:b/>
                <w:bCs/>
                <w:lang w:val="en-US"/>
              </w:rPr>
              <w:t>1.</w:t>
            </w:r>
            <w:r>
              <w:rPr>
                <w:b/>
                <w:bCs/>
                <w:lang w:val="en-US"/>
              </w:rPr>
              <w:t>8</w:t>
            </w:r>
            <w:r w:rsidR="00B2155B">
              <w:rPr>
                <w:b/>
                <w:bCs/>
                <w:lang w:val="en-US"/>
              </w:rPr>
              <w:t>2</w:t>
            </w:r>
          </w:p>
        </w:tc>
        <w:tc>
          <w:tcPr>
            <w:tcW w:w="2126" w:type="dxa"/>
          </w:tcPr>
          <w:p w14:paraId="1244C971" w14:textId="7F79E935" w:rsidR="00E67124" w:rsidRPr="00555748" w:rsidRDefault="00E67124" w:rsidP="00B41DF0">
            <w:pPr>
              <w:pStyle w:val="Osnovnitekst"/>
              <w:ind w:firstLine="0"/>
              <w:jc w:val="center"/>
              <w:rPr>
                <w:b/>
                <w:bCs/>
                <w:lang w:val="en-US"/>
              </w:rPr>
            </w:pPr>
            <w:r>
              <w:rPr>
                <w:b/>
                <w:bCs/>
                <w:lang w:val="en-US"/>
              </w:rPr>
              <w:t>3.</w:t>
            </w:r>
            <w:r w:rsidR="00422B8D">
              <w:rPr>
                <w:b/>
                <w:bCs/>
                <w:lang w:val="en-US"/>
              </w:rPr>
              <w:t>00</w:t>
            </w:r>
          </w:p>
        </w:tc>
      </w:tr>
    </w:tbl>
    <w:p w14:paraId="2DCFDF54" w14:textId="77777777" w:rsidR="00A06414" w:rsidRDefault="00A06414" w:rsidP="00817282">
      <w:pPr>
        <w:pStyle w:val="Osnovnitekst"/>
        <w:rPr>
          <w:lang w:val="en-US"/>
        </w:rPr>
      </w:pPr>
    </w:p>
    <w:p w14:paraId="6B7FBFF6" w14:textId="457B9EA5" w:rsidR="00817282" w:rsidRDefault="00817282" w:rsidP="00991E29">
      <w:pPr>
        <w:pStyle w:val="IIInivonaslova-Odeljak"/>
      </w:pPr>
      <w:bookmarkStart w:id="17" w:name="_Toc103518060"/>
      <w:r>
        <w:t>Logovi izvršavanja</w:t>
      </w:r>
      <w:bookmarkEnd w:id="17"/>
    </w:p>
    <w:p w14:paraId="738D3A0A" w14:textId="16A728D9" w:rsidR="004838F7" w:rsidRDefault="00173E31" w:rsidP="004838F7">
      <w:pPr>
        <w:pStyle w:val="Programskikod"/>
      </w:pPr>
      <w:r>
        <w:t>w</w:t>
      </w:r>
      <w:r w:rsidR="004838F7">
        <w:t>idth=30, height=30, iteration=1000</w:t>
      </w:r>
    </w:p>
    <w:p w14:paraId="0BF8791D" w14:textId="77777777" w:rsidR="004838F7" w:rsidRDefault="004838F7" w:rsidP="004838F7">
      <w:pPr>
        <w:pStyle w:val="Programskikod"/>
      </w:pPr>
      <w:r>
        <w:lastRenderedPageBreak/>
        <w:t>Elapsed time is 33.254037 (sequencial) in ms</w:t>
      </w:r>
    </w:p>
    <w:p w14:paraId="564AFB2A" w14:textId="77777777" w:rsidR="004838F7" w:rsidRDefault="004838F7" w:rsidP="004838F7">
      <w:pPr>
        <w:pStyle w:val="Programskikod"/>
      </w:pPr>
      <w:r>
        <w:t>Elapsed time is 29.778992 (parallel) in ms</w:t>
      </w:r>
    </w:p>
    <w:p w14:paraId="2B7A2D05" w14:textId="61DB696A" w:rsidR="00134794" w:rsidRDefault="004838F7" w:rsidP="004838F7">
      <w:pPr>
        <w:pStyle w:val="Programskikod"/>
      </w:pPr>
      <w:r>
        <w:t>Test PASSED</w:t>
      </w:r>
    </w:p>
    <w:p w14:paraId="3968053D" w14:textId="669DC70E" w:rsidR="004838F7" w:rsidRDefault="004838F7" w:rsidP="004838F7">
      <w:pPr>
        <w:pStyle w:val="Programskikod"/>
      </w:pPr>
    </w:p>
    <w:p w14:paraId="63458EA1" w14:textId="77777777" w:rsidR="004838F7" w:rsidRDefault="004838F7" w:rsidP="004838F7">
      <w:pPr>
        <w:pStyle w:val="Programskikod"/>
      </w:pPr>
      <w:r>
        <w:t>width=500, height=500, iteration=10</w:t>
      </w:r>
    </w:p>
    <w:p w14:paraId="7E7DACCC" w14:textId="77777777" w:rsidR="004838F7" w:rsidRDefault="004838F7" w:rsidP="004838F7">
      <w:pPr>
        <w:pStyle w:val="Programskikod"/>
      </w:pPr>
      <w:r>
        <w:t>Elapsed time is 71.324249 (sequencial) in ms</w:t>
      </w:r>
    </w:p>
    <w:p w14:paraId="365B070B" w14:textId="77777777" w:rsidR="004838F7" w:rsidRDefault="004838F7" w:rsidP="004838F7">
      <w:pPr>
        <w:pStyle w:val="Programskikod"/>
      </w:pPr>
      <w:r>
        <w:t>Elapsed time is 73.994613 (parallel) in ms</w:t>
      </w:r>
    </w:p>
    <w:p w14:paraId="4DEA5261" w14:textId="31EB7A09" w:rsidR="004838F7" w:rsidRDefault="004838F7" w:rsidP="004838F7">
      <w:pPr>
        <w:pStyle w:val="Programskikod"/>
      </w:pPr>
      <w:r>
        <w:t>Test PASSED</w:t>
      </w:r>
    </w:p>
    <w:p w14:paraId="31B57347" w14:textId="191433A0" w:rsidR="004838F7" w:rsidRDefault="004838F7" w:rsidP="004838F7">
      <w:pPr>
        <w:pStyle w:val="Programskikod"/>
      </w:pPr>
    </w:p>
    <w:p w14:paraId="42710754" w14:textId="77777777" w:rsidR="00593001" w:rsidRDefault="00593001" w:rsidP="00593001">
      <w:pPr>
        <w:pStyle w:val="Programskikod"/>
      </w:pPr>
      <w:r>
        <w:t>width=1000, height=1000, iteration=100</w:t>
      </w:r>
    </w:p>
    <w:p w14:paraId="0532F331" w14:textId="77777777" w:rsidR="00593001" w:rsidRDefault="00593001" w:rsidP="00593001">
      <w:pPr>
        <w:pStyle w:val="Programskikod"/>
      </w:pPr>
      <w:r>
        <w:t>Elapsed time is 2788.217932 (sequencial) in ms</w:t>
      </w:r>
    </w:p>
    <w:p w14:paraId="0EA851D5" w14:textId="77777777" w:rsidR="00593001" w:rsidRDefault="00593001" w:rsidP="00593001">
      <w:pPr>
        <w:pStyle w:val="Programskikod"/>
      </w:pPr>
      <w:r>
        <w:t>Elapsed time is 2955.774762 (parallel) in ms</w:t>
      </w:r>
    </w:p>
    <w:p w14:paraId="370D49E2" w14:textId="4D0E1647" w:rsidR="004838F7" w:rsidRDefault="00593001" w:rsidP="00593001">
      <w:pPr>
        <w:pStyle w:val="Programskikod"/>
      </w:pPr>
      <w:r>
        <w:t>Test PASSED</w:t>
      </w:r>
    </w:p>
    <w:p w14:paraId="30796DC6" w14:textId="3D74FF73" w:rsidR="00593001" w:rsidRDefault="00593001" w:rsidP="00593001">
      <w:pPr>
        <w:pStyle w:val="Programskikod"/>
      </w:pPr>
    </w:p>
    <w:p w14:paraId="18CD2053" w14:textId="77777777" w:rsidR="00723E6F" w:rsidRDefault="00723E6F" w:rsidP="00723E6F">
      <w:pPr>
        <w:pStyle w:val="Programskikod"/>
      </w:pPr>
      <w:r>
        <w:t>width=1000, height=1000, iteration=1000</w:t>
      </w:r>
    </w:p>
    <w:p w14:paraId="105DC295" w14:textId="77777777" w:rsidR="00723E6F" w:rsidRDefault="00723E6F" w:rsidP="00723E6F">
      <w:pPr>
        <w:pStyle w:val="Programskikod"/>
      </w:pPr>
      <w:r>
        <w:t>Elapsed time is 27285.085023 (sequencial) in ms</w:t>
      </w:r>
    </w:p>
    <w:p w14:paraId="77FE8AF8" w14:textId="77777777" w:rsidR="00723E6F" w:rsidRDefault="00723E6F" w:rsidP="00723E6F">
      <w:pPr>
        <w:pStyle w:val="Programskikod"/>
      </w:pPr>
      <w:r>
        <w:t>Elapsed time is 28416.796560 (parallel) in ms</w:t>
      </w:r>
    </w:p>
    <w:p w14:paraId="4C78B34C" w14:textId="7B2638D0" w:rsidR="00593001" w:rsidRDefault="00723E6F" w:rsidP="00723E6F">
      <w:pPr>
        <w:pStyle w:val="Programskikod"/>
      </w:pPr>
      <w:r>
        <w:t>Test PASSED</w:t>
      </w:r>
    </w:p>
    <w:p w14:paraId="2FC074E9" w14:textId="624EC83B" w:rsidR="002D3271" w:rsidRDefault="00991E29" w:rsidP="00372321">
      <w:pPr>
        <w:pStyle w:val="Oznakaslike"/>
      </w:pPr>
      <w:r>
        <w:t xml:space="preserve">Listing </w:t>
      </w:r>
      <w:r w:rsidR="009C57AB">
        <w:t>4</w:t>
      </w:r>
      <w:r>
        <w:t xml:space="preserve">. </w:t>
      </w:r>
      <w:r w:rsidR="00A878E7">
        <w:t xml:space="preserve">Sekvencijalna i </w:t>
      </w:r>
      <w:r w:rsidR="00336ACF">
        <w:t>paralelna</w:t>
      </w:r>
      <w:r w:rsidR="00A878E7">
        <w:t xml:space="preserve"> izvršavanja </w:t>
      </w:r>
      <w:r w:rsidR="00372321">
        <w:t>sa 1 niti</w:t>
      </w:r>
    </w:p>
    <w:p w14:paraId="60CFEFB5" w14:textId="77777777" w:rsidR="00372321" w:rsidRPr="00372321" w:rsidRDefault="00372321" w:rsidP="00372321">
      <w:pPr>
        <w:pStyle w:val="Osnovnitekst"/>
        <w:rPr>
          <w:lang w:val="sr-Latn-RS"/>
        </w:rPr>
      </w:pPr>
    </w:p>
    <w:p w14:paraId="0F695407" w14:textId="7ED5064C" w:rsidR="00EE1C23" w:rsidRDefault="00EE1C23" w:rsidP="00EE1C23">
      <w:pPr>
        <w:pStyle w:val="Programskikod"/>
      </w:pPr>
      <w:r>
        <w:t>width=30, height=30, iteration=1000</w:t>
      </w:r>
    </w:p>
    <w:p w14:paraId="56C9496A" w14:textId="77777777" w:rsidR="00EE1C23" w:rsidRDefault="00EE1C23" w:rsidP="00EE1C23">
      <w:pPr>
        <w:pStyle w:val="Programskikod"/>
      </w:pPr>
      <w:r>
        <w:t>Elapsed time is 31.013279 (sequencial) in ms</w:t>
      </w:r>
    </w:p>
    <w:p w14:paraId="03123C2E" w14:textId="77777777" w:rsidR="00EE1C23" w:rsidRDefault="00EE1C23" w:rsidP="00EE1C23">
      <w:pPr>
        <w:pStyle w:val="Programskikod"/>
      </w:pPr>
      <w:r>
        <w:t>Elapsed time is 17.571331 (parallel) in ms</w:t>
      </w:r>
    </w:p>
    <w:p w14:paraId="1C93BD4F" w14:textId="4D5F836D" w:rsidR="00654346" w:rsidRDefault="00EE1C23" w:rsidP="00EE1C23">
      <w:pPr>
        <w:pStyle w:val="Programskikod"/>
      </w:pPr>
      <w:r>
        <w:t>Test PASSED</w:t>
      </w:r>
    </w:p>
    <w:p w14:paraId="6441C323" w14:textId="49E80E0D" w:rsidR="00EE1C23" w:rsidRDefault="00EE1C23" w:rsidP="00EE1C23">
      <w:pPr>
        <w:pStyle w:val="Programskikod"/>
      </w:pPr>
    </w:p>
    <w:p w14:paraId="4560AF56" w14:textId="77777777" w:rsidR="00BE77D5" w:rsidRDefault="00BE77D5" w:rsidP="00BE77D5">
      <w:pPr>
        <w:pStyle w:val="Programskikod"/>
      </w:pPr>
      <w:r>
        <w:t>width=500, height=500, iteration=10</w:t>
      </w:r>
    </w:p>
    <w:p w14:paraId="29333D80" w14:textId="77777777" w:rsidR="00BE77D5" w:rsidRDefault="00BE77D5" w:rsidP="00BE77D5">
      <w:pPr>
        <w:pStyle w:val="Programskikod"/>
      </w:pPr>
      <w:r>
        <w:t>Elapsed time is 69.286810 (sequencial) in ms</w:t>
      </w:r>
    </w:p>
    <w:p w14:paraId="2DCB2760" w14:textId="77777777" w:rsidR="00BE77D5" w:rsidRDefault="00BE77D5" w:rsidP="00BE77D5">
      <w:pPr>
        <w:pStyle w:val="Programskikod"/>
      </w:pPr>
      <w:r>
        <w:t>Elapsed time is 38.492136 (parallel) in ms</w:t>
      </w:r>
    </w:p>
    <w:p w14:paraId="666FD79F" w14:textId="061F81BA" w:rsidR="00EE1C23" w:rsidRDefault="00BE77D5" w:rsidP="00BE77D5">
      <w:pPr>
        <w:pStyle w:val="Programskikod"/>
      </w:pPr>
      <w:r>
        <w:t>Test PASSED</w:t>
      </w:r>
    </w:p>
    <w:p w14:paraId="01C07F56" w14:textId="50E1B3A6" w:rsidR="00BE77D5" w:rsidRDefault="00BE77D5" w:rsidP="00BE77D5">
      <w:pPr>
        <w:pStyle w:val="Programskikod"/>
      </w:pPr>
    </w:p>
    <w:p w14:paraId="29AA623D" w14:textId="77777777" w:rsidR="000F2AF1" w:rsidRDefault="000F2AF1" w:rsidP="000F2AF1">
      <w:pPr>
        <w:pStyle w:val="Programskikod"/>
      </w:pPr>
      <w:r>
        <w:t>width=1000, height=1000, iteration=100</w:t>
      </w:r>
    </w:p>
    <w:p w14:paraId="08878DD0" w14:textId="77777777" w:rsidR="000F2AF1" w:rsidRDefault="000F2AF1" w:rsidP="000F2AF1">
      <w:pPr>
        <w:pStyle w:val="Programskikod"/>
      </w:pPr>
      <w:r>
        <w:t>Time elapsed, sequential in ms: 2795.413923</w:t>
      </w:r>
    </w:p>
    <w:p w14:paraId="53581B42" w14:textId="77777777" w:rsidR="000F2AF1" w:rsidRDefault="000F2AF1" w:rsidP="000F2AF1">
      <w:pPr>
        <w:pStyle w:val="Programskikod"/>
      </w:pPr>
      <w:r>
        <w:t>Time elapsed, parallel in ms: 1524.352003</w:t>
      </w:r>
    </w:p>
    <w:p w14:paraId="7DB5C3FD" w14:textId="77089805" w:rsidR="00BE77D5" w:rsidRDefault="000F2AF1" w:rsidP="000F2AF1">
      <w:pPr>
        <w:pStyle w:val="Programskikod"/>
      </w:pPr>
      <w:r>
        <w:t>Test PASSED</w:t>
      </w:r>
    </w:p>
    <w:p w14:paraId="1FBCFC84" w14:textId="303021CE" w:rsidR="000F2AF1" w:rsidRDefault="000F2AF1" w:rsidP="000F2AF1">
      <w:pPr>
        <w:pStyle w:val="Programskikod"/>
      </w:pPr>
    </w:p>
    <w:p w14:paraId="7956538E" w14:textId="77777777" w:rsidR="009E1BAF" w:rsidRDefault="009E1BAF" w:rsidP="009E1BAF">
      <w:pPr>
        <w:pStyle w:val="Programskikod"/>
      </w:pPr>
      <w:r>
        <w:t>width=1000, height=1000, iteration=1000</w:t>
      </w:r>
    </w:p>
    <w:p w14:paraId="7FD05815" w14:textId="77777777" w:rsidR="009E1BAF" w:rsidRDefault="009E1BAF" w:rsidP="009E1BAF">
      <w:pPr>
        <w:pStyle w:val="Programskikod"/>
      </w:pPr>
      <w:r>
        <w:t>Time elapsed, sequential in ms: 29777.457037</w:t>
      </w:r>
    </w:p>
    <w:p w14:paraId="76D0143D" w14:textId="77777777" w:rsidR="009E1BAF" w:rsidRDefault="009E1BAF" w:rsidP="009E1BAF">
      <w:pPr>
        <w:pStyle w:val="Programskikod"/>
      </w:pPr>
      <w:r>
        <w:t>Time elapsed, parallel in ms: 15704.484761</w:t>
      </w:r>
    </w:p>
    <w:p w14:paraId="418DAB1C" w14:textId="27A556AE" w:rsidR="000F2AF1" w:rsidRDefault="009E1BAF" w:rsidP="009E1BAF">
      <w:pPr>
        <w:pStyle w:val="Programskikod"/>
      </w:pPr>
      <w:r>
        <w:lastRenderedPageBreak/>
        <w:t>Test PASSED</w:t>
      </w:r>
    </w:p>
    <w:p w14:paraId="74A884B2" w14:textId="58AA0B4B" w:rsidR="002D3271" w:rsidRPr="005B7DC8" w:rsidRDefault="002D3271" w:rsidP="002D3271">
      <w:pPr>
        <w:pStyle w:val="Oznakaslike"/>
        <w:rPr>
          <w:lang w:val="sr-Latn-RS"/>
        </w:rPr>
      </w:pPr>
      <w:r>
        <w:t xml:space="preserve">Listing </w:t>
      </w:r>
      <w:r w:rsidR="009C57AB">
        <w:t>5</w:t>
      </w:r>
      <w:r>
        <w:t xml:space="preserve">. </w:t>
      </w:r>
      <w:r w:rsidR="00A878E7">
        <w:t xml:space="preserve">Sekvencijalna i </w:t>
      </w:r>
      <w:r w:rsidR="00336ACF">
        <w:t>paralelna</w:t>
      </w:r>
      <w:r w:rsidR="00A878E7">
        <w:t xml:space="preserve"> izvršavanja </w:t>
      </w:r>
      <w:r>
        <w:t>sa 2 niti</w:t>
      </w:r>
    </w:p>
    <w:p w14:paraId="5333B7D6" w14:textId="77777777" w:rsidR="002D3271" w:rsidRPr="00980A64" w:rsidRDefault="002D3271" w:rsidP="002D3271">
      <w:pPr>
        <w:pStyle w:val="Osnovnitekst"/>
      </w:pPr>
    </w:p>
    <w:p w14:paraId="4D52680C" w14:textId="27B15DB2" w:rsidR="00AF7131" w:rsidRDefault="00AF7131" w:rsidP="00AF7131">
      <w:pPr>
        <w:pStyle w:val="Programskikod"/>
      </w:pPr>
      <w:r>
        <w:t>width=30, height=30, iteration=1000</w:t>
      </w:r>
    </w:p>
    <w:p w14:paraId="6D6E697A" w14:textId="77777777" w:rsidR="00AF7131" w:rsidRDefault="00AF7131" w:rsidP="00AF7131">
      <w:pPr>
        <w:pStyle w:val="Programskikod"/>
      </w:pPr>
      <w:r>
        <w:t>Time elapsed, sequential in ms: 28.485479</w:t>
      </w:r>
    </w:p>
    <w:p w14:paraId="3FD15459" w14:textId="77777777" w:rsidR="00AF7131" w:rsidRDefault="00AF7131" w:rsidP="00AF7131">
      <w:pPr>
        <w:pStyle w:val="Programskikod"/>
      </w:pPr>
      <w:r>
        <w:t>Time elapsed, parallel in ms: 10.963086</w:t>
      </w:r>
    </w:p>
    <w:p w14:paraId="39F23043" w14:textId="5A6434FA" w:rsidR="00B24D42" w:rsidRDefault="00AF7131" w:rsidP="00AF7131">
      <w:pPr>
        <w:pStyle w:val="Programskikod"/>
      </w:pPr>
      <w:r>
        <w:t>Test PASSED</w:t>
      </w:r>
    </w:p>
    <w:p w14:paraId="51514751" w14:textId="3629C8DD" w:rsidR="00AF7131" w:rsidRDefault="00AF7131" w:rsidP="00AF7131">
      <w:pPr>
        <w:pStyle w:val="Programskikod"/>
      </w:pPr>
    </w:p>
    <w:p w14:paraId="1548D5BE" w14:textId="77777777" w:rsidR="00AF7131" w:rsidRDefault="00AF7131" w:rsidP="00AF7131">
      <w:pPr>
        <w:pStyle w:val="Programskikod"/>
      </w:pPr>
      <w:r>
        <w:t>width=500, height=500, iteration=10</w:t>
      </w:r>
    </w:p>
    <w:p w14:paraId="263C888E" w14:textId="77777777" w:rsidR="00AF7131" w:rsidRDefault="00AF7131" w:rsidP="00AF7131">
      <w:pPr>
        <w:pStyle w:val="Programskikod"/>
      </w:pPr>
      <w:r>
        <w:t>Time elapsed, sequential in ms: 69.528722</w:t>
      </w:r>
    </w:p>
    <w:p w14:paraId="7B4F81B4" w14:textId="77777777" w:rsidR="00AF7131" w:rsidRDefault="00AF7131" w:rsidP="00AF7131">
      <w:pPr>
        <w:pStyle w:val="Programskikod"/>
      </w:pPr>
      <w:r>
        <w:t>Time elapsed, parallel in ms: 20.593922</w:t>
      </w:r>
    </w:p>
    <w:p w14:paraId="7C0BA956" w14:textId="2ABB51CB" w:rsidR="00AF7131" w:rsidRDefault="00AF7131" w:rsidP="00AF7131">
      <w:pPr>
        <w:pStyle w:val="Programskikod"/>
      </w:pPr>
      <w:r>
        <w:t>Test PASSED</w:t>
      </w:r>
    </w:p>
    <w:p w14:paraId="6F3DADB6" w14:textId="2C3E1E92" w:rsidR="00AF7131" w:rsidRDefault="00AF7131" w:rsidP="00AF7131">
      <w:pPr>
        <w:pStyle w:val="Programskikod"/>
      </w:pPr>
    </w:p>
    <w:p w14:paraId="68688875" w14:textId="77777777" w:rsidR="00E0103A" w:rsidRDefault="00E0103A" w:rsidP="00E0103A">
      <w:pPr>
        <w:pStyle w:val="Programskikod"/>
      </w:pPr>
      <w:r>
        <w:t>width=1000, height=1000, iteration=100</w:t>
      </w:r>
    </w:p>
    <w:p w14:paraId="0D47D3B6" w14:textId="77777777" w:rsidR="00E0103A" w:rsidRDefault="00E0103A" w:rsidP="00E0103A">
      <w:pPr>
        <w:pStyle w:val="Programskikod"/>
      </w:pPr>
      <w:r>
        <w:t>Time elapsed, sequential in ms: 2809.779644</w:t>
      </w:r>
    </w:p>
    <w:p w14:paraId="1791B37A" w14:textId="77777777" w:rsidR="00E0103A" w:rsidRDefault="00E0103A" w:rsidP="00E0103A">
      <w:pPr>
        <w:pStyle w:val="Programskikod"/>
      </w:pPr>
      <w:r>
        <w:t>Time elapsed, parallel in ms: 924.871727</w:t>
      </w:r>
    </w:p>
    <w:p w14:paraId="66279FD4" w14:textId="317418AA" w:rsidR="00AF7131" w:rsidRDefault="00E0103A" w:rsidP="00E0103A">
      <w:pPr>
        <w:pStyle w:val="Programskikod"/>
      </w:pPr>
      <w:r>
        <w:t>Test PASSED</w:t>
      </w:r>
    </w:p>
    <w:p w14:paraId="4DE311AA" w14:textId="1B2993C8" w:rsidR="00E0103A" w:rsidRDefault="00E0103A" w:rsidP="00E0103A">
      <w:pPr>
        <w:pStyle w:val="Programskikod"/>
      </w:pPr>
    </w:p>
    <w:p w14:paraId="7EA4D9B3" w14:textId="77777777" w:rsidR="00E0103A" w:rsidRDefault="00E0103A" w:rsidP="00E0103A">
      <w:pPr>
        <w:pStyle w:val="Programskikod"/>
      </w:pPr>
      <w:r>
        <w:t>width=1000, height=1000, iteration=1000</w:t>
      </w:r>
    </w:p>
    <w:p w14:paraId="1540B725" w14:textId="77777777" w:rsidR="00E0103A" w:rsidRDefault="00E0103A" w:rsidP="00E0103A">
      <w:pPr>
        <w:pStyle w:val="Programskikod"/>
      </w:pPr>
      <w:r>
        <w:t>Time elapsed, sequential in ms: 27517.969250</w:t>
      </w:r>
    </w:p>
    <w:p w14:paraId="6EBEB784" w14:textId="77777777" w:rsidR="00E0103A" w:rsidRDefault="00E0103A" w:rsidP="00E0103A">
      <w:pPr>
        <w:pStyle w:val="Programskikod"/>
      </w:pPr>
      <w:r>
        <w:t>Time elapsed, parallel in ms: 9295.127461</w:t>
      </w:r>
    </w:p>
    <w:p w14:paraId="25171E26" w14:textId="2593422F" w:rsidR="00E0103A" w:rsidRDefault="00E0103A" w:rsidP="00E0103A">
      <w:pPr>
        <w:pStyle w:val="Programskikod"/>
      </w:pPr>
      <w:r>
        <w:t>Test PASSED</w:t>
      </w:r>
    </w:p>
    <w:p w14:paraId="28ACE7C0" w14:textId="662375E6" w:rsidR="002D3271" w:rsidRPr="005B7DC8" w:rsidRDefault="002D3271" w:rsidP="002D3271">
      <w:pPr>
        <w:pStyle w:val="Oznakaslike"/>
        <w:rPr>
          <w:lang w:val="sr-Latn-RS"/>
        </w:rPr>
      </w:pPr>
      <w:r>
        <w:t xml:space="preserve">Listing </w:t>
      </w:r>
      <w:r w:rsidR="009C57AB">
        <w:t>6</w:t>
      </w:r>
      <w:r>
        <w:t xml:space="preserve">. </w:t>
      </w:r>
      <w:r w:rsidR="00A878E7">
        <w:t xml:space="preserve">Sekvencijalna i </w:t>
      </w:r>
      <w:r w:rsidR="00336ACF">
        <w:t>paralelna</w:t>
      </w:r>
      <w:r w:rsidR="00A878E7">
        <w:t xml:space="preserve"> izvršavanja </w:t>
      </w:r>
      <w:r>
        <w:t xml:space="preserve">sa </w:t>
      </w:r>
      <w:r w:rsidR="00372321">
        <w:t>4</w:t>
      </w:r>
      <w:r>
        <w:t xml:space="preserve"> niti</w:t>
      </w:r>
    </w:p>
    <w:p w14:paraId="35809A59" w14:textId="4029C480" w:rsidR="002D3271" w:rsidRPr="005B7DC8" w:rsidRDefault="002D3271" w:rsidP="002D3271">
      <w:pPr>
        <w:pStyle w:val="Oznakaslike"/>
        <w:rPr>
          <w:lang w:val="sr-Latn-RS"/>
        </w:rPr>
      </w:pPr>
    </w:p>
    <w:p w14:paraId="55A66A86" w14:textId="77777777" w:rsidR="00991E29" w:rsidRDefault="00991E29" w:rsidP="00817282">
      <w:pPr>
        <w:pStyle w:val="Osnovnitekst"/>
      </w:pPr>
    </w:p>
    <w:p w14:paraId="1672EB6F" w14:textId="0ACC835E" w:rsidR="00817282" w:rsidRDefault="00817282" w:rsidP="00991E29">
      <w:pPr>
        <w:pStyle w:val="IIInivonaslova-Odeljak"/>
      </w:pPr>
      <w:bookmarkStart w:id="18" w:name="_Toc103518061"/>
      <w:r>
        <w:lastRenderedPageBreak/>
        <w:t>Grafici ubrzanja</w:t>
      </w:r>
      <w:bookmarkEnd w:id="18"/>
    </w:p>
    <w:p w14:paraId="69055934" w14:textId="51C32CB1" w:rsidR="00991E29" w:rsidRDefault="00772029" w:rsidP="00991E29">
      <w:pPr>
        <w:pStyle w:val="Osnovnitekst"/>
        <w:keepNext/>
        <w:ind w:firstLine="0"/>
        <w:jc w:val="center"/>
      </w:pPr>
      <w:r>
        <w:rPr>
          <w:noProof/>
          <w:lang w:val="en-US"/>
        </w:rPr>
        <w:drawing>
          <wp:inline distT="0" distB="0" distL="0" distR="0" wp14:anchorId="370AFF7A" wp14:editId="4129E43E">
            <wp:extent cx="4140679" cy="2413330"/>
            <wp:effectExtent l="0" t="0" r="12700" b="63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D3C1AED" w14:textId="55E05DAD" w:rsidR="00991E29" w:rsidRDefault="00991E29" w:rsidP="00991E29">
      <w:pPr>
        <w:pStyle w:val="Caption"/>
        <w:jc w:val="center"/>
        <w:rPr>
          <w:noProof/>
          <w:lang w:val="sr-Latn-CS"/>
        </w:rPr>
      </w:pPr>
      <w:r>
        <w:rPr>
          <w:noProof/>
          <w:lang w:val="sr-Latn-CS"/>
        </w:rPr>
        <w:t>Slika</w:t>
      </w:r>
      <w:r w:rsidRPr="00FD52EC">
        <w:rPr>
          <w:noProof/>
          <w:lang w:val="sr-Latn-CS"/>
        </w:rPr>
        <w:t xml:space="preserve"> </w:t>
      </w:r>
      <w:r w:rsidR="00F23B18">
        <w:rPr>
          <w:noProof/>
          <w:lang w:val="sr-Latn-CS"/>
        </w:rPr>
        <w:t>2</w:t>
      </w:r>
      <w:r w:rsidRPr="00FD52EC">
        <w:rPr>
          <w:noProof/>
          <w:lang w:val="sr-Latn-CS"/>
        </w:rPr>
        <w:t xml:space="preserve">. </w:t>
      </w:r>
      <w:r w:rsidR="00F23B18">
        <w:rPr>
          <w:noProof/>
          <w:lang w:val="sr-Latn-CS"/>
        </w:rPr>
        <w:t>Grafik</w:t>
      </w:r>
      <w:r w:rsidR="00F23B18" w:rsidRPr="00FD52EC">
        <w:rPr>
          <w:noProof/>
          <w:lang w:val="sr-Latn-CS"/>
        </w:rPr>
        <w:t xml:space="preserve"> </w:t>
      </w:r>
      <w:r w:rsidR="00F23B18">
        <w:rPr>
          <w:noProof/>
          <w:lang w:val="sr-Latn-CS"/>
        </w:rPr>
        <w:t>zavisnosti</w:t>
      </w:r>
      <w:r w:rsidR="00F23B18" w:rsidRPr="00FD52EC">
        <w:rPr>
          <w:noProof/>
          <w:lang w:val="sr-Latn-CS"/>
        </w:rPr>
        <w:t xml:space="preserve"> </w:t>
      </w:r>
      <w:r w:rsidR="00F23B18">
        <w:rPr>
          <w:noProof/>
          <w:lang w:val="sr-Latn-CS"/>
        </w:rPr>
        <w:t>ubrzanja</w:t>
      </w:r>
      <w:r w:rsidR="00F23B18" w:rsidRPr="00FD52EC">
        <w:rPr>
          <w:noProof/>
          <w:lang w:val="sr-Latn-CS"/>
        </w:rPr>
        <w:t xml:space="preserve"> </w:t>
      </w:r>
      <w:r w:rsidR="00F23B18">
        <w:rPr>
          <w:noProof/>
          <w:lang w:val="sr-Latn-CS"/>
        </w:rPr>
        <w:t>od broja niti</w:t>
      </w:r>
    </w:p>
    <w:p w14:paraId="0EF1B04E" w14:textId="2D5B6CE0" w:rsidR="00991E29" w:rsidRPr="00580316" w:rsidRDefault="00991E29" w:rsidP="006D3B5C">
      <w:pPr>
        <w:pStyle w:val="Osnovnitekst"/>
        <w:ind w:firstLine="0"/>
        <w:rPr>
          <w:lang w:val="en-US"/>
        </w:rPr>
      </w:pPr>
    </w:p>
    <w:p w14:paraId="1D6FBF88" w14:textId="14D1E3A4" w:rsidR="00817282" w:rsidRDefault="00817282" w:rsidP="00FC79C3">
      <w:pPr>
        <w:pStyle w:val="IIInivonaslova-Odeljak"/>
      </w:pPr>
      <w:bookmarkStart w:id="19" w:name="_Toc103518062"/>
      <w:r>
        <w:t>Diskusija dobijenih rezultata</w:t>
      </w:r>
      <w:bookmarkEnd w:id="19"/>
    </w:p>
    <w:p w14:paraId="3D35A00A" w14:textId="16C5E8A2" w:rsidR="00DA033F" w:rsidRPr="009C57AB" w:rsidRDefault="00DA033F" w:rsidP="00DA033F">
      <w:pPr>
        <w:pStyle w:val="Osnovnitekst"/>
        <w:rPr>
          <w:lang w:val="en-US"/>
        </w:rPr>
      </w:pPr>
      <w:r>
        <w:rPr>
          <w:lang w:val="sr-Latn-RS"/>
        </w:rPr>
        <w:t>Na osnovu dobijenih rezultata možemo videti da je postignuto primetno ubrzanje sa paralelizacijom. Takođe sa povećanjem broja niti povećava se i ubrzanje.</w:t>
      </w:r>
    </w:p>
    <w:p w14:paraId="65ACFBC2" w14:textId="4D497979" w:rsidR="00FC79C3" w:rsidRPr="00446EF4" w:rsidRDefault="00FC79C3" w:rsidP="00817282">
      <w:pPr>
        <w:pStyle w:val="Osnovnitekst"/>
      </w:pPr>
    </w:p>
    <w:p w14:paraId="493E11E8" w14:textId="632B7871" w:rsidR="00817282" w:rsidRDefault="00817282" w:rsidP="00817282">
      <w:pPr>
        <w:pStyle w:val="Inivonaslova-Poglavlje"/>
      </w:pPr>
      <w:bookmarkStart w:id="20" w:name="_Toc103518063"/>
      <w:r>
        <w:lastRenderedPageBreak/>
        <w:t xml:space="preserve">PROBLEM 3 – </w:t>
      </w:r>
      <w:r w:rsidR="00EF097E">
        <w:t>HOTSPOT</w:t>
      </w:r>
      <w:bookmarkEnd w:id="20"/>
    </w:p>
    <w:p w14:paraId="008E2F80" w14:textId="20C44CCF" w:rsidR="00B7343F" w:rsidRDefault="00817282" w:rsidP="00186E14">
      <w:pPr>
        <w:pStyle w:val="IInivonaslova-Potpoglavlje"/>
      </w:pPr>
      <w:bookmarkStart w:id="21" w:name="_Toc103518064"/>
      <w:r>
        <w:t>Tekst problema</w:t>
      </w:r>
      <w:bookmarkEnd w:id="21"/>
    </w:p>
    <w:p w14:paraId="519A8E42" w14:textId="49D955A0" w:rsidR="00186E14" w:rsidRDefault="00EF097E" w:rsidP="00EF097E">
      <w:pPr>
        <w:pStyle w:val="Osnovnitekst"/>
      </w:pPr>
      <w:r>
        <w:t>Paralelizovati program koji rešava problem promene temperature na čipu procesora u dvodimenzionalnom prostoru kroz vreme, ako su poznati početna temperatura i granični uslovi. Simulacija rešava seriju diferencijalnih jednačina nad pravilnom mrežom tačaka kojom se aproksimira površina procesora. Svaka tačka u mreži predstavlja prosečnu temperaturu za odgovarajuću površinu na čipu. Mreža tačaka je predstavljena odgovarajućom matricom koja opisuje trenutne temperature. Program se nalazi u direktorijumu hotspot u arhivi koja je priložena uz ovaj dokument. Program se sastoji od više datoteka, od kojih je od interesa datoteka hotspot.c. Analizirati dati kod i obratiti pažnju na način izračunavanja temperatura. Verifikaciju paralelizovanog rešenja vršiti nad dobijenim temperaturama u poslednjem stanju sistema. Način pokretanja programa se nalazi u datoteci run. [1, N]. Kao pomoćno sredstvo, data je i python skripta koja izlaznu datoteku formatira u heatmap sliku u PNG formatu</w:t>
      </w:r>
      <w:r w:rsidR="00186E14">
        <w:t xml:space="preserve"> </w:t>
      </w:r>
    </w:p>
    <w:p w14:paraId="120AEA2D" w14:textId="39DF1D45" w:rsidR="00817282" w:rsidRDefault="00817282" w:rsidP="00817282">
      <w:pPr>
        <w:pStyle w:val="IInivonaslova-Potpoglavlje"/>
      </w:pPr>
      <w:bookmarkStart w:id="22" w:name="_Toc103518065"/>
      <w:r>
        <w:t>Delovi koje treba paralelizovati</w:t>
      </w:r>
      <w:bookmarkEnd w:id="22"/>
    </w:p>
    <w:p w14:paraId="236A566C" w14:textId="238D9485" w:rsidR="00817282" w:rsidRDefault="00817282" w:rsidP="000C29A9">
      <w:pPr>
        <w:pStyle w:val="IIInivonaslova-Odeljak"/>
      </w:pPr>
      <w:bookmarkStart w:id="23" w:name="_Toc103518066"/>
      <w:r>
        <w:t>Diskusija</w:t>
      </w:r>
      <w:bookmarkEnd w:id="23"/>
    </w:p>
    <w:p w14:paraId="30BD6247" w14:textId="369F8977" w:rsidR="004A017D" w:rsidRPr="00CB3BCB" w:rsidRDefault="009C57AB" w:rsidP="004A017D">
      <w:pPr>
        <w:pStyle w:val="Osnovnitekst"/>
        <w:rPr>
          <w:lang w:val="en-US"/>
        </w:rPr>
      </w:pPr>
      <w:r>
        <w:t xml:space="preserve">U funkciji single_iteration su uočene ugneždene dve for petlje </w:t>
      </w:r>
      <w:r w:rsidR="002468CD">
        <w:t>č</w:t>
      </w:r>
      <w:r>
        <w:t>ijom bi se paralelizacijom dobila optimizacija.</w:t>
      </w:r>
    </w:p>
    <w:p w14:paraId="418229C7" w14:textId="77777777" w:rsidR="00817282" w:rsidRDefault="00817282" w:rsidP="00817282">
      <w:pPr>
        <w:pStyle w:val="IIInivonaslova-Odeljak"/>
      </w:pPr>
      <w:bookmarkStart w:id="24" w:name="_Toc103518067"/>
      <w:r>
        <w:t>Način paralelizacije</w:t>
      </w:r>
      <w:bookmarkEnd w:id="24"/>
    </w:p>
    <w:p w14:paraId="2B2DA4D9" w14:textId="631E5020" w:rsidR="000C29A9" w:rsidRDefault="009C57AB" w:rsidP="000C29A9">
      <w:pPr>
        <w:pStyle w:val="Osnovnitekst"/>
        <w:rPr>
          <w:lang w:val="sr-Latn-RS"/>
        </w:rPr>
      </w:pPr>
      <w:r>
        <w:rPr>
          <w:lang w:val="sr-Latn-RS"/>
        </w:rPr>
        <w:t xml:space="preserve">U funkciji single_iteration smo optimizovali ugneždenu for petlju tako što smo posao podelili ravnopravno na sve procese pomoću promenljivih start, end, chunk. U zavisnoti od ranka svaki proces je dobijao određeni broj iteracija. Potrebne </w:t>
      </w:r>
      <w:r w:rsidR="008329B8">
        <w:rPr>
          <w:lang w:val="sr-Latn-RS"/>
        </w:rPr>
        <w:t>podatke smo slali pomocu neblokirajuće funkcije MPI</w:t>
      </w:r>
      <w:r w:rsidR="008329B8">
        <w:rPr>
          <w:lang w:val="en-US"/>
        </w:rPr>
        <w:t>_</w:t>
      </w:r>
      <w:proofErr w:type="spellStart"/>
      <w:r w:rsidR="008329B8">
        <w:rPr>
          <w:lang w:val="en-US"/>
        </w:rPr>
        <w:t>Isend</w:t>
      </w:r>
      <w:proofErr w:type="spellEnd"/>
      <w:r w:rsidR="008329B8">
        <w:rPr>
          <w:lang w:val="en-US"/>
        </w:rPr>
        <w:t xml:space="preserve">, a </w:t>
      </w:r>
      <w:proofErr w:type="spellStart"/>
      <w:r w:rsidR="008329B8">
        <w:rPr>
          <w:lang w:val="en-US"/>
        </w:rPr>
        <w:t>primali</w:t>
      </w:r>
      <w:proofErr w:type="spellEnd"/>
      <w:r w:rsidR="008329B8">
        <w:rPr>
          <w:lang w:val="en-US"/>
        </w:rPr>
        <w:t xml:space="preserve"> </w:t>
      </w:r>
      <w:proofErr w:type="spellStart"/>
      <w:r w:rsidR="008329B8">
        <w:rPr>
          <w:lang w:val="en-US"/>
        </w:rPr>
        <w:t>podatke</w:t>
      </w:r>
      <w:proofErr w:type="spellEnd"/>
      <w:r w:rsidR="008329B8">
        <w:rPr>
          <w:lang w:val="en-US"/>
        </w:rPr>
        <w:t xml:space="preserve"> </w:t>
      </w:r>
      <w:proofErr w:type="spellStart"/>
      <w:r w:rsidR="008329B8">
        <w:rPr>
          <w:lang w:val="en-US"/>
        </w:rPr>
        <w:t>pomo</w:t>
      </w:r>
      <w:r w:rsidR="002468CD">
        <w:rPr>
          <w:lang w:val="en-US"/>
        </w:rPr>
        <w:t>ć</w:t>
      </w:r>
      <w:r w:rsidR="008329B8">
        <w:rPr>
          <w:lang w:val="en-US"/>
        </w:rPr>
        <w:t>u</w:t>
      </w:r>
      <w:proofErr w:type="spellEnd"/>
      <w:r w:rsidR="008329B8">
        <w:rPr>
          <w:lang w:val="en-US"/>
        </w:rPr>
        <w:t xml:space="preserve"> </w:t>
      </w:r>
      <w:proofErr w:type="spellStart"/>
      <w:r w:rsidR="008329B8">
        <w:rPr>
          <w:lang w:val="en-US"/>
        </w:rPr>
        <w:t>blokirajuće</w:t>
      </w:r>
      <w:proofErr w:type="spellEnd"/>
      <w:r w:rsidR="008329B8">
        <w:rPr>
          <w:lang w:val="en-US"/>
        </w:rPr>
        <w:t xml:space="preserve"> </w:t>
      </w:r>
      <w:proofErr w:type="spellStart"/>
      <w:r w:rsidR="008329B8">
        <w:rPr>
          <w:lang w:val="en-US"/>
        </w:rPr>
        <w:t>funkcije</w:t>
      </w:r>
      <w:proofErr w:type="spellEnd"/>
      <w:r w:rsidR="008329B8">
        <w:rPr>
          <w:lang w:val="en-US"/>
        </w:rPr>
        <w:t xml:space="preserve"> </w:t>
      </w:r>
      <w:proofErr w:type="spellStart"/>
      <w:r w:rsidR="008329B8">
        <w:rPr>
          <w:lang w:val="en-US"/>
        </w:rPr>
        <w:t>MPI_Recv</w:t>
      </w:r>
      <w:proofErr w:type="spellEnd"/>
      <w:r w:rsidR="008329B8">
        <w:rPr>
          <w:lang w:val="en-US"/>
        </w:rPr>
        <w:t xml:space="preserve">. </w:t>
      </w:r>
      <w:proofErr w:type="spellStart"/>
      <w:r w:rsidR="008329B8">
        <w:rPr>
          <w:lang w:val="en-US"/>
        </w:rPr>
        <w:t>Procesi</w:t>
      </w:r>
      <w:proofErr w:type="spellEnd"/>
      <w:r w:rsidR="008329B8">
        <w:rPr>
          <w:lang w:val="en-US"/>
        </w:rPr>
        <w:t xml:space="preserve"> </w:t>
      </w:r>
      <w:proofErr w:type="spellStart"/>
      <w:r w:rsidR="008329B8">
        <w:rPr>
          <w:lang w:val="en-US"/>
        </w:rPr>
        <w:t>su</w:t>
      </w:r>
      <w:proofErr w:type="spellEnd"/>
      <w:r w:rsidR="008329B8">
        <w:rPr>
          <w:lang w:val="en-US"/>
        </w:rPr>
        <w:t xml:space="preserve"> </w:t>
      </w:r>
      <w:proofErr w:type="spellStart"/>
      <w:r w:rsidR="008329B8">
        <w:rPr>
          <w:lang w:val="en-US"/>
        </w:rPr>
        <w:t>primali</w:t>
      </w:r>
      <w:proofErr w:type="spellEnd"/>
      <w:r w:rsidR="008329B8">
        <w:rPr>
          <w:lang w:val="en-US"/>
        </w:rPr>
        <w:t xml:space="preserve"> </w:t>
      </w:r>
      <w:proofErr w:type="spellStart"/>
      <w:r w:rsidR="008329B8">
        <w:rPr>
          <w:lang w:val="en-US"/>
        </w:rPr>
        <w:t>isklju</w:t>
      </w:r>
      <w:proofErr w:type="spellEnd"/>
      <w:r w:rsidR="008329B8">
        <w:rPr>
          <w:lang w:val="sr-Latn-RS"/>
        </w:rPr>
        <w:t xml:space="preserve">čivo podatke koji su im bili potrebni za uspešnu obradu. </w:t>
      </w:r>
      <w:proofErr w:type="spellStart"/>
      <w:r w:rsidR="008329B8">
        <w:rPr>
          <w:lang w:val="en-US"/>
        </w:rPr>
        <w:t>Podatke</w:t>
      </w:r>
      <w:proofErr w:type="spellEnd"/>
      <w:r w:rsidR="008329B8">
        <w:rPr>
          <w:lang w:val="en-US"/>
        </w:rPr>
        <w:t xml:space="preserve"> </w:t>
      </w:r>
      <w:proofErr w:type="spellStart"/>
      <w:r w:rsidR="008329B8">
        <w:rPr>
          <w:lang w:val="en-US"/>
        </w:rPr>
        <w:t>vezane</w:t>
      </w:r>
      <w:proofErr w:type="spellEnd"/>
      <w:r w:rsidR="008329B8">
        <w:rPr>
          <w:lang w:val="en-US"/>
        </w:rPr>
        <w:t xml:space="preserve"> za power </w:t>
      </w:r>
      <w:proofErr w:type="spellStart"/>
      <w:r w:rsidR="008329B8">
        <w:rPr>
          <w:lang w:val="en-US"/>
        </w:rPr>
        <w:t>smo</w:t>
      </w:r>
      <w:proofErr w:type="spellEnd"/>
      <w:r w:rsidR="008329B8">
        <w:rPr>
          <w:lang w:val="en-US"/>
        </w:rPr>
        <w:t xml:space="preserve"> </w:t>
      </w:r>
      <w:proofErr w:type="spellStart"/>
      <w:r w:rsidR="008329B8">
        <w:rPr>
          <w:lang w:val="en-US"/>
        </w:rPr>
        <w:t>slali</w:t>
      </w:r>
      <w:proofErr w:type="spellEnd"/>
      <w:r w:rsidR="008329B8">
        <w:rPr>
          <w:lang w:val="en-US"/>
        </w:rPr>
        <w:t xml:space="preserve"> u </w:t>
      </w:r>
      <w:proofErr w:type="spellStart"/>
      <w:r w:rsidR="008329B8">
        <w:rPr>
          <w:lang w:val="en-US"/>
        </w:rPr>
        <w:t>funkciji</w:t>
      </w:r>
      <w:proofErr w:type="spellEnd"/>
      <w:r w:rsidR="008329B8">
        <w:rPr>
          <w:lang w:val="en-US"/>
        </w:rPr>
        <w:t xml:space="preserve"> </w:t>
      </w:r>
      <w:proofErr w:type="spellStart"/>
      <w:r w:rsidR="008329B8" w:rsidRPr="008329B8">
        <w:rPr>
          <w:lang w:val="en-US"/>
        </w:rPr>
        <w:t>compute_tran_temp_MPI</w:t>
      </w:r>
      <w:proofErr w:type="spellEnd"/>
      <w:r w:rsidR="008329B8">
        <w:rPr>
          <w:lang w:val="en-US"/>
        </w:rPr>
        <w:t xml:space="preserve"> </w:t>
      </w:r>
      <w:proofErr w:type="spellStart"/>
      <w:r w:rsidR="008329B8">
        <w:rPr>
          <w:lang w:val="en-US"/>
        </w:rPr>
        <w:t>zato</w:t>
      </w:r>
      <w:proofErr w:type="spellEnd"/>
      <w:r w:rsidR="008329B8">
        <w:rPr>
          <w:lang w:val="en-US"/>
        </w:rPr>
        <w:t xml:space="preserve"> </w:t>
      </w:r>
      <w:r w:rsidR="008329B8">
        <w:rPr>
          <w:lang w:val="sr-Latn-RS"/>
        </w:rPr>
        <w:t>što se ti podaci ne menjaju kroz iteracije, dok smo result i temp slali u svakoj iteraciji.</w:t>
      </w:r>
    </w:p>
    <w:p w14:paraId="531A4284" w14:textId="77777777" w:rsidR="008329B8" w:rsidRPr="008329B8" w:rsidRDefault="008329B8" w:rsidP="000C29A9">
      <w:pPr>
        <w:pStyle w:val="Osnovnitekst"/>
        <w:rPr>
          <w:lang w:val="sr-Latn-RS"/>
        </w:rPr>
      </w:pPr>
    </w:p>
    <w:p w14:paraId="5459F7B0" w14:textId="43B5C817" w:rsidR="00817282" w:rsidRPr="00DC730D" w:rsidRDefault="00817282" w:rsidP="00DC730D">
      <w:pPr>
        <w:pStyle w:val="IInivonaslova-Potpoglavlje"/>
        <w:rPr>
          <w:lang w:val="en-US"/>
        </w:rPr>
      </w:pPr>
      <w:bookmarkStart w:id="25" w:name="_Toc103518068"/>
      <w:r>
        <w:lastRenderedPageBreak/>
        <w:t>Rez</w:t>
      </w:r>
      <w:proofErr w:type="spellStart"/>
      <w:r>
        <w:rPr>
          <w:lang w:val="en-US"/>
        </w:rPr>
        <w:t>ultati</w:t>
      </w:r>
      <w:bookmarkEnd w:id="25"/>
      <w:proofErr w:type="spellEnd"/>
    </w:p>
    <w:tbl>
      <w:tblPr>
        <w:tblStyle w:val="TableGrid"/>
        <w:tblW w:w="0" w:type="auto"/>
        <w:tblLayout w:type="fixed"/>
        <w:tblLook w:val="04A0" w:firstRow="1" w:lastRow="0" w:firstColumn="1" w:lastColumn="0" w:noHBand="0" w:noVBand="1"/>
      </w:tblPr>
      <w:tblGrid>
        <w:gridCol w:w="3256"/>
        <w:gridCol w:w="2079"/>
        <w:gridCol w:w="2079"/>
        <w:gridCol w:w="2079"/>
      </w:tblGrid>
      <w:tr w:rsidR="0036789D" w:rsidRPr="0065447E" w14:paraId="1ADA9A91" w14:textId="77777777" w:rsidTr="008B2B84">
        <w:tc>
          <w:tcPr>
            <w:tcW w:w="3256" w:type="dxa"/>
            <w:tcBorders>
              <w:bottom w:val="single" w:sz="4" w:space="0" w:color="auto"/>
              <w:tl2br w:val="single" w:sz="4" w:space="0" w:color="auto"/>
              <w:tr2bl w:val="nil"/>
            </w:tcBorders>
          </w:tcPr>
          <w:p w14:paraId="2BA5D47C" w14:textId="77777777" w:rsidR="0036789D" w:rsidRDefault="0036789D" w:rsidP="00B41DF0">
            <w:pPr>
              <w:pStyle w:val="Osnovnitekst"/>
              <w:ind w:firstLine="0"/>
              <w:jc w:val="right"/>
              <w:rPr>
                <w:lang w:val="en-US"/>
              </w:rPr>
            </w:pPr>
            <w:proofErr w:type="spellStart"/>
            <w:r w:rsidRPr="0065447E">
              <w:rPr>
                <w:lang w:val="en-US"/>
              </w:rPr>
              <w:t>broj</w:t>
            </w:r>
            <w:proofErr w:type="spellEnd"/>
            <w:r w:rsidRPr="0065447E">
              <w:rPr>
                <w:lang w:val="en-US"/>
              </w:rPr>
              <w:t xml:space="preserve"> </w:t>
            </w:r>
            <w:proofErr w:type="spellStart"/>
            <w:r w:rsidRPr="0065447E">
              <w:rPr>
                <w:lang w:val="en-US"/>
              </w:rPr>
              <w:t>niti</w:t>
            </w:r>
            <w:proofErr w:type="spellEnd"/>
          </w:p>
          <w:p w14:paraId="13D571C4" w14:textId="5D6F39EE" w:rsidR="0036789D" w:rsidRPr="0065447E" w:rsidRDefault="0036789D" w:rsidP="00B41DF0">
            <w:pPr>
              <w:pStyle w:val="Osnovnitekst"/>
              <w:tabs>
                <w:tab w:val="left" w:pos="288"/>
              </w:tabs>
              <w:ind w:firstLine="0"/>
              <w:jc w:val="left"/>
              <w:rPr>
                <w:lang w:val="en-US"/>
              </w:rPr>
            </w:pPr>
            <w:proofErr w:type="spellStart"/>
            <w:r>
              <w:rPr>
                <w:lang w:val="en-US"/>
              </w:rPr>
              <w:t>ulaz</w:t>
            </w:r>
            <w:proofErr w:type="spellEnd"/>
          </w:p>
        </w:tc>
        <w:tc>
          <w:tcPr>
            <w:tcW w:w="2079" w:type="dxa"/>
          </w:tcPr>
          <w:p w14:paraId="7E7A2213" w14:textId="77777777" w:rsidR="0036789D" w:rsidRDefault="0036789D" w:rsidP="00B41DF0">
            <w:pPr>
              <w:pStyle w:val="Osnovnitekst"/>
              <w:ind w:firstLine="0"/>
              <w:jc w:val="center"/>
              <w:rPr>
                <w:lang w:val="en-US"/>
              </w:rPr>
            </w:pPr>
          </w:p>
          <w:p w14:paraId="2E7A23BF" w14:textId="77777777" w:rsidR="0036789D" w:rsidRPr="0065447E" w:rsidRDefault="0036789D" w:rsidP="00B41DF0">
            <w:pPr>
              <w:pStyle w:val="Osnovnitekst"/>
              <w:ind w:firstLine="0"/>
              <w:jc w:val="center"/>
              <w:rPr>
                <w:lang w:val="en-US"/>
              </w:rPr>
            </w:pPr>
            <w:r>
              <w:rPr>
                <w:lang w:val="en-US"/>
              </w:rPr>
              <w:t>1</w:t>
            </w:r>
          </w:p>
        </w:tc>
        <w:tc>
          <w:tcPr>
            <w:tcW w:w="2079" w:type="dxa"/>
          </w:tcPr>
          <w:p w14:paraId="1EBA1F25" w14:textId="77777777" w:rsidR="0036789D" w:rsidRDefault="0036789D" w:rsidP="00B41DF0">
            <w:pPr>
              <w:pStyle w:val="Osnovnitekst"/>
              <w:ind w:firstLine="0"/>
              <w:rPr>
                <w:lang w:val="en-US"/>
              </w:rPr>
            </w:pPr>
          </w:p>
          <w:p w14:paraId="6549903A" w14:textId="77777777" w:rsidR="0036789D" w:rsidRPr="0065447E" w:rsidRDefault="0036789D" w:rsidP="00B41DF0">
            <w:pPr>
              <w:pStyle w:val="Osnovnitekst"/>
              <w:ind w:firstLine="0"/>
              <w:jc w:val="center"/>
              <w:rPr>
                <w:lang w:val="en-US"/>
              </w:rPr>
            </w:pPr>
            <w:r>
              <w:rPr>
                <w:lang w:val="en-US"/>
              </w:rPr>
              <w:t>2</w:t>
            </w:r>
          </w:p>
        </w:tc>
        <w:tc>
          <w:tcPr>
            <w:tcW w:w="2079" w:type="dxa"/>
          </w:tcPr>
          <w:p w14:paraId="522EED57" w14:textId="77777777" w:rsidR="0036789D" w:rsidRDefault="0036789D" w:rsidP="00B41DF0">
            <w:pPr>
              <w:pStyle w:val="Osnovnitekst"/>
              <w:ind w:firstLine="0"/>
              <w:jc w:val="center"/>
              <w:rPr>
                <w:lang w:val="en-US"/>
              </w:rPr>
            </w:pPr>
          </w:p>
          <w:p w14:paraId="6D540E80" w14:textId="77777777" w:rsidR="0036789D" w:rsidRPr="0065447E" w:rsidRDefault="0036789D" w:rsidP="00B41DF0">
            <w:pPr>
              <w:pStyle w:val="Osnovnitekst"/>
              <w:ind w:firstLine="0"/>
              <w:jc w:val="center"/>
              <w:rPr>
                <w:lang w:val="en-US"/>
              </w:rPr>
            </w:pPr>
            <w:r>
              <w:rPr>
                <w:lang w:val="en-US"/>
              </w:rPr>
              <w:t>4</w:t>
            </w:r>
          </w:p>
        </w:tc>
      </w:tr>
      <w:tr w:rsidR="0036789D" w:rsidRPr="00477D45" w14:paraId="3FAC75F7" w14:textId="77777777" w:rsidTr="008B2B84">
        <w:tc>
          <w:tcPr>
            <w:tcW w:w="3256" w:type="dxa"/>
            <w:tcBorders>
              <w:top w:val="single" w:sz="4" w:space="0" w:color="auto"/>
            </w:tcBorders>
          </w:tcPr>
          <w:p w14:paraId="4F686F96" w14:textId="69630C02" w:rsidR="0036789D" w:rsidRPr="0065447E" w:rsidRDefault="008B2B84" w:rsidP="008B2B84">
            <w:pPr>
              <w:pStyle w:val="Osnovnitekst"/>
              <w:ind w:firstLine="0"/>
              <w:jc w:val="left"/>
              <w:rPr>
                <w:lang w:val="en-US"/>
              </w:rPr>
            </w:pPr>
            <w:r w:rsidRPr="008B2B84">
              <w:rPr>
                <w:lang w:val="en-US"/>
              </w:rPr>
              <w:t>32 32 8192 1 ./data/temp32_32 ./data/power32_32 ./output/out32_32</w:t>
            </w:r>
          </w:p>
        </w:tc>
        <w:tc>
          <w:tcPr>
            <w:tcW w:w="2079" w:type="dxa"/>
          </w:tcPr>
          <w:p w14:paraId="58B7E764" w14:textId="4523C61E" w:rsidR="0036789D" w:rsidRDefault="0004429C" w:rsidP="00D76100">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22.654002 </m:t>
                    </m:r>
                  </m:num>
                  <m:den>
                    <m:r>
                      <w:rPr>
                        <w:rFonts w:ascii="Cambria Math" w:hAnsi="Cambria Math"/>
                        <w:lang w:val="en-US"/>
                      </w:rPr>
                      <m:t xml:space="preserve">21.959829 </m:t>
                    </m:r>
                  </m:den>
                </m:f>
              </m:oMath>
            </m:oMathPara>
          </w:p>
          <w:p w14:paraId="7A870BF8" w14:textId="6EA83F64" w:rsidR="0036789D" w:rsidRPr="0065447E" w:rsidRDefault="0036789D" w:rsidP="00D76100">
            <w:pPr>
              <w:pStyle w:val="Osnovnitekst"/>
              <w:ind w:firstLine="0"/>
              <w:jc w:val="center"/>
              <w:rPr>
                <w:lang w:val="en-US"/>
              </w:rPr>
            </w:pPr>
            <w:r>
              <w:t xml:space="preserve">= </w:t>
            </w:r>
            <w:r w:rsidRPr="00A43E89">
              <w:t>1.</w:t>
            </w:r>
            <w:r>
              <w:t>0</w:t>
            </w:r>
            <w:r w:rsidR="00F53EC9">
              <w:t>3</w:t>
            </w:r>
          </w:p>
        </w:tc>
        <w:tc>
          <w:tcPr>
            <w:tcW w:w="2079" w:type="dxa"/>
          </w:tcPr>
          <w:p w14:paraId="2F7FF0EC" w14:textId="61B063CB" w:rsidR="0036789D" w:rsidRDefault="0004429C" w:rsidP="0036789D">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22.600176 </m:t>
                    </m:r>
                  </m:num>
                  <m:den>
                    <m:r>
                      <w:rPr>
                        <w:rFonts w:ascii="Cambria Math" w:hAnsi="Cambria Math"/>
                        <w:lang w:val="en-US"/>
                      </w:rPr>
                      <m:t xml:space="preserve">26.477691 </m:t>
                    </m:r>
                  </m:den>
                </m:f>
              </m:oMath>
            </m:oMathPara>
          </w:p>
          <w:p w14:paraId="29E31E35" w14:textId="7106C7B1" w:rsidR="0036789D" w:rsidRPr="0065447E" w:rsidRDefault="0036789D" w:rsidP="0036789D">
            <w:pPr>
              <w:pStyle w:val="Osnovnitekst"/>
              <w:ind w:firstLine="0"/>
              <w:jc w:val="center"/>
              <w:rPr>
                <w:lang w:val="en-US"/>
              </w:rPr>
            </w:pPr>
            <w:r>
              <w:t xml:space="preserve">= </w:t>
            </w:r>
            <w:r w:rsidR="000D11AB">
              <w:t>0</w:t>
            </w:r>
            <w:r w:rsidRPr="00A43E89">
              <w:t>.</w:t>
            </w:r>
            <w:r w:rsidR="000D11AB">
              <w:t>85</w:t>
            </w:r>
          </w:p>
        </w:tc>
        <w:tc>
          <w:tcPr>
            <w:tcW w:w="2079" w:type="dxa"/>
          </w:tcPr>
          <w:p w14:paraId="5A695035" w14:textId="33FB6209" w:rsidR="0036789D" w:rsidRDefault="0004429C" w:rsidP="0036789D">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23.225922 </m:t>
                    </m:r>
                  </m:num>
                  <m:den>
                    <m:r>
                      <w:rPr>
                        <w:rFonts w:ascii="Cambria Math" w:hAnsi="Cambria Math"/>
                        <w:lang w:val="en-US"/>
                      </w:rPr>
                      <m:t xml:space="preserve">35.845864 </m:t>
                    </m:r>
                  </m:den>
                </m:f>
              </m:oMath>
            </m:oMathPara>
          </w:p>
          <w:p w14:paraId="090AAD80" w14:textId="64A691AA" w:rsidR="0036789D" w:rsidRPr="0065447E" w:rsidRDefault="0036789D" w:rsidP="0036789D">
            <w:pPr>
              <w:pStyle w:val="Osnovnitekst"/>
              <w:ind w:firstLine="0"/>
              <w:jc w:val="center"/>
              <w:rPr>
                <w:lang w:val="en-US"/>
              </w:rPr>
            </w:pPr>
            <w:r>
              <w:t xml:space="preserve">= </w:t>
            </w:r>
            <w:r w:rsidR="009373A5">
              <w:t>0</w:t>
            </w:r>
            <w:r w:rsidRPr="00A43E89">
              <w:t>.</w:t>
            </w:r>
            <w:r w:rsidR="009373A5">
              <w:t>65</w:t>
            </w:r>
          </w:p>
        </w:tc>
      </w:tr>
      <w:tr w:rsidR="0036789D" w:rsidRPr="0065447E" w14:paraId="55AB784C" w14:textId="77777777" w:rsidTr="008B2B84">
        <w:tc>
          <w:tcPr>
            <w:tcW w:w="3256" w:type="dxa"/>
          </w:tcPr>
          <w:p w14:paraId="56366769" w14:textId="14948EE3" w:rsidR="0036789D" w:rsidRPr="0065447E" w:rsidRDefault="008B2B84" w:rsidP="008B2B84">
            <w:pPr>
              <w:pStyle w:val="Osnovnitekst"/>
              <w:ind w:firstLine="0"/>
              <w:jc w:val="left"/>
              <w:rPr>
                <w:lang w:val="en-US"/>
              </w:rPr>
            </w:pPr>
            <w:r w:rsidRPr="008B2B84">
              <w:rPr>
                <w:lang w:val="en-US"/>
              </w:rPr>
              <w:t>256 256 8192 1 ./data/temp256_256 ./data/power256_256 ./output/out256_256</w:t>
            </w:r>
          </w:p>
        </w:tc>
        <w:tc>
          <w:tcPr>
            <w:tcW w:w="2079" w:type="dxa"/>
          </w:tcPr>
          <w:p w14:paraId="5C1061BF" w14:textId="129E2001" w:rsidR="0036789D" w:rsidRDefault="0004429C" w:rsidP="0036789D">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1268.669622 </m:t>
                    </m:r>
                  </m:num>
                  <m:den>
                    <m:r>
                      <w:rPr>
                        <w:rFonts w:ascii="Cambria Math" w:hAnsi="Cambria Math"/>
                        <w:lang w:val="en-US"/>
                      </w:rPr>
                      <m:t xml:space="preserve">1259.747078 </m:t>
                    </m:r>
                  </m:den>
                </m:f>
              </m:oMath>
            </m:oMathPara>
          </w:p>
          <w:p w14:paraId="002A0974" w14:textId="13115C11" w:rsidR="0036789D" w:rsidRPr="002E2D8F" w:rsidRDefault="0036789D" w:rsidP="0036789D">
            <w:pPr>
              <w:pStyle w:val="Osnovnitekst"/>
              <w:ind w:firstLine="0"/>
              <w:jc w:val="center"/>
            </w:pPr>
            <w:r>
              <w:t xml:space="preserve">= </w:t>
            </w:r>
            <w:r w:rsidRPr="00A43E89">
              <w:t>1.</w:t>
            </w:r>
            <w:r>
              <w:t>0</w:t>
            </w:r>
            <w:r w:rsidR="00F53EC9">
              <w:t>1</w:t>
            </w:r>
          </w:p>
        </w:tc>
        <w:tc>
          <w:tcPr>
            <w:tcW w:w="2079" w:type="dxa"/>
          </w:tcPr>
          <w:p w14:paraId="49A50F91" w14:textId="10D95B32" w:rsidR="0036789D" w:rsidRDefault="0004429C" w:rsidP="0036789D">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1266.339189 </m:t>
                    </m:r>
                  </m:num>
                  <m:den>
                    <m:r>
                      <w:rPr>
                        <w:rFonts w:ascii="Cambria Math" w:hAnsi="Cambria Math"/>
                        <w:lang w:val="en-US"/>
                      </w:rPr>
                      <m:t xml:space="preserve">885.700461 </m:t>
                    </m:r>
                  </m:den>
                </m:f>
              </m:oMath>
            </m:oMathPara>
          </w:p>
          <w:p w14:paraId="67B9669A" w14:textId="1F74B357" w:rsidR="0036789D" w:rsidRPr="0065447E" w:rsidRDefault="0036789D" w:rsidP="0036789D">
            <w:pPr>
              <w:pStyle w:val="Osnovnitekst"/>
              <w:ind w:firstLine="0"/>
              <w:jc w:val="center"/>
              <w:rPr>
                <w:lang w:val="en-US"/>
              </w:rPr>
            </w:pPr>
            <w:r>
              <w:t xml:space="preserve">= </w:t>
            </w:r>
            <w:r w:rsidRPr="00A43E89">
              <w:t>1.</w:t>
            </w:r>
            <w:r w:rsidR="0077332F">
              <w:t>43</w:t>
            </w:r>
          </w:p>
        </w:tc>
        <w:tc>
          <w:tcPr>
            <w:tcW w:w="2079" w:type="dxa"/>
          </w:tcPr>
          <w:p w14:paraId="05E353B2" w14:textId="17719C93" w:rsidR="0036789D" w:rsidRDefault="0004429C" w:rsidP="0036789D">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1281.372247 </m:t>
                    </m:r>
                  </m:num>
                  <m:den>
                    <m:r>
                      <w:rPr>
                        <w:rFonts w:ascii="Cambria Math" w:hAnsi="Cambria Math"/>
                        <w:lang w:val="en-US"/>
                      </w:rPr>
                      <m:t xml:space="preserve">611.242064 </m:t>
                    </m:r>
                  </m:den>
                </m:f>
              </m:oMath>
            </m:oMathPara>
          </w:p>
          <w:p w14:paraId="4EA21C61" w14:textId="3D6A4973" w:rsidR="0036789D" w:rsidRPr="0065447E" w:rsidRDefault="0036789D" w:rsidP="0036789D">
            <w:pPr>
              <w:pStyle w:val="Osnovnitekst"/>
              <w:ind w:firstLine="0"/>
              <w:jc w:val="center"/>
              <w:rPr>
                <w:lang w:val="en-US"/>
              </w:rPr>
            </w:pPr>
            <w:r>
              <w:t xml:space="preserve">= </w:t>
            </w:r>
            <w:r w:rsidR="0005265C">
              <w:t>2</w:t>
            </w:r>
            <w:r w:rsidRPr="00A43E89">
              <w:t>.</w:t>
            </w:r>
            <w:r w:rsidR="0005265C">
              <w:t>10</w:t>
            </w:r>
          </w:p>
        </w:tc>
      </w:tr>
      <w:tr w:rsidR="0036789D" w:rsidRPr="0065447E" w14:paraId="0E1F4B05" w14:textId="77777777" w:rsidTr="008B2B84">
        <w:tc>
          <w:tcPr>
            <w:tcW w:w="3256" w:type="dxa"/>
          </w:tcPr>
          <w:p w14:paraId="2E32E1BD" w14:textId="76B1AE9D" w:rsidR="0036789D" w:rsidRPr="0065447E" w:rsidRDefault="008B2B84" w:rsidP="008B2B84">
            <w:pPr>
              <w:pStyle w:val="Osnovnitekst"/>
              <w:ind w:firstLine="0"/>
              <w:jc w:val="left"/>
              <w:rPr>
                <w:lang w:val="en-US"/>
              </w:rPr>
            </w:pPr>
            <w:r w:rsidRPr="008B2B84">
              <w:rPr>
                <w:lang w:val="en-US"/>
              </w:rPr>
              <w:t>1024 1024 4096 1 ./data/temp1024_1024 ./data/power1024_1024 ./output/out1024_1024_4096</w:t>
            </w:r>
          </w:p>
        </w:tc>
        <w:tc>
          <w:tcPr>
            <w:tcW w:w="2079" w:type="dxa"/>
          </w:tcPr>
          <w:p w14:paraId="2F3CCFE5" w14:textId="459AE925" w:rsidR="0036789D" w:rsidRDefault="0004429C" w:rsidP="0036789D">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11058.391110 </m:t>
                    </m:r>
                  </m:num>
                  <m:den>
                    <m:r>
                      <w:rPr>
                        <w:rFonts w:ascii="Cambria Math" w:hAnsi="Cambria Math"/>
                        <w:lang w:val="en-US"/>
                      </w:rPr>
                      <m:t xml:space="preserve">10841.902766 </m:t>
                    </m:r>
                  </m:den>
                </m:f>
              </m:oMath>
            </m:oMathPara>
          </w:p>
          <w:p w14:paraId="710AD93D" w14:textId="06284C51" w:rsidR="0036789D" w:rsidRPr="0065447E" w:rsidRDefault="0036789D" w:rsidP="0036789D">
            <w:pPr>
              <w:pStyle w:val="Osnovnitekst"/>
              <w:ind w:firstLine="0"/>
              <w:jc w:val="center"/>
              <w:rPr>
                <w:lang w:val="en-US"/>
              </w:rPr>
            </w:pPr>
            <w:r>
              <w:t xml:space="preserve">= </w:t>
            </w:r>
            <w:r w:rsidRPr="00A43E89">
              <w:t>1.</w:t>
            </w:r>
            <w:r>
              <w:t>0</w:t>
            </w:r>
            <w:r w:rsidR="008B2B84">
              <w:t>2</w:t>
            </w:r>
          </w:p>
        </w:tc>
        <w:tc>
          <w:tcPr>
            <w:tcW w:w="2079" w:type="dxa"/>
          </w:tcPr>
          <w:p w14:paraId="39967C74" w14:textId="53A9FCD0" w:rsidR="0036789D" w:rsidRDefault="0004429C" w:rsidP="0036789D">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10910.227503 </m:t>
                    </m:r>
                  </m:num>
                  <m:den>
                    <m:r>
                      <w:rPr>
                        <w:rFonts w:ascii="Cambria Math" w:hAnsi="Cambria Math"/>
                        <w:lang w:val="en-US"/>
                      </w:rPr>
                      <m:t xml:space="preserve">8431.217062 </m:t>
                    </m:r>
                  </m:den>
                </m:f>
              </m:oMath>
            </m:oMathPara>
          </w:p>
          <w:p w14:paraId="483CE13C" w14:textId="4C3F5DE6" w:rsidR="0036789D" w:rsidRPr="0065447E" w:rsidRDefault="0036789D" w:rsidP="0036789D">
            <w:pPr>
              <w:pStyle w:val="Osnovnitekst"/>
              <w:ind w:firstLine="0"/>
              <w:jc w:val="center"/>
              <w:rPr>
                <w:lang w:val="en-US"/>
              </w:rPr>
            </w:pPr>
            <w:r>
              <w:t xml:space="preserve">= </w:t>
            </w:r>
            <w:r w:rsidRPr="00A43E89">
              <w:t>1.</w:t>
            </w:r>
            <w:r w:rsidR="00B517D4">
              <w:t>2</w:t>
            </w:r>
            <w:r w:rsidR="00AA51BA">
              <w:t>9</w:t>
            </w:r>
          </w:p>
        </w:tc>
        <w:tc>
          <w:tcPr>
            <w:tcW w:w="2079" w:type="dxa"/>
          </w:tcPr>
          <w:p w14:paraId="05016377" w14:textId="01D7442B" w:rsidR="0036789D" w:rsidRDefault="0004429C" w:rsidP="0036789D">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10520.794480 </m:t>
                    </m:r>
                  </m:num>
                  <m:den>
                    <m:r>
                      <w:rPr>
                        <w:rFonts w:ascii="Cambria Math" w:hAnsi="Cambria Math"/>
                        <w:lang w:val="en-US"/>
                      </w:rPr>
                      <m:t xml:space="preserve">6114.865877 </m:t>
                    </m:r>
                  </m:den>
                </m:f>
              </m:oMath>
            </m:oMathPara>
          </w:p>
          <w:p w14:paraId="6299A02C" w14:textId="42F2A41F" w:rsidR="0036789D" w:rsidRPr="0065447E" w:rsidRDefault="0036789D" w:rsidP="0036789D">
            <w:pPr>
              <w:pStyle w:val="Osnovnitekst"/>
              <w:ind w:firstLine="0"/>
              <w:jc w:val="center"/>
              <w:rPr>
                <w:lang w:val="en-US"/>
              </w:rPr>
            </w:pPr>
            <w:r>
              <w:t xml:space="preserve">= </w:t>
            </w:r>
            <w:r w:rsidRPr="00A43E89">
              <w:t>1.</w:t>
            </w:r>
            <w:r w:rsidR="005F1268">
              <w:t>72</w:t>
            </w:r>
          </w:p>
        </w:tc>
      </w:tr>
      <w:tr w:rsidR="008B2B84" w:rsidRPr="0065447E" w14:paraId="4AD2B026" w14:textId="77777777" w:rsidTr="008B2B84">
        <w:tc>
          <w:tcPr>
            <w:tcW w:w="3256" w:type="dxa"/>
          </w:tcPr>
          <w:p w14:paraId="29B5B3D5" w14:textId="48E0DA48" w:rsidR="008B2B84" w:rsidRPr="0065447E" w:rsidRDefault="008B2B84" w:rsidP="008B2B84">
            <w:pPr>
              <w:pStyle w:val="Osnovnitekst"/>
              <w:ind w:firstLine="0"/>
              <w:jc w:val="left"/>
              <w:rPr>
                <w:lang w:val="en-US"/>
              </w:rPr>
            </w:pPr>
            <w:r w:rsidRPr="008B2B84">
              <w:rPr>
                <w:lang w:val="en-US"/>
              </w:rPr>
              <w:t>1024 1024 8192 1 ./data/temp1024_1024 ./data/power1024_1024 ./output/out1024_1024_8192</w:t>
            </w:r>
          </w:p>
        </w:tc>
        <w:tc>
          <w:tcPr>
            <w:tcW w:w="2079" w:type="dxa"/>
          </w:tcPr>
          <w:p w14:paraId="3AC0BDFB" w14:textId="77C49A84" w:rsidR="008B2B84" w:rsidRDefault="0004429C" w:rsidP="002735B3">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22363.946042 </m:t>
                    </m:r>
                  </m:num>
                  <m:den>
                    <m:r>
                      <w:rPr>
                        <w:rFonts w:ascii="Cambria Math" w:hAnsi="Cambria Math"/>
                        <w:lang w:val="en-US"/>
                      </w:rPr>
                      <m:t xml:space="preserve">22199.313076 </m:t>
                    </m:r>
                  </m:den>
                </m:f>
              </m:oMath>
            </m:oMathPara>
          </w:p>
          <w:p w14:paraId="0F452A97" w14:textId="6997B83E" w:rsidR="008B2B84" w:rsidRPr="0065447E" w:rsidRDefault="008B2B84" w:rsidP="002735B3">
            <w:pPr>
              <w:pStyle w:val="Osnovnitekst"/>
              <w:ind w:firstLine="0"/>
              <w:jc w:val="center"/>
              <w:rPr>
                <w:lang w:val="en-US"/>
              </w:rPr>
            </w:pPr>
            <w:r>
              <w:t xml:space="preserve">= </w:t>
            </w:r>
            <w:r w:rsidRPr="00A43E89">
              <w:t>1.</w:t>
            </w:r>
            <w:r>
              <w:t>0</w:t>
            </w:r>
            <w:r w:rsidR="001F246C">
              <w:t>1</w:t>
            </w:r>
          </w:p>
        </w:tc>
        <w:tc>
          <w:tcPr>
            <w:tcW w:w="2079" w:type="dxa"/>
          </w:tcPr>
          <w:p w14:paraId="6B7FA59D" w14:textId="5AAC216A" w:rsidR="008B2B84" w:rsidRDefault="0004429C" w:rsidP="002735B3">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22029.935807 </m:t>
                    </m:r>
                  </m:num>
                  <m:den>
                    <m:r>
                      <w:rPr>
                        <w:rFonts w:ascii="Cambria Math" w:hAnsi="Cambria Math"/>
                        <w:lang w:val="en-US"/>
                      </w:rPr>
                      <m:t xml:space="preserve">16996.501578 </m:t>
                    </m:r>
                  </m:den>
                </m:f>
              </m:oMath>
            </m:oMathPara>
          </w:p>
          <w:p w14:paraId="1B01722C" w14:textId="1FB87D31" w:rsidR="008B2B84" w:rsidRPr="0065447E" w:rsidRDefault="008B2B84" w:rsidP="002735B3">
            <w:pPr>
              <w:pStyle w:val="Osnovnitekst"/>
              <w:ind w:firstLine="0"/>
              <w:jc w:val="center"/>
              <w:rPr>
                <w:lang w:val="en-US"/>
              </w:rPr>
            </w:pPr>
            <w:r>
              <w:t xml:space="preserve">= </w:t>
            </w:r>
            <w:r w:rsidRPr="00A43E89">
              <w:t>1.</w:t>
            </w:r>
            <w:r w:rsidR="00623BD9">
              <w:t>3</w:t>
            </w:r>
            <w:r>
              <w:t>0</w:t>
            </w:r>
          </w:p>
        </w:tc>
        <w:tc>
          <w:tcPr>
            <w:tcW w:w="2079" w:type="dxa"/>
          </w:tcPr>
          <w:p w14:paraId="2185B876" w14:textId="727A041A" w:rsidR="008B2B84" w:rsidRDefault="0004429C" w:rsidP="002735B3">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20797.851542 </m:t>
                    </m:r>
                  </m:num>
                  <m:den>
                    <m:r>
                      <w:rPr>
                        <w:rFonts w:ascii="Cambria Math" w:hAnsi="Cambria Math"/>
                        <w:lang w:val="en-US"/>
                      </w:rPr>
                      <m:t xml:space="preserve">12092.065768 </m:t>
                    </m:r>
                  </m:den>
                </m:f>
              </m:oMath>
            </m:oMathPara>
          </w:p>
          <w:p w14:paraId="22023C5E" w14:textId="62611B4A" w:rsidR="008B2B84" w:rsidRPr="0065447E" w:rsidRDefault="008B2B84" w:rsidP="002735B3">
            <w:pPr>
              <w:pStyle w:val="Osnovnitekst"/>
              <w:ind w:firstLine="0"/>
              <w:jc w:val="center"/>
              <w:rPr>
                <w:lang w:val="en-US"/>
              </w:rPr>
            </w:pPr>
            <w:r>
              <w:t xml:space="preserve">= </w:t>
            </w:r>
            <w:r w:rsidRPr="00A43E89">
              <w:t>1.</w:t>
            </w:r>
            <w:r w:rsidR="00917030">
              <w:t>72</w:t>
            </w:r>
          </w:p>
        </w:tc>
      </w:tr>
      <w:tr w:rsidR="008B2B84" w:rsidRPr="0065447E" w14:paraId="785E0838" w14:textId="77777777" w:rsidTr="008B2B84">
        <w:tc>
          <w:tcPr>
            <w:tcW w:w="3256" w:type="dxa"/>
          </w:tcPr>
          <w:p w14:paraId="6121F00C" w14:textId="79F93DB5" w:rsidR="008B2B84" w:rsidRPr="0065447E" w:rsidRDefault="008B2B84" w:rsidP="008B2B84">
            <w:pPr>
              <w:pStyle w:val="Osnovnitekst"/>
              <w:ind w:firstLine="0"/>
              <w:jc w:val="left"/>
              <w:rPr>
                <w:lang w:val="en-US"/>
              </w:rPr>
            </w:pPr>
            <w:r w:rsidRPr="008B2B84">
              <w:rPr>
                <w:lang w:val="en-US"/>
              </w:rPr>
              <w:t>1024 1024 16384 1 ./data/temp1024_1024 ./data/power1024_1024 ./output/out1024_1024_16384</w:t>
            </w:r>
          </w:p>
        </w:tc>
        <w:tc>
          <w:tcPr>
            <w:tcW w:w="2079" w:type="dxa"/>
          </w:tcPr>
          <w:p w14:paraId="6E02D512" w14:textId="530CA8D9" w:rsidR="008B2B84" w:rsidRDefault="0004429C" w:rsidP="002735B3">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44501.046913 </m:t>
                    </m:r>
                  </m:num>
                  <m:den>
                    <m:r>
                      <w:rPr>
                        <w:rFonts w:ascii="Cambria Math" w:hAnsi="Cambria Math"/>
                        <w:lang w:val="en-US"/>
                      </w:rPr>
                      <m:t xml:space="preserve">43540.083558 </m:t>
                    </m:r>
                  </m:den>
                </m:f>
              </m:oMath>
            </m:oMathPara>
          </w:p>
          <w:p w14:paraId="7DB51623" w14:textId="1AAA9060" w:rsidR="008B2B84" w:rsidRPr="0065447E" w:rsidRDefault="008B2B84" w:rsidP="002735B3">
            <w:pPr>
              <w:pStyle w:val="Osnovnitekst"/>
              <w:ind w:firstLine="0"/>
              <w:jc w:val="center"/>
              <w:rPr>
                <w:lang w:val="en-US"/>
              </w:rPr>
            </w:pPr>
            <w:r>
              <w:t xml:space="preserve">= </w:t>
            </w:r>
            <w:r w:rsidRPr="00A43E89">
              <w:t>1.</w:t>
            </w:r>
            <w:r>
              <w:t>0</w:t>
            </w:r>
            <w:r w:rsidR="00331E18">
              <w:t>2</w:t>
            </w:r>
          </w:p>
        </w:tc>
        <w:tc>
          <w:tcPr>
            <w:tcW w:w="2079" w:type="dxa"/>
          </w:tcPr>
          <w:p w14:paraId="271F2DA2" w14:textId="34721724" w:rsidR="008B2B84" w:rsidRDefault="0004429C" w:rsidP="002735B3">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43976.235625 </m:t>
                    </m:r>
                  </m:num>
                  <m:den>
                    <m:r>
                      <w:rPr>
                        <w:rFonts w:ascii="Cambria Math" w:hAnsi="Cambria Math"/>
                        <w:lang w:val="en-US"/>
                      </w:rPr>
                      <m:t xml:space="preserve">34356.441899 </m:t>
                    </m:r>
                  </m:den>
                </m:f>
              </m:oMath>
            </m:oMathPara>
          </w:p>
          <w:p w14:paraId="72266F7F" w14:textId="6AD18B66" w:rsidR="008B2B84" w:rsidRPr="0065447E" w:rsidRDefault="008B2B84" w:rsidP="002735B3">
            <w:pPr>
              <w:pStyle w:val="Osnovnitekst"/>
              <w:ind w:firstLine="0"/>
              <w:jc w:val="center"/>
              <w:rPr>
                <w:lang w:val="en-US"/>
              </w:rPr>
            </w:pPr>
            <w:r>
              <w:t xml:space="preserve">= </w:t>
            </w:r>
            <w:r w:rsidRPr="00A43E89">
              <w:t>1.</w:t>
            </w:r>
            <w:r w:rsidR="00BB08A1">
              <w:t>28</w:t>
            </w:r>
          </w:p>
        </w:tc>
        <w:tc>
          <w:tcPr>
            <w:tcW w:w="2079" w:type="dxa"/>
          </w:tcPr>
          <w:p w14:paraId="47905E90" w14:textId="60C0A0CC" w:rsidR="008B2B84" w:rsidRDefault="0004429C" w:rsidP="002735B3">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41711.915045 </m:t>
                    </m:r>
                  </m:num>
                  <m:den>
                    <m:r>
                      <w:rPr>
                        <w:rFonts w:ascii="Cambria Math" w:hAnsi="Cambria Math"/>
                        <w:lang w:val="en-US"/>
                      </w:rPr>
                      <m:t xml:space="preserve">26359.756022 </m:t>
                    </m:r>
                  </m:den>
                </m:f>
              </m:oMath>
            </m:oMathPara>
          </w:p>
          <w:p w14:paraId="088884DF" w14:textId="5F0E91ED" w:rsidR="008B2B84" w:rsidRPr="0065447E" w:rsidRDefault="008B2B84" w:rsidP="002735B3">
            <w:pPr>
              <w:pStyle w:val="Osnovnitekst"/>
              <w:ind w:firstLine="0"/>
              <w:jc w:val="center"/>
              <w:rPr>
                <w:lang w:val="en-US"/>
              </w:rPr>
            </w:pPr>
            <w:r>
              <w:t xml:space="preserve">= </w:t>
            </w:r>
            <w:r w:rsidRPr="00A43E89">
              <w:t>1.</w:t>
            </w:r>
            <w:r w:rsidR="002A5971">
              <w:t>58</w:t>
            </w:r>
          </w:p>
        </w:tc>
      </w:tr>
      <w:tr w:rsidR="0036789D" w:rsidRPr="0065447E" w14:paraId="179803CE" w14:textId="77777777" w:rsidTr="008B2B84">
        <w:tc>
          <w:tcPr>
            <w:tcW w:w="3256" w:type="dxa"/>
          </w:tcPr>
          <w:p w14:paraId="618DBA02" w14:textId="43909983" w:rsidR="0036789D" w:rsidRPr="0065447E" w:rsidRDefault="00AE5125" w:rsidP="008B2B84">
            <w:pPr>
              <w:pStyle w:val="Osnovnitekst"/>
              <w:ind w:firstLine="0"/>
              <w:jc w:val="left"/>
              <w:rPr>
                <w:lang w:val="en-US"/>
              </w:rPr>
            </w:pPr>
            <w:r w:rsidRPr="00AE5125">
              <w:rPr>
                <w:lang w:val="en-US"/>
              </w:rPr>
              <w:t>1024 1024 32768 1 ./data/temp1024_1024 ./data/power1024_1024 ./output/out1024_1024_32768</w:t>
            </w:r>
          </w:p>
        </w:tc>
        <w:tc>
          <w:tcPr>
            <w:tcW w:w="2079" w:type="dxa"/>
          </w:tcPr>
          <w:p w14:paraId="4275B8DE" w14:textId="71ABED10" w:rsidR="0036789D" w:rsidRDefault="0004429C" w:rsidP="0036789D">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87085.854422 </m:t>
                    </m:r>
                  </m:num>
                  <m:den>
                    <m:r>
                      <w:rPr>
                        <w:rFonts w:ascii="Cambria Math" w:hAnsi="Cambria Math"/>
                        <w:lang w:val="en-US"/>
                      </w:rPr>
                      <m:t xml:space="preserve">87131.465234 </m:t>
                    </m:r>
                  </m:den>
                </m:f>
              </m:oMath>
            </m:oMathPara>
          </w:p>
          <w:p w14:paraId="1525CB9A" w14:textId="394204E0" w:rsidR="0036789D" w:rsidRPr="0065447E" w:rsidRDefault="0036789D" w:rsidP="0036789D">
            <w:pPr>
              <w:pStyle w:val="Osnovnitekst"/>
              <w:ind w:firstLine="0"/>
              <w:jc w:val="center"/>
              <w:rPr>
                <w:lang w:val="en-US"/>
              </w:rPr>
            </w:pPr>
            <w:r>
              <w:t xml:space="preserve">= </w:t>
            </w:r>
            <w:r w:rsidRPr="00A43E89">
              <w:t>1.</w:t>
            </w:r>
            <w:r>
              <w:t>00</w:t>
            </w:r>
          </w:p>
        </w:tc>
        <w:tc>
          <w:tcPr>
            <w:tcW w:w="2079" w:type="dxa"/>
          </w:tcPr>
          <w:p w14:paraId="0AABC907" w14:textId="3147EB52" w:rsidR="0036789D" w:rsidRDefault="0004429C" w:rsidP="0036789D">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89357.706035 </m:t>
                    </m:r>
                  </m:num>
                  <m:den>
                    <m:r>
                      <w:rPr>
                        <w:rFonts w:ascii="Cambria Math" w:hAnsi="Cambria Math"/>
                        <w:lang w:val="en-US"/>
                      </w:rPr>
                      <m:t xml:space="preserve">69714.720319 </m:t>
                    </m:r>
                  </m:den>
                </m:f>
              </m:oMath>
            </m:oMathPara>
          </w:p>
          <w:p w14:paraId="6600837F" w14:textId="707F283F" w:rsidR="0036789D" w:rsidRPr="0065447E" w:rsidRDefault="0036789D" w:rsidP="0036789D">
            <w:pPr>
              <w:pStyle w:val="Osnovnitekst"/>
              <w:ind w:firstLine="0"/>
              <w:jc w:val="center"/>
              <w:rPr>
                <w:lang w:val="en-US"/>
              </w:rPr>
            </w:pPr>
            <w:r>
              <w:t xml:space="preserve">= </w:t>
            </w:r>
            <w:r w:rsidRPr="00A43E89">
              <w:t>1.</w:t>
            </w:r>
            <w:r w:rsidR="006E4C5E">
              <w:t>28</w:t>
            </w:r>
          </w:p>
        </w:tc>
        <w:tc>
          <w:tcPr>
            <w:tcW w:w="2079" w:type="dxa"/>
          </w:tcPr>
          <w:p w14:paraId="631920D6" w14:textId="45B533AE" w:rsidR="0036789D" w:rsidRDefault="0004429C" w:rsidP="0036789D">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84988.810805 </m:t>
                    </m:r>
                  </m:num>
                  <m:den>
                    <m:r>
                      <w:rPr>
                        <w:rFonts w:ascii="Cambria Math" w:hAnsi="Cambria Math"/>
                        <w:lang w:val="en-US"/>
                      </w:rPr>
                      <m:t xml:space="preserve"> 66077.077956 </m:t>
                    </m:r>
                  </m:den>
                </m:f>
              </m:oMath>
            </m:oMathPara>
          </w:p>
          <w:p w14:paraId="3CC193F3" w14:textId="1C9F7C8D" w:rsidR="0036789D" w:rsidRPr="0065447E" w:rsidRDefault="0036789D" w:rsidP="0036789D">
            <w:pPr>
              <w:pStyle w:val="Osnovnitekst"/>
              <w:ind w:firstLine="0"/>
              <w:jc w:val="center"/>
              <w:rPr>
                <w:lang w:val="en-US"/>
              </w:rPr>
            </w:pPr>
            <w:r>
              <w:t xml:space="preserve">= </w:t>
            </w:r>
            <w:r w:rsidRPr="00A43E89">
              <w:t>1.</w:t>
            </w:r>
            <w:r w:rsidR="00BD1105">
              <w:t>29</w:t>
            </w:r>
          </w:p>
        </w:tc>
      </w:tr>
      <w:tr w:rsidR="0036789D" w:rsidRPr="0065447E" w14:paraId="0C767B85" w14:textId="77777777" w:rsidTr="008B2B84">
        <w:tc>
          <w:tcPr>
            <w:tcW w:w="3256" w:type="dxa"/>
          </w:tcPr>
          <w:p w14:paraId="789799AF" w14:textId="77777777" w:rsidR="0036789D" w:rsidRPr="00802E91" w:rsidRDefault="0036789D" w:rsidP="00D76100">
            <w:pPr>
              <w:pStyle w:val="Osnovnitekst"/>
              <w:ind w:firstLine="0"/>
              <w:rPr>
                <w:b/>
                <w:bCs/>
                <w:lang w:val="en-US"/>
              </w:rPr>
            </w:pPr>
            <w:proofErr w:type="spellStart"/>
            <w:r>
              <w:rPr>
                <w:b/>
                <w:bCs/>
                <w:lang w:val="en-US"/>
              </w:rPr>
              <w:t>Srednje</w:t>
            </w:r>
            <w:proofErr w:type="spellEnd"/>
            <w:r>
              <w:rPr>
                <w:b/>
                <w:bCs/>
                <w:lang w:val="en-US"/>
              </w:rPr>
              <w:t xml:space="preserve"> </w:t>
            </w:r>
            <w:proofErr w:type="spellStart"/>
            <w:r>
              <w:rPr>
                <w:b/>
                <w:bCs/>
                <w:lang w:val="en-US"/>
              </w:rPr>
              <w:t>ubrzanje</w:t>
            </w:r>
            <w:proofErr w:type="spellEnd"/>
          </w:p>
        </w:tc>
        <w:tc>
          <w:tcPr>
            <w:tcW w:w="2079" w:type="dxa"/>
          </w:tcPr>
          <w:p w14:paraId="6AEFCF99" w14:textId="3DBF4FAE" w:rsidR="0036789D" w:rsidRPr="00F32FA2" w:rsidRDefault="00845822" w:rsidP="00D76100">
            <w:pPr>
              <w:pStyle w:val="Osnovnitekst"/>
              <w:ind w:firstLine="0"/>
              <w:jc w:val="center"/>
              <w:rPr>
                <w:b/>
                <w:bCs/>
                <w:lang w:val="en-US"/>
              </w:rPr>
            </w:pPr>
            <w:r>
              <w:rPr>
                <w:b/>
                <w:bCs/>
                <w:lang w:val="en-US"/>
              </w:rPr>
              <w:t>1</w:t>
            </w:r>
            <w:r w:rsidR="0036789D" w:rsidRPr="00F32FA2">
              <w:rPr>
                <w:b/>
                <w:bCs/>
                <w:lang w:val="en-US"/>
              </w:rPr>
              <w:t>.</w:t>
            </w:r>
            <w:r>
              <w:rPr>
                <w:b/>
                <w:bCs/>
                <w:lang w:val="en-US"/>
              </w:rPr>
              <w:t>01</w:t>
            </w:r>
          </w:p>
        </w:tc>
        <w:tc>
          <w:tcPr>
            <w:tcW w:w="2079" w:type="dxa"/>
          </w:tcPr>
          <w:p w14:paraId="0CFC18B2" w14:textId="4B9AAD74" w:rsidR="0036789D" w:rsidRPr="00555748" w:rsidRDefault="0036789D" w:rsidP="00D76100">
            <w:pPr>
              <w:pStyle w:val="Osnovnitekst"/>
              <w:ind w:firstLine="0"/>
              <w:jc w:val="center"/>
              <w:rPr>
                <w:b/>
                <w:bCs/>
                <w:lang w:val="en-US"/>
              </w:rPr>
            </w:pPr>
            <w:r w:rsidRPr="00555748">
              <w:rPr>
                <w:b/>
                <w:bCs/>
                <w:lang w:val="en-US"/>
              </w:rPr>
              <w:t>1.</w:t>
            </w:r>
            <w:r w:rsidR="008C486E">
              <w:rPr>
                <w:b/>
                <w:bCs/>
                <w:lang w:val="en-US"/>
              </w:rPr>
              <w:t>24</w:t>
            </w:r>
          </w:p>
        </w:tc>
        <w:tc>
          <w:tcPr>
            <w:tcW w:w="2079" w:type="dxa"/>
          </w:tcPr>
          <w:p w14:paraId="3E4C1EBC" w14:textId="3BB8DFEF" w:rsidR="0036789D" w:rsidRPr="00555748" w:rsidRDefault="00857C87" w:rsidP="00D76100">
            <w:pPr>
              <w:pStyle w:val="Osnovnitekst"/>
              <w:ind w:firstLine="0"/>
              <w:jc w:val="center"/>
              <w:rPr>
                <w:b/>
                <w:bCs/>
                <w:lang w:val="en-US"/>
              </w:rPr>
            </w:pPr>
            <w:r>
              <w:rPr>
                <w:b/>
                <w:bCs/>
                <w:lang w:val="en-US"/>
              </w:rPr>
              <w:t>1</w:t>
            </w:r>
            <w:r w:rsidR="0036789D">
              <w:rPr>
                <w:b/>
                <w:bCs/>
                <w:lang w:val="en-US"/>
              </w:rPr>
              <w:t>.</w:t>
            </w:r>
            <w:r w:rsidR="00000AFF">
              <w:rPr>
                <w:b/>
                <w:bCs/>
                <w:lang w:val="en-US"/>
              </w:rPr>
              <w:t>51</w:t>
            </w:r>
          </w:p>
        </w:tc>
      </w:tr>
    </w:tbl>
    <w:p w14:paraId="67DD5B53" w14:textId="77777777" w:rsidR="00D76100" w:rsidRDefault="00D76100" w:rsidP="005A38A3">
      <w:pPr>
        <w:pStyle w:val="Osnovnitekst"/>
        <w:ind w:firstLine="0"/>
        <w:rPr>
          <w:lang w:val="en-US"/>
        </w:rPr>
      </w:pPr>
    </w:p>
    <w:p w14:paraId="3CE6650C" w14:textId="385B3FC5" w:rsidR="00817282" w:rsidRDefault="00817282" w:rsidP="00B7343F">
      <w:pPr>
        <w:pStyle w:val="IIInivonaslova-Odeljak"/>
      </w:pPr>
      <w:bookmarkStart w:id="26" w:name="_Toc103518069"/>
      <w:r>
        <w:lastRenderedPageBreak/>
        <w:t>Logovi izvršavanja</w:t>
      </w:r>
      <w:bookmarkEnd w:id="26"/>
    </w:p>
    <w:p w14:paraId="4CB203AF" w14:textId="4F8A2166" w:rsidR="00F53EC9" w:rsidRDefault="00F53EC9" w:rsidP="00F53EC9">
      <w:pPr>
        <w:pStyle w:val="Programskikod"/>
        <w:pBdr>
          <w:bottom w:val="single" w:sz="4" w:space="0" w:color="auto"/>
        </w:pBdr>
      </w:pPr>
      <w:r>
        <w:t>grid_rows=32, grid_cols=32, sim_time=8192, tempfile=./data/temp32_32, powerfile=./data/power32_32</w:t>
      </w:r>
    </w:p>
    <w:p w14:paraId="64442BFC" w14:textId="77777777" w:rsidR="00F53EC9" w:rsidRDefault="00F53EC9" w:rsidP="00F53EC9">
      <w:pPr>
        <w:pStyle w:val="Programskikod"/>
        <w:pBdr>
          <w:bottom w:val="single" w:sz="4" w:space="0" w:color="auto"/>
        </w:pBdr>
      </w:pPr>
      <w:r>
        <w:t>Elapsed time is 22.654002 (sequencial) in ms</w:t>
      </w:r>
    </w:p>
    <w:p w14:paraId="26585377" w14:textId="77777777" w:rsidR="00F53EC9" w:rsidRDefault="00F53EC9" w:rsidP="00F53EC9">
      <w:pPr>
        <w:pStyle w:val="Programskikod"/>
        <w:pBdr>
          <w:bottom w:val="single" w:sz="4" w:space="0" w:color="auto"/>
        </w:pBdr>
      </w:pPr>
      <w:r>
        <w:t>Elapsed time is 21.959829 (parallel) in ms</w:t>
      </w:r>
    </w:p>
    <w:p w14:paraId="23DA815D" w14:textId="01301E40" w:rsidR="00F53EC9" w:rsidRDefault="00F53EC9" w:rsidP="00F53EC9">
      <w:pPr>
        <w:pStyle w:val="Programskikod"/>
        <w:pBdr>
          <w:bottom w:val="single" w:sz="4" w:space="0" w:color="auto"/>
        </w:pBdr>
      </w:pPr>
      <w:r>
        <w:t>Test PASSED</w:t>
      </w:r>
    </w:p>
    <w:p w14:paraId="2E0528B6" w14:textId="16F78F16" w:rsidR="00F53EC9" w:rsidRDefault="00F53EC9" w:rsidP="00F53EC9">
      <w:pPr>
        <w:pStyle w:val="Programskikod"/>
        <w:pBdr>
          <w:bottom w:val="single" w:sz="4" w:space="0" w:color="auto"/>
        </w:pBdr>
        <w:jc w:val="left"/>
      </w:pPr>
    </w:p>
    <w:p w14:paraId="138C5CA5" w14:textId="77777777" w:rsidR="00F53EC9" w:rsidRDefault="00F53EC9" w:rsidP="00F53EC9">
      <w:pPr>
        <w:pStyle w:val="Programskikod"/>
        <w:pBdr>
          <w:bottom w:val="single" w:sz="4" w:space="0" w:color="auto"/>
        </w:pBdr>
      </w:pPr>
      <w:r>
        <w:t>grid_rows=256, grid_cols=256, sim_time=8192, tempfile=./data/temp256_256, powerfile=./data/power256_256</w:t>
      </w:r>
    </w:p>
    <w:p w14:paraId="0ACADCA5" w14:textId="77777777" w:rsidR="00F53EC9" w:rsidRDefault="00F53EC9" w:rsidP="00F53EC9">
      <w:pPr>
        <w:pStyle w:val="Programskikod"/>
        <w:pBdr>
          <w:bottom w:val="single" w:sz="4" w:space="0" w:color="auto"/>
        </w:pBdr>
      </w:pPr>
      <w:r>
        <w:t>Elapsed time is 1268.669622 (sequencial) in ms</w:t>
      </w:r>
    </w:p>
    <w:p w14:paraId="237F49FC" w14:textId="77777777" w:rsidR="00F53EC9" w:rsidRDefault="00F53EC9" w:rsidP="00F53EC9">
      <w:pPr>
        <w:pStyle w:val="Programskikod"/>
        <w:pBdr>
          <w:bottom w:val="single" w:sz="4" w:space="0" w:color="auto"/>
        </w:pBdr>
      </w:pPr>
      <w:r>
        <w:t>Elapsed time is 1259.747078 (parallel) in ms</w:t>
      </w:r>
    </w:p>
    <w:p w14:paraId="3238EA1D" w14:textId="4B018B69" w:rsidR="00F53EC9" w:rsidRDefault="00F53EC9" w:rsidP="00F53EC9">
      <w:pPr>
        <w:pStyle w:val="Programskikod"/>
        <w:pBdr>
          <w:bottom w:val="single" w:sz="4" w:space="0" w:color="auto"/>
        </w:pBdr>
      </w:pPr>
      <w:r>
        <w:t>Test PASSED</w:t>
      </w:r>
    </w:p>
    <w:p w14:paraId="154E08EC" w14:textId="6DB90E0A" w:rsidR="00F53EC9" w:rsidRDefault="00F53EC9" w:rsidP="00F53EC9">
      <w:pPr>
        <w:pStyle w:val="Programskikod"/>
        <w:pBdr>
          <w:bottom w:val="single" w:sz="4" w:space="0" w:color="auto"/>
        </w:pBdr>
      </w:pPr>
    </w:p>
    <w:p w14:paraId="47CB36A4" w14:textId="77777777" w:rsidR="008B2B84" w:rsidRDefault="008B2B84" w:rsidP="008B2B84">
      <w:pPr>
        <w:pStyle w:val="Programskikod"/>
        <w:pBdr>
          <w:bottom w:val="single" w:sz="4" w:space="0" w:color="auto"/>
        </w:pBdr>
      </w:pPr>
      <w:r>
        <w:t>grid_rows=1024, grid_cols=1024, sim_time=4096, tempfile=./data/temp1024_1024, powerfile=./data/power1024_1024</w:t>
      </w:r>
    </w:p>
    <w:p w14:paraId="59FC1575" w14:textId="77777777" w:rsidR="008B2B84" w:rsidRDefault="008B2B84" w:rsidP="008B2B84">
      <w:pPr>
        <w:pStyle w:val="Programskikod"/>
        <w:pBdr>
          <w:bottom w:val="single" w:sz="4" w:space="0" w:color="auto"/>
        </w:pBdr>
      </w:pPr>
      <w:r>
        <w:t>Elapsed time is 11058.391110 (sequencial) in ms</w:t>
      </w:r>
    </w:p>
    <w:p w14:paraId="36D00837" w14:textId="77777777" w:rsidR="008B2B84" w:rsidRDefault="008B2B84" w:rsidP="008B2B84">
      <w:pPr>
        <w:pStyle w:val="Programskikod"/>
        <w:pBdr>
          <w:bottom w:val="single" w:sz="4" w:space="0" w:color="auto"/>
        </w:pBdr>
      </w:pPr>
      <w:r>
        <w:t>Elapsed time is 10841.902766 (parallel) in ms</w:t>
      </w:r>
    </w:p>
    <w:p w14:paraId="6F5C7A55" w14:textId="282807DD" w:rsidR="00F53EC9" w:rsidRDefault="008B2B84" w:rsidP="008B2B84">
      <w:pPr>
        <w:pStyle w:val="Programskikod"/>
        <w:pBdr>
          <w:bottom w:val="single" w:sz="4" w:space="0" w:color="auto"/>
        </w:pBdr>
      </w:pPr>
      <w:r>
        <w:t>Test PASSED</w:t>
      </w:r>
    </w:p>
    <w:p w14:paraId="22C26980" w14:textId="17562087" w:rsidR="008B2B84" w:rsidRDefault="008B2B84" w:rsidP="008B2B84">
      <w:pPr>
        <w:pStyle w:val="Programskikod"/>
        <w:pBdr>
          <w:bottom w:val="single" w:sz="4" w:space="0" w:color="auto"/>
        </w:pBdr>
      </w:pPr>
    </w:p>
    <w:p w14:paraId="2E964530" w14:textId="77777777" w:rsidR="008B2B84" w:rsidRDefault="008B2B84" w:rsidP="008B2B84">
      <w:pPr>
        <w:pStyle w:val="Programskikod"/>
        <w:pBdr>
          <w:bottom w:val="single" w:sz="4" w:space="0" w:color="auto"/>
        </w:pBdr>
      </w:pPr>
      <w:r>
        <w:t>grid_rows=1024, grid_cols=1024, sim_time=8192, tempfile=./data/temp1024_1024, powerfile=./data/power1024_1024</w:t>
      </w:r>
    </w:p>
    <w:p w14:paraId="55E9019A" w14:textId="77777777" w:rsidR="008B2B84" w:rsidRDefault="008B2B84" w:rsidP="008B2B84">
      <w:pPr>
        <w:pStyle w:val="Programskikod"/>
        <w:pBdr>
          <w:bottom w:val="single" w:sz="4" w:space="0" w:color="auto"/>
        </w:pBdr>
      </w:pPr>
      <w:r>
        <w:t>Elapsed time is 22363.946042 (sequencial) in ms</w:t>
      </w:r>
    </w:p>
    <w:p w14:paraId="66EF4F81" w14:textId="77777777" w:rsidR="008B2B84" w:rsidRDefault="008B2B84" w:rsidP="008B2B84">
      <w:pPr>
        <w:pStyle w:val="Programskikod"/>
        <w:pBdr>
          <w:bottom w:val="single" w:sz="4" w:space="0" w:color="auto"/>
        </w:pBdr>
      </w:pPr>
      <w:r>
        <w:t>Elapsed time is 22199.313076 (parallel) in ms</w:t>
      </w:r>
    </w:p>
    <w:p w14:paraId="5E2AAA64" w14:textId="1D5E1574" w:rsidR="008B2B84" w:rsidRDefault="008B2B84" w:rsidP="008B2B84">
      <w:pPr>
        <w:pStyle w:val="Programskikod"/>
        <w:pBdr>
          <w:bottom w:val="single" w:sz="4" w:space="0" w:color="auto"/>
        </w:pBdr>
      </w:pPr>
      <w:r>
        <w:t>Test PASSED</w:t>
      </w:r>
    </w:p>
    <w:p w14:paraId="3D69B4F8" w14:textId="1B505FEB" w:rsidR="00AE5125" w:rsidRDefault="00AE5125" w:rsidP="008B2B84">
      <w:pPr>
        <w:pStyle w:val="Programskikod"/>
        <w:pBdr>
          <w:bottom w:val="single" w:sz="4" w:space="0" w:color="auto"/>
        </w:pBdr>
      </w:pPr>
    </w:p>
    <w:p w14:paraId="53CFDCFA" w14:textId="77777777" w:rsidR="00AE5125" w:rsidRDefault="00AE5125" w:rsidP="00AE5125">
      <w:pPr>
        <w:pStyle w:val="Programskikod"/>
        <w:pBdr>
          <w:bottom w:val="single" w:sz="4" w:space="0" w:color="auto"/>
        </w:pBdr>
      </w:pPr>
      <w:r>
        <w:t>grid_rows=1024, grid_cols=1024, sim_time=16384, tempfile=./data/temp1024_1024, powerfile=./data/power1024_1024</w:t>
      </w:r>
    </w:p>
    <w:p w14:paraId="685D432D" w14:textId="77777777" w:rsidR="00AE5125" w:rsidRDefault="00AE5125" w:rsidP="00AE5125">
      <w:pPr>
        <w:pStyle w:val="Programskikod"/>
        <w:pBdr>
          <w:bottom w:val="single" w:sz="4" w:space="0" w:color="auto"/>
        </w:pBdr>
      </w:pPr>
      <w:r>
        <w:t>Elapsed time is 44501.046913 (sequencial) in ms</w:t>
      </w:r>
    </w:p>
    <w:p w14:paraId="5CE705D0" w14:textId="77777777" w:rsidR="00AE5125" w:rsidRDefault="00AE5125" w:rsidP="00AE5125">
      <w:pPr>
        <w:pStyle w:val="Programskikod"/>
        <w:pBdr>
          <w:bottom w:val="single" w:sz="4" w:space="0" w:color="auto"/>
        </w:pBdr>
      </w:pPr>
      <w:r>
        <w:t>Elapsed time is 43540.083558 (parallel) in ms</w:t>
      </w:r>
    </w:p>
    <w:p w14:paraId="757C7B55" w14:textId="419DB48B" w:rsidR="00AE5125" w:rsidRDefault="00AE5125" w:rsidP="00AE5125">
      <w:pPr>
        <w:pStyle w:val="Programskikod"/>
        <w:pBdr>
          <w:bottom w:val="single" w:sz="4" w:space="0" w:color="auto"/>
        </w:pBdr>
      </w:pPr>
      <w:r>
        <w:t>Test PASSED</w:t>
      </w:r>
    </w:p>
    <w:p w14:paraId="5A2404C6" w14:textId="32D7F653" w:rsidR="00AE5125" w:rsidRDefault="00AE5125" w:rsidP="00AE5125">
      <w:pPr>
        <w:pStyle w:val="Programskikod"/>
        <w:pBdr>
          <w:bottom w:val="single" w:sz="4" w:space="0" w:color="auto"/>
        </w:pBdr>
      </w:pPr>
    </w:p>
    <w:p w14:paraId="60238D4B" w14:textId="77777777" w:rsidR="00EB7760" w:rsidRDefault="00EB7760" w:rsidP="00EB7760">
      <w:pPr>
        <w:pStyle w:val="Programskikod"/>
        <w:pBdr>
          <w:bottom w:val="single" w:sz="4" w:space="0" w:color="auto"/>
        </w:pBdr>
      </w:pPr>
      <w:r>
        <w:t>grid_rows=1024, grid_cols=1024, sim_time=32768, tempfile=./data/temp1024_1024, powerfile=./data/power1024_1024</w:t>
      </w:r>
    </w:p>
    <w:p w14:paraId="4EF05AA6" w14:textId="77777777" w:rsidR="00EB7760" w:rsidRDefault="00EB7760" w:rsidP="00EB7760">
      <w:pPr>
        <w:pStyle w:val="Programskikod"/>
        <w:pBdr>
          <w:bottom w:val="single" w:sz="4" w:space="0" w:color="auto"/>
        </w:pBdr>
      </w:pPr>
      <w:r>
        <w:t>Elapsed time is 87085.854422 (sequencial) in ms</w:t>
      </w:r>
    </w:p>
    <w:p w14:paraId="75D27B6D" w14:textId="77777777" w:rsidR="00EB7760" w:rsidRDefault="00EB7760" w:rsidP="00EB7760">
      <w:pPr>
        <w:pStyle w:val="Programskikod"/>
        <w:pBdr>
          <w:bottom w:val="single" w:sz="4" w:space="0" w:color="auto"/>
        </w:pBdr>
      </w:pPr>
      <w:r>
        <w:t>Elapsed time is 87131.465234 (parallel) in ms</w:t>
      </w:r>
    </w:p>
    <w:p w14:paraId="22119230" w14:textId="26D5FEBC" w:rsidR="00AE5125" w:rsidRDefault="00EB7760" w:rsidP="00EB7760">
      <w:pPr>
        <w:pStyle w:val="Programskikod"/>
        <w:pBdr>
          <w:bottom w:val="single" w:sz="4" w:space="0" w:color="auto"/>
        </w:pBdr>
      </w:pPr>
      <w:r>
        <w:t>Test PASSED</w:t>
      </w:r>
    </w:p>
    <w:p w14:paraId="61BA0867" w14:textId="09C00F8D" w:rsidR="00B7343F" w:rsidRDefault="00B7343F" w:rsidP="00B7343F">
      <w:pPr>
        <w:pStyle w:val="Oznakaslike"/>
      </w:pPr>
      <w:r>
        <w:t xml:space="preserve">Listing </w:t>
      </w:r>
      <w:r w:rsidR="00580316">
        <w:t>7</w:t>
      </w:r>
      <w:r>
        <w:t xml:space="preserve">. </w:t>
      </w:r>
      <w:r w:rsidR="004718C5">
        <w:t xml:space="preserve">Sekvencijalna i </w:t>
      </w:r>
      <w:r w:rsidR="00336ACF">
        <w:t>paralelna</w:t>
      </w:r>
      <w:r w:rsidR="004718C5">
        <w:t xml:space="preserve"> izvršavanja sa 1 niti</w:t>
      </w:r>
    </w:p>
    <w:p w14:paraId="29E7FB95" w14:textId="77777777" w:rsidR="002937CB" w:rsidRPr="002937CB" w:rsidRDefault="002937CB" w:rsidP="002937CB">
      <w:pPr>
        <w:pStyle w:val="Osnovnitekst"/>
      </w:pPr>
    </w:p>
    <w:p w14:paraId="455E7312" w14:textId="5DCF4610" w:rsidR="00524B3B" w:rsidRDefault="00524B3B" w:rsidP="00524B3B">
      <w:pPr>
        <w:pStyle w:val="Programskikod"/>
      </w:pPr>
      <w:r>
        <w:t>grid_rows=32, grid_cols=32, sim_time=8192, tempfile=./data/temp32_32, powerfile=./data/power32_32</w:t>
      </w:r>
    </w:p>
    <w:p w14:paraId="537165A9" w14:textId="77777777" w:rsidR="00524B3B" w:rsidRDefault="00524B3B" w:rsidP="00524B3B">
      <w:pPr>
        <w:pStyle w:val="Programskikod"/>
      </w:pPr>
      <w:r>
        <w:lastRenderedPageBreak/>
        <w:t>Elapsed time is 22.600176 (sequencial) in ms</w:t>
      </w:r>
    </w:p>
    <w:p w14:paraId="4055E25B" w14:textId="77777777" w:rsidR="00524B3B" w:rsidRDefault="00524B3B" w:rsidP="00524B3B">
      <w:pPr>
        <w:pStyle w:val="Programskikod"/>
      </w:pPr>
      <w:r>
        <w:t>Elapsed time is 26.477691 (parallel) in ms</w:t>
      </w:r>
    </w:p>
    <w:p w14:paraId="4D29CECD" w14:textId="73BFCE8B" w:rsidR="00D76100" w:rsidRDefault="00524B3B" w:rsidP="00524B3B">
      <w:pPr>
        <w:pStyle w:val="Programskikod"/>
      </w:pPr>
      <w:r>
        <w:t>Test PASSED</w:t>
      </w:r>
    </w:p>
    <w:p w14:paraId="20639891" w14:textId="27E0C613" w:rsidR="00524B3B" w:rsidRDefault="00524B3B" w:rsidP="00524B3B">
      <w:pPr>
        <w:pStyle w:val="Programskikod"/>
      </w:pPr>
    </w:p>
    <w:p w14:paraId="33DA7038" w14:textId="77777777" w:rsidR="00524B3B" w:rsidRDefault="00524B3B" w:rsidP="00524B3B">
      <w:pPr>
        <w:pStyle w:val="Programskikod"/>
      </w:pPr>
      <w:r>
        <w:t>grid_rows=256, grid_cols=256, sim_time=8192, tempfile=./data/temp256_256, powerfile=./data/power256_256</w:t>
      </w:r>
    </w:p>
    <w:p w14:paraId="5E0FE21E" w14:textId="77777777" w:rsidR="00524B3B" w:rsidRDefault="00524B3B" w:rsidP="00524B3B">
      <w:pPr>
        <w:pStyle w:val="Programskikod"/>
      </w:pPr>
      <w:r>
        <w:t>Elapsed time is 1266.339189 (sequencial) in ms</w:t>
      </w:r>
    </w:p>
    <w:p w14:paraId="22628792" w14:textId="77777777" w:rsidR="00524B3B" w:rsidRDefault="00524B3B" w:rsidP="00524B3B">
      <w:pPr>
        <w:pStyle w:val="Programskikod"/>
      </w:pPr>
      <w:r>
        <w:t>Elapsed time is 885.700461 (parallel) in ms</w:t>
      </w:r>
    </w:p>
    <w:p w14:paraId="751B80BE" w14:textId="557FDD3E" w:rsidR="00524B3B" w:rsidRDefault="00524B3B" w:rsidP="00524B3B">
      <w:pPr>
        <w:pStyle w:val="Programskikod"/>
      </w:pPr>
      <w:r>
        <w:t>Test PASSED</w:t>
      </w:r>
    </w:p>
    <w:p w14:paraId="25578976" w14:textId="4B82B8E7" w:rsidR="00B517D4" w:rsidRDefault="00B517D4" w:rsidP="00524B3B">
      <w:pPr>
        <w:pStyle w:val="Programskikod"/>
      </w:pPr>
    </w:p>
    <w:p w14:paraId="495B2584" w14:textId="77777777" w:rsidR="00B517D4" w:rsidRDefault="00B517D4" w:rsidP="00B517D4">
      <w:pPr>
        <w:pStyle w:val="Programskikod"/>
      </w:pPr>
      <w:r>
        <w:t>grid_rows=1024, grid_cols=1024, sim_time=4096, tempfile=./data/temp1024_1024, powerfile=./data/power1024_1024</w:t>
      </w:r>
    </w:p>
    <w:p w14:paraId="48BB1C62" w14:textId="77777777" w:rsidR="00B517D4" w:rsidRDefault="00B517D4" w:rsidP="00B517D4">
      <w:pPr>
        <w:pStyle w:val="Programskikod"/>
      </w:pPr>
      <w:r>
        <w:t>Elapsed time is 10910.227503 (sequencial) in ms</w:t>
      </w:r>
    </w:p>
    <w:p w14:paraId="4D3CB6DD" w14:textId="77777777" w:rsidR="00B517D4" w:rsidRDefault="00B517D4" w:rsidP="00B517D4">
      <w:pPr>
        <w:pStyle w:val="Programskikod"/>
      </w:pPr>
      <w:r>
        <w:t>Elapsed time is 8431.217062 (parallel) in ms</w:t>
      </w:r>
    </w:p>
    <w:p w14:paraId="70FC5D51" w14:textId="0FFC4B86" w:rsidR="00B517D4" w:rsidRDefault="00B517D4" w:rsidP="00B517D4">
      <w:pPr>
        <w:pStyle w:val="Programskikod"/>
      </w:pPr>
      <w:r>
        <w:t>Test PASSED</w:t>
      </w:r>
    </w:p>
    <w:p w14:paraId="5CEA02A9" w14:textId="1874E2F7" w:rsidR="00B517D4" w:rsidRDefault="00B517D4" w:rsidP="00B517D4">
      <w:pPr>
        <w:pStyle w:val="Programskikod"/>
      </w:pPr>
    </w:p>
    <w:p w14:paraId="049C2A51" w14:textId="77777777" w:rsidR="003840F9" w:rsidRDefault="003840F9" w:rsidP="003840F9">
      <w:pPr>
        <w:pStyle w:val="Programskikod"/>
      </w:pPr>
      <w:r>
        <w:t>grid_rows=1024, grid_cols=1024, sim_time=8192, tempfile=./data/temp1024_1024, powerfile=./data/power1024_1024</w:t>
      </w:r>
    </w:p>
    <w:p w14:paraId="7610154D" w14:textId="77777777" w:rsidR="003840F9" w:rsidRDefault="003840F9" w:rsidP="003840F9">
      <w:pPr>
        <w:pStyle w:val="Programskikod"/>
      </w:pPr>
      <w:r>
        <w:t>Elapsed time is 22029.935807 (sequencial) in ms</w:t>
      </w:r>
    </w:p>
    <w:p w14:paraId="620E2DCC" w14:textId="77777777" w:rsidR="003840F9" w:rsidRDefault="003840F9" w:rsidP="003840F9">
      <w:pPr>
        <w:pStyle w:val="Programskikod"/>
      </w:pPr>
      <w:r>
        <w:t>Elapsed time is 16996.501578 (parallel) in ms</w:t>
      </w:r>
    </w:p>
    <w:p w14:paraId="5733E1D7" w14:textId="740DE61E" w:rsidR="00B517D4" w:rsidRDefault="003840F9" w:rsidP="003840F9">
      <w:pPr>
        <w:pStyle w:val="Programskikod"/>
      </w:pPr>
      <w:r>
        <w:t>Test PASSED</w:t>
      </w:r>
    </w:p>
    <w:p w14:paraId="5442065B" w14:textId="03FABBD6" w:rsidR="003840F9" w:rsidRDefault="003840F9" w:rsidP="003840F9">
      <w:pPr>
        <w:pStyle w:val="Programskikod"/>
      </w:pPr>
    </w:p>
    <w:p w14:paraId="28728B1D" w14:textId="77777777" w:rsidR="00A039FB" w:rsidRDefault="00A039FB" w:rsidP="00A039FB">
      <w:pPr>
        <w:pStyle w:val="Programskikod"/>
      </w:pPr>
      <w:r>
        <w:t>grid_rows=1024, grid_cols=1024, sim_time=16384, tempfile=./data/temp1024_1024, powerfile=./data/power1024_1024</w:t>
      </w:r>
    </w:p>
    <w:p w14:paraId="4D4FA277" w14:textId="77777777" w:rsidR="00A039FB" w:rsidRDefault="00A039FB" w:rsidP="00A039FB">
      <w:pPr>
        <w:pStyle w:val="Programskikod"/>
      </w:pPr>
      <w:r>
        <w:t>Elapsed time is 43976.235625 (sequencial) in ms</w:t>
      </w:r>
    </w:p>
    <w:p w14:paraId="03187B49" w14:textId="77777777" w:rsidR="00A039FB" w:rsidRDefault="00A039FB" w:rsidP="00A039FB">
      <w:pPr>
        <w:pStyle w:val="Programskikod"/>
      </w:pPr>
      <w:r>
        <w:t>Elapsed time is 34356.441899 (parallel) in ms</w:t>
      </w:r>
    </w:p>
    <w:p w14:paraId="4504AE00" w14:textId="3D1C5A21" w:rsidR="003840F9" w:rsidRDefault="00A039FB" w:rsidP="00A039FB">
      <w:pPr>
        <w:pStyle w:val="Programskikod"/>
      </w:pPr>
      <w:r>
        <w:t>Test PASSED</w:t>
      </w:r>
    </w:p>
    <w:p w14:paraId="03BA6AA6" w14:textId="219A20CC" w:rsidR="00A039FB" w:rsidRDefault="00A039FB" w:rsidP="00A039FB">
      <w:pPr>
        <w:pStyle w:val="Programskikod"/>
      </w:pPr>
    </w:p>
    <w:p w14:paraId="0B254B60" w14:textId="77777777" w:rsidR="00F06B36" w:rsidRDefault="00F06B36" w:rsidP="00F06B36">
      <w:pPr>
        <w:pStyle w:val="Programskikod"/>
      </w:pPr>
      <w:r>
        <w:t>grid_rows=1024, grid_cols=1024, sim_time=32768, tempfile=./data/temp1024_1024, powerfile=./data/power1024_1024</w:t>
      </w:r>
    </w:p>
    <w:p w14:paraId="30C95846" w14:textId="77777777" w:rsidR="00F06B36" w:rsidRDefault="00F06B36" w:rsidP="00F06B36">
      <w:pPr>
        <w:pStyle w:val="Programskikod"/>
      </w:pPr>
      <w:r>
        <w:t>Elapsed time is 89357.706035 (sequencial) in ms</w:t>
      </w:r>
    </w:p>
    <w:p w14:paraId="374C4A53" w14:textId="77777777" w:rsidR="00F06B36" w:rsidRDefault="00F06B36" w:rsidP="00F06B36">
      <w:pPr>
        <w:pStyle w:val="Programskikod"/>
      </w:pPr>
      <w:r>
        <w:t>Elapsed time is 69714.720319 (parallel) in ms</w:t>
      </w:r>
    </w:p>
    <w:p w14:paraId="30E8F852" w14:textId="04CC2447" w:rsidR="00A039FB" w:rsidRDefault="00F06B36" w:rsidP="00F06B36">
      <w:pPr>
        <w:pStyle w:val="Programskikod"/>
      </w:pPr>
      <w:r>
        <w:t>Test PASSED</w:t>
      </w:r>
    </w:p>
    <w:p w14:paraId="380B0DAE" w14:textId="1AB7DDAF" w:rsidR="002937CB" w:rsidRDefault="002937CB" w:rsidP="002937CB">
      <w:pPr>
        <w:pStyle w:val="Oznakaslike"/>
      </w:pPr>
      <w:r>
        <w:t xml:space="preserve">Listing </w:t>
      </w:r>
      <w:r w:rsidR="00580316">
        <w:t>8</w:t>
      </w:r>
      <w:r>
        <w:t xml:space="preserve">. Sekvencijalna i </w:t>
      </w:r>
      <w:r w:rsidR="00336ACF">
        <w:t>paralelna</w:t>
      </w:r>
      <w:r>
        <w:t xml:space="preserve"> izvršavanja sa 2 niti</w:t>
      </w:r>
    </w:p>
    <w:p w14:paraId="1E823A22" w14:textId="77777777" w:rsidR="002937CB" w:rsidRPr="002937CB" w:rsidRDefault="002937CB" w:rsidP="002937CB">
      <w:pPr>
        <w:pStyle w:val="Osnovnitekst"/>
      </w:pPr>
    </w:p>
    <w:p w14:paraId="6EB9B2AA" w14:textId="77777777" w:rsidR="009373A5" w:rsidRDefault="009373A5" w:rsidP="009373A5">
      <w:pPr>
        <w:pStyle w:val="Programskikod"/>
      </w:pPr>
      <w:r>
        <w:t>grid_rows=32, grid_cols=32, sim_time=8192, tempfile=./data/temp32_32, powerfile=./data/power32_32</w:t>
      </w:r>
    </w:p>
    <w:p w14:paraId="65081319" w14:textId="77777777" w:rsidR="009373A5" w:rsidRDefault="009373A5" w:rsidP="009373A5">
      <w:pPr>
        <w:pStyle w:val="Programskikod"/>
      </w:pPr>
      <w:r>
        <w:t>Elapsed time is 23.225922 (sequencial) in ms</w:t>
      </w:r>
    </w:p>
    <w:p w14:paraId="01D1A34B" w14:textId="77777777" w:rsidR="009373A5" w:rsidRDefault="009373A5" w:rsidP="009373A5">
      <w:pPr>
        <w:pStyle w:val="Programskikod"/>
      </w:pPr>
      <w:r>
        <w:t>Elapsed time is 35.845864 (parallel) in ms</w:t>
      </w:r>
    </w:p>
    <w:p w14:paraId="38231D24" w14:textId="58DCAAD1" w:rsidR="009373A5" w:rsidRDefault="009373A5" w:rsidP="009373A5">
      <w:pPr>
        <w:pStyle w:val="Programskikod"/>
      </w:pPr>
      <w:r>
        <w:t>Test PASSED</w:t>
      </w:r>
    </w:p>
    <w:p w14:paraId="2491E659" w14:textId="0C3EB6AF" w:rsidR="009373A5" w:rsidRDefault="009373A5" w:rsidP="009373A5">
      <w:pPr>
        <w:pStyle w:val="Programskikod"/>
      </w:pPr>
    </w:p>
    <w:p w14:paraId="5C568A9B" w14:textId="77777777" w:rsidR="0005265C" w:rsidRDefault="0005265C" w:rsidP="0005265C">
      <w:pPr>
        <w:pStyle w:val="Programskikod"/>
      </w:pPr>
      <w:r>
        <w:t>grid_rows=256, grid_cols=256, sim_time=8192, tempfile=./data/temp256_256, powerfile=./data/power256_256</w:t>
      </w:r>
    </w:p>
    <w:p w14:paraId="7F1039E4" w14:textId="77777777" w:rsidR="0005265C" w:rsidRDefault="0005265C" w:rsidP="0005265C">
      <w:pPr>
        <w:pStyle w:val="Programskikod"/>
      </w:pPr>
      <w:r>
        <w:t>Elapsed time is 1281.372247 (sequencial) in ms</w:t>
      </w:r>
    </w:p>
    <w:p w14:paraId="2C89DB03" w14:textId="77777777" w:rsidR="0005265C" w:rsidRDefault="0005265C" w:rsidP="0005265C">
      <w:pPr>
        <w:pStyle w:val="Programskikod"/>
      </w:pPr>
      <w:r>
        <w:t>Elapsed time is 611.242064 (parallel) in ms</w:t>
      </w:r>
    </w:p>
    <w:p w14:paraId="6A7C821B" w14:textId="0A05A47C" w:rsidR="00C97320" w:rsidRDefault="0005265C" w:rsidP="0005265C">
      <w:pPr>
        <w:pStyle w:val="Programskikod"/>
      </w:pPr>
      <w:r>
        <w:t>Test PASSED</w:t>
      </w:r>
    </w:p>
    <w:p w14:paraId="1583DE2D" w14:textId="77777777" w:rsidR="0005265C" w:rsidRDefault="0005265C" w:rsidP="0005265C">
      <w:pPr>
        <w:pStyle w:val="Programskikod"/>
      </w:pPr>
    </w:p>
    <w:p w14:paraId="166C0B6B" w14:textId="77777777" w:rsidR="00917030" w:rsidRDefault="00917030" w:rsidP="00917030">
      <w:pPr>
        <w:pStyle w:val="Programskikod"/>
      </w:pPr>
      <w:r>
        <w:t>grid_rows=1024, grid_cols=1024, sim_time=4096, tempfile=./data/temp1024_1024, powerfile=./data/power1024_1024</w:t>
      </w:r>
    </w:p>
    <w:p w14:paraId="49FEBEDE" w14:textId="77777777" w:rsidR="00917030" w:rsidRDefault="00917030" w:rsidP="00917030">
      <w:pPr>
        <w:pStyle w:val="Programskikod"/>
      </w:pPr>
      <w:r>
        <w:t>Elapsed time is 10520.794480 (sequencial) in ms</w:t>
      </w:r>
    </w:p>
    <w:p w14:paraId="4CED30ED" w14:textId="77777777" w:rsidR="00917030" w:rsidRDefault="00917030" w:rsidP="00917030">
      <w:pPr>
        <w:pStyle w:val="Programskikod"/>
      </w:pPr>
      <w:r>
        <w:t>Elapsed time is 6114.865877 (parallel) in ms</w:t>
      </w:r>
    </w:p>
    <w:p w14:paraId="517B2D09" w14:textId="7BE225DD" w:rsidR="00846838" w:rsidRDefault="00917030" w:rsidP="00917030">
      <w:pPr>
        <w:pStyle w:val="Programskikod"/>
      </w:pPr>
      <w:r>
        <w:t>Test PASSED</w:t>
      </w:r>
    </w:p>
    <w:p w14:paraId="2DD39BB4" w14:textId="2A090B27" w:rsidR="00917030" w:rsidRDefault="00917030" w:rsidP="00917030">
      <w:pPr>
        <w:pStyle w:val="Programskikod"/>
      </w:pPr>
    </w:p>
    <w:p w14:paraId="5FE424EE" w14:textId="77777777" w:rsidR="00917030" w:rsidRDefault="00917030" w:rsidP="00917030">
      <w:pPr>
        <w:pStyle w:val="Programskikod"/>
      </w:pPr>
      <w:r>
        <w:t>grid_rows=1024, grid_cols=1024, sim_time=8192, tempfile=./data/temp1024_1024, powerfile=./data/power1024_1024</w:t>
      </w:r>
    </w:p>
    <w:p w14:paraId="4E6999CC" w14:textId="77777777" w:rsidR="00917030" w:rsidRDefault="00917030" w:rsidP="00917030">
      <w:pPr>
        <w:pStyle w:val="Programskikod"/>
      </w:pPr>
      <w:r>
        <w:t>Elapsed time is 20797.851542 (sequencial) in ms</w:t>
      </w:r>
    </w:p>
    <w:p w14:paraId="443E110F" w14:textId="77777777" w:rsidR="00917030" w:rsidRDefault="00917030" w:rsidP="00917030">
      <w:pPr>
        <w:pStyle w:val="Programskikod"/>
      </w:pPr>
      <w:r>
        <w:t>Elapsed time is 12092.065768 (parallel) in ms</w:t>
      </w:r>
    </w:p>
    <w:p w14:paraId="37FDAAF0" w14:textId="1C214026" w:rsidR="00917030" w:rsidRDefault="00917030" w:rsidP="00917030">
      <w:pPr>
        <w:pStyle w:val="Programskikod"/>
      </w:pPr>
      <w:r>
        <w:t>Test PASSED</w:t>
      </w:r>
    </w:p>
    <w:p w14:paraId="1383E4A8" w14:textId="45E7CF8E" w:rsidR="00EA4BA2" w:rsidRDefault="00EA4BA2" w:rsidP="004A4B62">
      <w:pPr>
        <w:pStyle w:val="Programskikod"/>
      </w:pPr>
    </w:p>
    <w:p w14:paraId="03C881F9" w14:textId="77777777" w:rsidR="00176ADB" w:rsidRDefault="00176ADB" w:rsidP="00176ADB">
      <w:pPr>
        <w:pStyle w:val="Programskikod"/>
      </w:pPr>
      <w:r>
        <w:t>grid_rows=1024, grid_cols=1024, sim_time=16384, tempfile=./data/temp1024_1024, powerfile=./data/power1024_1024</w:t>
      </w:r>
    </w:p>
    <w:p w14:paraId="3E2EE6B4" w14:textId="77777777" w:rsidR="00176ADB" w:rsidRDefault="00176ADB" w:rsidP="00176ADB">
      <w:pPr>
        <w:pStyle w:val="Programskikod"/>
      </w:pPr>
      <w:r>
        <w:t>Elapsed time is 41711.915045 (sequencial) in ms</w:t>
      </w:r>
    </w:p>
    <w:p w14:paraId="2855588A" w14:textId="77777777" w:rsidR="00176ADB" w:rsidRDefault="00176ADB" w:rsidP="00176ADB">
      <w:pPr>
        <w:pStyle w:val="Programskikod"/>
      </w:pPr>
      <w:r>
        <w:t>Elapsed time is 26359.756022 (parallel) in ms</w:t>
      </w:r>
    </w:p>
    <w:p w14:paraId="26D369EC" w14:textId="43C377E2" w:rsidR="00EA4BA2" w:rsidRDefault="00176ADB" w:rsidP="00176ADB">
      <w:pPr>
        <w:pStyle w:val="Programskikod"/>
      </w:pPr>
      <w:r>
        <w:t>Test PASSED</w:t>
      </w:r>
    </w:p>
    <w:p w14:paraId="3CDAE24F" w14:textId="17015715" w:rsidR="00176ADB" w:rsidRDefault="00176ADB" w:rsidP="00176ADB">
      <w:pPr>
        <w:pStyle w:val="Programskikod"/>
      </w:pPr>
    </w:p>
    <w:p w14:paraId="43E27356" w14:textId="77777777" w:rsidR="00762876" w:rsidRDefault="00762876" w:rsidP="00762876">
      <w:pPr>
        <w:pStyle w:val="Programskikod"/>
      </w:pPr>
      <w:r>
        <w:t>grid_rows=1024, grid_cols=1024, sim_time=32768, tempfile=./data/temp1024_1024, powerfile=./data/power1024_1024</w:t>
      </w:r>
    </w:p>
    <w:p w14:paraId="616F7279" w14:textId="77777777" w:rsidR="00762876" w:rsidRDefault="00762876" w:rsidP="00762876">
      <w:pPr>
        <w:pStyle w:val="Programskikod"/>
      </w:pPr>
      <w:r>
        <w:t>Elapsed time is 84988.810805 (sequencial) in ms</w:t>
      </w:r>
    </w:p>
    <w:p w14:paraId="0B8769B2" w14:textId="77777777" w:rsidR="00762876" w:rsidRDefault="00762876" w:rsidP="00762876">
      <w:pPr>
        <w:pStyle w:val="Programskikod"/>
      </w:pPr>
      <w:r>
        <w:t>Elapsed time is 66077.077956 (parallel) in ms</w:t>
      </w:r>
    </w:p>
    <w:p w14:paraId="297685CA" w14:textId="64EE8E0E" w:rsidR="00762876" w:rsidRDefault="00762876" w:rsidP="00762876">
      <w:pPr>
        <w:pStyle w:val="Programskikod"/>
      </w:pPr>
      <w:r>
        <w:t>Test PASSED</w:t>
      </w:r>
    </w:p>
    <w:p w14:paraId="18CFD31E" w14:textId="1BE8985F" w:rsidR="002937CB" w:rsidRDefault="002937CB" w:rsidP="002937CB">
      <w:pPr>
        <w:pStyle w:val="Oznakaslike"/>
      </w:pPr>
      <w:r>
        <w:t xml:space="preserve">Listing </w:t>
      </w:r>
      <w:r w:rsidR="00580316">
        <w:t>9</w:t>
      </w:r>
      <w:r>
        <w:t xml:space="preserve">. Sekvencijalna i </w:t>
      </w:r>
      <w:r w:rsidR="00336ACF">
        <w:t>paralelna</w:t>
      </w:r>
      <w:r>
        <w:t xml:space="preserve"> izvršavanja sa 4 niti</w:t>
      </w:r>
    </w:p>
    <w:p w14:paraId="42368842" w14:textId="77777777" w:rsidR="002937CB" w:rsidRPr="002937CB" w:rsidRDefault="002937CB" w:rsidP="002937CB">
      <w:pPr>
        <w:pStyle w:val="Osnovnitekst"/>
      </w:pPr>
    </w:p>
    <w:p w14:paraId="33C55EE1" w14:textId="77777777" w:rsidR="00B7343F" w:rsidRDefault="00B7343F" w:rsidP="00817282">
      <w:pPr>
        <w:pStyle w:val="Osnovnitekst"/>
      </w:pPr>
    </w:p>
    <w:p w14:paraId="606A123B" w14:textId="0E18F976" w:rsidR="00817282" w:rsidRDefault="00817282" w:rsidP="00B7343F">
      <w:pPr>
        <w:pStyle w:val="IIInivonaslova-Odeljak"/>
      </w:pPr>
      <w:bookmarkStart w:id="27" w:name="_Toc103518070"/>
      <w:r>
        <w:lastRenderedPageBreak/>
        <w:t>Grafici ubrzanja</w:t>
      </w:r>
      <w:bookmarkEnd w:id="27"/>
    </w:p>
    <w:p w14:paraId="55BBF976" w14:textId="3899BDFD" w:rsidR="00EC5D13" w:rsidRDefault="00CE34CB" w:rsidP="00EC5D13">
      <w:pPr>
        <w:pStyle w:val="Osnovnitekst"/>
        <w:keepNext/>
        <w:ind w:firstLine="0"/>
        <w:jc w:val="center"/>
      </w:pPr>
      <w:r>
        <w:rPr>
          <w:noProof/>
          <w:lang w:val="en-US"/>
        </w:rPr>
        <w:drawing>
          <wp:inline distT="0" distB="0" distL="0" distR="0" wp14:anchorId="7D1A5C1D" wp14:editId="52BE4585">
            <wp:extent cx="4140679" cy="2413330"/>
            <wp:effectExtent l="0" t="0" r="12700" b="63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75E1084" w14:textId="7EE7F416" w:rsidR="00EC5D13" w:rsidRDefault="00EC5D13" w:rsidP="00EC5D13">
      <w:pPr>
        <w:pStyle w:val="Caption"/>
        <w:jc w:val="center"/>
        <w:rPr>
          <w:noProof/>
          <w:lang w:val="sr-Latn-CS"/>
        </w:rPr>
      </w:pPr>
      <w:r>
        <w:rPr>
          <w:noProof/>
          <w:lang w:val="sr-Latn-CS"/>
        </w:rPr>
        <w:t>Slika</w:t>
      </w:r>
      <w:r w:rsidRPr="00FD52EC">
        <w:rPr>
          <w:noProof/>
          <w:lang w:val="sr-Latn-CS"/>
        </w:rPr>
        <w:t xml:space="preserve"> </w:t>
      </w:r>
      <w:r w:rsidR="00580316">
        <w:rPr>
          <w:noProof/>
          <w:lang w:val="sr-Latn-CS"/>
        </w:rPr>
        <w:t>3</w:t>
      </w:r>
      <w:r w:rsidRPr="00FD52EC">
        <w:rPr>
          <w:noProof/>
          <w:lang w:val="sr-Latn-CS"/>
        </w:rPr>
        <w:t xml:space="preserve">.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od broja niti</w:t>
      </w:r>
    </w:p>
    <w:p w14:paraId="229F563C" w14:textId="77777777" w:rsidR="00EC5D13" w:rsidRPr="00EC5D13" w:rsidRDefault="00EC5D13" w:rsidP="00EC5D13">
      <w:pPr>
        <w:rPr>
          <w:lang w:val="sr-Latn-CS"/>
        </w:rPr>
      </w:pPr>
    </w:p>
    <w:p w14:paraId="5BFD0C36" w14:textId="77777777" w:rsidR="00B7343F" w:rsidRDefault="00B7343F" w:rsidP="00817282">
      <w:pPr>
        <w:pStyle w:val="Osnovnitekst"/>
      </w:pPr>
    </w:p>
    <w:p w14:paraId="1FB605B8" w14:textId="3F09D229" w:rsidR="00817282" w:rsidRDefault="00817282" w:rsidP="00CE34CB">
      <w:pPr>
        <w:pStyle w:val="IIInivonaslova-Odeljak"/>
      </w:pPr>
      <w:bookmarkStart w:id="28" w:name="_Toc103518071"/>
      <w:r>
        <w:t>Diskusija dobijenih rezultata</w:t>
      </w:r>
      <w:bookmarkEnd w:id="28"/>
    </w:p>
    <w:p w14:paraId="451A8333" w14:textId="24850536" w:rsidR="00CE34CB" w:rsidRPr="009361AA" w:rsidRDefault="009361AA" w:rsidP="00817282">
      <w:pPr>
        <w:pStyle w:val="Osnovnitekst"/>
        <w:rPr>
          <w:lang w:val="sr-Latn-RS"/>
        </w:rPr>
      </w:pPr>
      <w:r>
        <w:rPr>
          <w:lang w:val="sr-Latn-RS"/>
        </w:rPr>
        <w:t xml:space="preserve">Pri povećanju broja niti dolazi do ubrzanja, najveće ubrzanje je sa 4 niti. Takođe primećujemo </w:t>
      </w:r>
      <w:r w:rsidR="009142DC">
        <w:rPr>
          <w:lang w:val="sr-Latn-RS"/>
        </w:rPr>
        <w:t>d</w:t>
      </w:r>
      <w:r>
        <w:rPr>
          <w:lang w:val="sr-Latn-RS"/>
        </w:rPr>
        <w:t>a za prvi test primer gde su dimenzije čipa male, dobijamo usporenje pri paralelizaciji koda zato što se dosta vremena gubi na komunikaciju</w:t>
      </w:r>
      <w:r w:rsidR="00EF4DF7">
        <w:rPr>
          <w:lang w:val="sr-Latn-RS"/>
        </w:rPr>
        <w:t>. Za druge test primere smo paralelizacijom dobili ubrzanja.</w:t>
      </w:r>
    </w:p>
    <w:p w14:paraId="08DE2F00" w14:textId="0029E32E" w:rsidR="00817282" w:rsidRDefault="00817282" w:rsidP="00817282">
      <w:pPr>
        <w:pStyle w:val="Inivonaslova-Poglavlje"/>
      </w:pPr>
      <w:bookmarkStart w:id="29" w:name="_Toc103518072"/>
      <w:r>
        <w:lastRenderedPageBreak/>
        <w:t xml:space="preserve">PROBLEM 4 – </w:t>
      </w:r>
      <w:r w:rsidR="00E33293">
        <w:t>HOTSPOT</w:t>
      </w:r>
      <w:bookmarkEnd w:id="29"/>
      <w:r w:rsidR="00E33293">
        <w:t xml:space="preserve"> </w:t>
      </w:r>
    </w:p>
    <w:p w14:paraId="62C738BB" w14:textId="6591D704" w:rsidR="00817282" w:rsidRDefault="00817282" w:rsidP="00B7343F">
      <w:pPr>
        <w:pStyle w:val="IInivonaslova-Potpoglavlje"/>
      </w:pPr>
      <w:bookmarkStart w:id="30" w:name="_Toc103518073"/>
      <w:r>
        <w:t>Tekst problema</w:t>
      </w:r>
      <w:bookmarkEnd w:id="30"/>
    </w:p>
    <w:p w14:paraId="0FD843C4" w14:textId="3D615967" w:rsidR="00817282" w:rsidRDefault="00E33293" w:rsidP="00E33293">
      <w:pPr>
        <w:pStyle w:val="Osnovnitekst"/>
      </w:pPr>
      <w:r>
        <w:t xml:space="preserve">Prethodni program paralelizovati korišćenjem manager - worker modela. Proces gospodar (master) treba da učita neophodne podatke, generiše poslove, deli posao ostalim procesima i ispiše na kraju dobijeni rezultat. U svakom koraku obrade, proces gospodar šalje procesu radniku na obradu jednu jedinicu posla čiji veličinu treba pažljivo odabrati. Proces radnik prima podatke, vrši obradu, vraća rezultat, signalizira gospodaru kada je spreman da primi sledeći posao i ponavlja opisani postupak dok ne dobije signal da prekine sa radom. Veličinu jedne jedinice posla prilagoditi karakteristikama programa. Ukoliko je moguće, koristiti rutine za neblokirajuću komunikaciju za razmenu poruka. Analizirati dati kod i obratiti pažnju na način izračunavanja temperatura. Verifikaciju paralelizovanog rešenja vršiti nad dobijenim temperaturama u poslednjem stanju sistema. Način pokretanja programa se nalazi u datoteci run. [1, N] </w:t>
      </w:r>
      <w:r w:rsidR="00817282">
        <w:t>Delovi koje treba paralelizovati</w:t>
      </w:r>
    </w:p>
    <w:p w14:paraId="4E81B3D7" w14:textId="59544736" w:rsidR="00817282" w:rsidRDefault="00817282" w:rsidP="00F629DD">
      <w:pPr>
        <w:pStyle w:val="IIInivonaslova-Odeljak"/>
      </w:pPr>
      <w:bookmarkStart w:id="31" w:name="_Toc103518074"/>
      <w:r>
        <w:t>Diskusija</w:t>
      </w:r>
      <w:bookmarkEnd w:id="31"/>
    </w:p>
    <w:p w14:paraId="264F3A9F" w14:textId="56DAE7F4" w:rsidR="00F629DD" w:rsidRPr="00477D45" w:rsidRDefault="00477D45" w:rsidP="00477D45">
      <w:pPr>
        <w:pStyle w:val="Osnovnitekst"/>
        <w:rPr>
          <w:lang w:val="en-US"/>
        </w:rPr>
      </w:pPr>
      <w:r>
        <w:t>U funkciji single_iteration su uočene ugneždene dve for petlje cijom bi se paralelizacijom dobila optimizacija.</w:t>
      </w:r>
    </w:p>
    <w:p w14:paraId="1E93FC42" w14:textId="2C895C36" w:rsidR="00817282" w:rsidRDefault="00817282" w:rsidP="00D67CAA">
      <w:pPr>
        <w:pStyle w:val="IIInivonaslova-Odeljak"/>
      </w:pPr>
      <w:bookmarkStart w:id="32" w:name="_Toc103518075"/>
      <w:r>
        <w:t>Način paralelizacije</w:t>
      </w:r>
      <w:bookmarkEnd w:id="32"/>
    </w:p>
    <w:p w14:paraId="4AE13DC8" w14:textId="7F13417F" w:rsidR="00F90CE1" w:rsidRDefault="00477D45" w:rsidP="00E33293">
      <w:pPr>
        <w:pStyle w:val="Osnovnitekst"/>
        <w:rPr>
          <w:lang w:val="sr-Latn-RS"/>
        </w:rPr>
      </w:pPr>
      <w:r>
        <w:t>Tekstom zadatka je tra</w:t>
      </w:r>
      <w:r>
        <w:rPr>
          <w:lang w:val="sr-Latn-RS"/>
        </w:rPr>
        <w:t>ženo da se paralelizacija izvrši korišćenjem manager – worker modela. Proces gospodar (master) je proces sa rankom 0 i on učitava podatke i deli posao ostalim procesima. Kao jedinicu posla</w:t>
      </w:r>
      <w:r w:rsidR="005E4BDA">
        <w:rPr>
          <w:lang w:val="sr-Latn-RS"/>
        </w:rPr>
        <w:t xml:space="preserve"> smo uzeli vrednost </w:t>
      </w:r>
      <w:r w:rsidR="008A0311">
        <w:rPr>
          <w:lang w:val="sr-Latn-RS"/>
        </w:rPr>
        <w:t>32</w:t>
      </w:r>
      <w:r w:rsidR="005E4BDA">
        <w:rPr>
          <w:lang w:val="sr-Latn-RS"/>
        </w:rPr>
        <w:t>, koja predstavlja broj redova za obradu</w:t>
      </w:r>
      <w:r w:rsidR="0011149B">
        <w:rPr>
          <w:lang w:val="sr-Latn-RS"/>
        </w:rPr>
        <w:t>, jer sa tom vrednošću smo dobili najveća ubrzanja</w:t>
      </w:r>
      <w:r w:rsidR="005E4BDA">
        <w:rPr>
          <w:lang w:val="sr-Latn-RS"/>
        </w:rPr>
        <w:t xml:space="preserve">. Prvo master svima šalje jedinicu posla ukoliko je ostalo posla na raspolaganju, a u slučaju da nije im šalje poruku o prekidu rada. Nakon toga master čeka da dobije rezultat od workera i u slučaju da je ostalo još neobrađenog posla šalje mu podatke za dalju obradu. </w:t>
      </w:r>
      <w:r w:rsidR="008B5131">
        <w:rPr>
          <w:lang w:val="sr-Latn-RS"/>
        </w:rPr>
        <w:t>Svaka komunikacija između mastera i wokera je takva da je korišćena neblokirajuće slanje i blokirajući prijem.</w:t>
      </w:r>
    </w:p>
    <w:p w14:paraId="31A8C0B0" w14:textId="31F4F369" w:rsidR="00332568" w:rsidRDefault="00332568" w:rsidP="00E33293">
      <w:pPr>
        <w:pStyle w:val="Osnovnitekst"/>
        <w:rPr>
          <w:lang w:val="sr-Latn-RS"/>
        </w:rPr>
      </w:pPr>
    </w:p>
    <w:p w14:paraId="1D2AC3F6" w14:textId="0ACBC8CD" w:rsidR="00332568" w:rsidRDefault="00332568" w:rsidP="00E33293">
      <w:pPr>
        <w:pStyle w:val="Osnovnitekst"/>
        <w:rPr>
          <w:lang w:val="sr-Latn-RS"/>
        </w:rPr>
      </w:pPr>
    </w:p>
    <w:p w14:paraId="46E31F30" w14:textId="643275C2" w:rsidR="00332568" w:rsidRDefault="00332568" w:rsidP="00E33293">
      <w:pPr>
        <w:pStyle w:val="Osnovnitekst"/>
        <w:rPr>
          <w:lang w:val="sr-Latn-RS"/>
        </w:rPr>
      </w:pPr>
    </w:p>
    <w:p w14:paraId="7EDC8E6E" w14:textId="77777777" w:rsidR="00332568" w:rsidRPr="00477D45" w:rsidRDefault="00332568" w:rsidP="00E33293">
      <w:pPr>
        <w:pStyle w:val="Osnovnitekst"/>
        <w:rPr>
          <w:lang w:val="sr-Latn-RS"/>
        </w:rPr>
      </w:pPr>
    </w:p>
    <w:p w14:paraId="1763C380" w14:textId="5D1CD01D" w:rsidR="00817282" w:rsidRPr="00DC730D" w:rsidRDefault="00817282" w:rsidP="00DC730D">
      <w:pPr>
        <w:pStyle w:val="IInivonaslova-Potpoglavlje"/>
        <w:rPr>
          <w:lang w:val="en-US"/>
        </w:rPr>
      </w:pPr>
      <w:bookmarkStart w:id="33" w:name="_Toc103518076"/>
      <w:r>
        <w:lastRenderedPageBreak/>
        <w:t>Rez</w:t>
      </w:r>
      <w:proofErr w:type="spellStart"/>
      <w:r>
        <w:rPr>
          <w:lang w:val="en-US"/>
        </w:rPr>
        <w:t>ultati</w:t>
      </w:r>
      <w:bookmarkEnd w:id="33"/>
      <w:proofErr w:type="spellEnd"/>
    </w:p>
    <w:p w14:paraId="18759420" w14:textId="6109B58F" w:rsidR="00477D45" w:rsidRDefault="00477D45" w:rsidP="00817282">
      <w:pPr>
        <w:pStyle w:val="Osnovnitekst"/>
        <w:rPr>
          <w:lang w:val="en-US"/>
        </w:rPr>
      </w:pPr>
    </w:p>
    <w:tbl>
      <w:tblPr>
        <w:tblStyle w:val="TableGrid"/>
        <w:tblW w:w="0" w:type="auto"/>
        <w:tblLayout w:type="fixed"/>
        <w:tblLook w:val="04A0" w:firstRow="1" w:lastRow="0" w:firstColumn="1" w:lastColumn="0" w:noHBand="0" w:noVBand="1"/>
      </w:tblPr>
      <w:tblGrid>
        <w:gridCol w:w="3256"/>
        <w:gridCol w:w="2079"/>
        <w:gridCol w:w="2079"/>
      </w:tblGrid>
      <w:tr w:rsidR="00032D98" w:rsidRPr="0065447E" w14:paraId="0FB4340A" w14:textId="77777777" w:rsidTr="002735B3">
        <w:tc>
          <w:tcPr>
            <w:tcW w:w="3256" w:type="dxa"/>
            <w:tcBorders>
              <w:bottom w:val="single" w:sz="4" w:space="0" w:color="auto"/>
              <w:tl2br w:val="single" w:sz="4" w:space="0" w:color="auto"/>
              <w:tr2bl w:val="nil"/>
            </w:tcBorders>
          </w:tcPr>
          <w:p w14:paraId="78A1A2EA" w14:textId="77777777" w:rsidR="00032D98" w:rsidRDefault="00032D98" w:rsidP="002735B3">
            <w:pPr>
              <w:pStyle w:val="Osnovnitekst"/>
              <w:ind w:firstLine="0"/>
              <w:jc w:val="right"/>
              <w:rPr>
                <w:lang w:val="en-US"/>
              </w:rPr>
            </w:pPr>
            <w:proofErr w:type="spellStart"/>
            <w:r w:rsidRPr="0065447E">
              <w:rPr>
                <w:lang w:val="en-US"/>
              </w:rPr>
              <w:t>broj</w:t>
            </w:r>
            <w:proofErr w:type="spellEnd"/>
            <w:r w:rsidRPr="0065447E">
              <w:rPr>
                <w:lang w:val="en-US"/>
              </w:rPr>
              <w:t xml:space="preserve"> </w:t>
            </w:r>
            <w:proofErr w:type="spellStart"/>
            <w:r w:rsidRPr="0065447E">
              <w:rPr>
                <w:lang w:val="en-US"/>
              </w:rPr>
              <w:t>niti</w:t>
            </w:r>
            <w:proofErr w:type="spellEnd"/>
          </w:p>
          <w:p w14:paraId="6BF3ECA2" w14:textId="77777777" w:rsidR="00032D98" w:rsidRPr="0065447E" w:rsidRDefault="00032D98" w:rsidP="002735B3">
            <w:pPr>
              <w:pStyle w:val="Osnovnitekst"/>
              <w:tabs>
                <w:tab w:val="left" w:pos="288"/>
              </w:tabs>
              <w:ind w:firstLine="0"/>
              <w:jc w:val="left"/>
              <w:rPr>
                <w:lang w:val="en-US"/>
              </w:rPr>
            </w:pPr>
            <w:proofErr w:type="spellStart"/>
            <w:r>
              <w:rPr>
                <w:lang w:val="en-US"/>
              </w:rPr>
              <w:t>ulaz</w:t>
            </w:r>
            <w:proofErr w:type="spellEnd"/>
          </w:p>
        </w:tc>
        <w:tc>
          <w:tcPr>
            <w:tcW w:w="2079" w:type="dxa"/>
          </w:tcPr>
          <w:p w14:paraId="026EAB2A" w14:textId="77777777" w:rsidR="00032D98" w:rsidRDefault="00032D98" w:rsidP="002735B3">
            <w:pPr>
              <w:pStyle w:val="Osnovnitekst"/>
              <w:ind w:firstLine="0"/>
              <w:rPr>
                <w:lang w:val="en-US"/>
              </w:rPr>
            </w:pPr>
          </w:p>
          <w:p w14:paraId="6AA91617" w14:textId="77777777" w:rsidR="00032D98" w:rsidRPr="0065447E" w:rsidRDefault="00032D98" w:rsidP="002735B3">
            <w:pPr>
              <w:pStyle w:val="Osnovnitekst"/>
              <w:ind w:firstLine="0"/>
              <w:jc w:val="center"/>
              <w:rPr>
                <w:lang w:val="en-US"/>
              </w:rPr>
            </w:pPr>
            <w:r>
              <w:rPr>
                <w:lang w:val="en-US"/>
              </w:rPr>
              <w:t>2</w:t>
            </w:r>
          </w:p>
        </w:tc>
        <w:tc>
          <w:tcPr>
            <w:tcW w:w="2079" w:type="dxa"/>
          </w:tcPr>
          <w:p w14:paraId="73C15429" w14:textId="77777777" w:rsidR="00032D98" w:rsidRDefault="00032D98" w:rsidP="002735B3">
            <w:pPr>
              <w:pStyle w:val="Osnovnitekst"/>
              <w:ind w:firstLine="0"/>
              <w:jc w:val="center"/>
              <w:rPr>
                <w:lang w:val="en-US"/>
              </w:rPr>
            </w:pPr>
          </w:p>
          <w:p w14:paraId="5AC697A3" w14:textId="77777777" w:rsidR="00032D98" w:rsidRPr="0065447E" w:rsidRDefault="00032D98" w:rsidP="002735B3">
            <w:pPr>
              <w:pStyle w:val="Osnovnitekst"/>
              <w:ind w:firstLine="0"/>
              <w:jc w:val="center"/>
              <w:rPr>
                <w:lang w:val="en-US"/>
              </w:rPr>
            </w:pPr>
            <w:r>
              <w:rPr>
                <w:lang w:val="en-US"/>
              </w:rPr>
              <w:t>4</w:t>
            </w:r>
          </w:p>
        </w:tc>
      </w:tr>
      <w:tr w:rsidR="00032D98" w:rsidRPr="00477D45" w14:paraId="2B056EB6" w14:textId="77777777" w:rsidTr="002735B3">
        <w:tc>
          <w:tcPr>
            <w:tcW w:w="3256" w:type="dxa"/>
            <w:tcBorders>
              <w:top w:val="single" w:sz="4" w:space="0" w:color="auto"/>
            </w:tcBorders>
          </w:tcPr>
          <w:p w14:paraId="0F3D25B9" w14:textId="77777777" w:rsidR="00032D98" w:rsidRPr="0065447E" w:rsidRDefault="00032D98" w:rsidP="002735B3">
            <w:pPr>
              <w:pStyle w:val="Osnovnitekst"/>
              <w:ind w:firstLine="0"/>
              <w:jc w:val="left"/>
              <w:rPr>
                <w:lang w:val="en-US"/>
              </w:rPr>
            </w:pPr>
            <w:r w:rsidRPr="008B2B84">
              <w:rPr>
                <w:lang w:val="en-US"/>
              </w:rPr>
              <w:t>32 32 8192 1 ./data/temp32_32 ./data/power32_32 ./output/out32_32</w:t>
            </w:r>
          </w:p>
        </w:tc>
        <w:tc>
          <w:tcPr>
            <w:tcW w:w="2079" w:type="dxa"/>
          </w:tcPr>
          <w:p w14:paraId="3BA1A6B0" w14:textId="1691ACE9" w:rsidR="00032D98" w:rsidRDefault="0004429C" w:rsidP="002735B3">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24.569518 </m:t>
                    </m:r>
                  </m:num>
                  <m:den>
                    <m:r>
                      <w:rPr>
                        <w:rFonts w:ascii="Cambria Math" w:hAnsi="Cambria Math"/>
                        <w:lang w:val="en-US"/>
                      </w:rPr>
                      <m:t xml:space="preserve">60.410838  </m:t>
                    </m:r>
                  </m:den>
                </m:f>
              </m:oMath>
            </m:oMathPara>
          </w:p>
          <w:p w14:paraId="43847D83" w14:textId="77D4265A" w:rsidR="00032D98" w:rsidRPr="0065447E" w:rsidRDefault="00032D98" w:rsidP="002735B3">
            <w:pPr>
              <w:pStyle w:val="Osnovnitekst"/>
              <w:ind w:firstLine="0"/>
              <w:jc w:val="center"/>
              <w:rPr>
                <w:lang w:val="en-US"/>
              </w:rPr>
            </w:pPr>
            <w:r>
              <w:t>= 0</w:t>
            </w:r>
            <w:r w:rsidRPr="00A43E89">
              <w:t>.</w:t>
            </w:r>
            <w:r w:rsidR="0085430D">
              <w:t>41</w:t>
            </w:r>
          </w:p>
        </w:tc>
        <w:tc>
          <w:tcPr>
            <w:tcW w:w="2079" w:type="dxa"/>
          </w:tcPr>
          <w:p w14:paraId="4CCFE0AF" w14:textId="567FB330" w:rsidR="00032D98" w:rsidRDefault="0004429C" w:rsidP="002735B3">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24.450030 </m:t>
                    </m:r>
                  </m:num>
                  <m:den>
                    <m:r>
                      <w:rPr>
                        <w:rFonts w:ascii="Cambria Math" w:hAnsi="Cambria Math"/>
                        <w:lang w:val="en-US"/>
                      </w:rPr>
                      <m:t xml:space="preserve">60.580917 </m:t>
                    </m:r>
                  </m:den>
                </m:f>
              </m:oMath>
            </m:oMathPara>
          </w:p>
          <w:p w14:paraId="5DEB6819" w14:textId="19096B97" w:rsidR="00032D98" w:rsidRPr="0065447E" w:rsidRDefault="00032D98" w:rsidP="002735B3">
            <w:pPr>
              <w:pStyle w:val="Osnovnitekst"/>
              <w:ind w:firstLine="0"/>
              <w:jc w:val="center"/>
              <w:rPr>
                <w:lang w:val="en-US"/>
              </w:rPr>
            </w:pPr>
            <w:r>
              <w:t xml:space="preserve">= </w:t>
            </w:r>
            <w:r w:rsidR="006A52BB">
              <w:t>0</w:t>
            </w:r>
            <w:r w:rsidRPr="00A43E89">
              <w:t>.</w:t>
            </w:r>
            <w:r w:rsidR="00804056">
              <w:t>40</w:t>
            </w:r>
          </w:p>
        </w:tc>
      </w:tr>
      <w:tr w:rsidR="00032D98" w:rsidRPr="0065447E" w14:paraId="4F07E384" w14:textId="77777777" w:rsidTr="002735B3">
        <w:tc>
          <w:tcPr>
            <w:tcW w:w="3256" w:type="dxa"/>
          </w:tcPr>
          <w:p w14:paraId="0A74F79D" w14:textId="77777777" w:rsidR="00032D98" w:rsidRPr="0065447E" w:rsidRDefault="00032D98" w:rsidP="002735B3">
            <w:pPr>
              <w:pStyle w:val="Osnovnitekst"/>
              <w:ind w:firstLine="0"/>
              <w:jc w:val="left"/>
              <w:rPr>
                <w:lang w:val="en-US"/>
              </w:rPr>
            </w:pPr>
            <w:r w:rsidRPr="008B2B84">
              <w:rPr>
                <w:lang w:val="en-US"/>
              </w:rPr>
              <w:t>256 256 8192 1 ./data/temp256_256 ./data/power256_256 ./output/out256_256</w:t>
            </w:r>
          </w:p>
        </w:tc>
        <w:tc>
          <w:tcPr>
            <w:tcW w:w="2079" w:type="dxa"/>
          </w:tcPr>
          <w:p w14:paraId="60D22F43" w14:textId="5B9FDFF4" w:rsidR="00032D98" w:rsidRDefault="0004429C" w:rsidP="002735B3">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1267.827209 </m:t>
                    </m:r>
                  </m:num>
                  <m:den>
                    <m:r>
                      <w:rPr>
                        <w:rFonts w:ascii="Cambria Math" w:hAnsi="Cambria Math"/>
                        <w:lang w:val="en-US"/>
                      </w:rPr>
                      <m:t xml:space="preserve">2099.384031 </m:t>
                    </m:r>
                  </m:den>
                </m:f>
              </m:oMath>
            </m:oMathPara>
          </w:p>
          <w:p w14:paraId="7A6C1645" w14:textId="2C73C18C" w:rsidR="00032D98" w:rsidRPr="0065447E" w:rsidRDefault="00032D98" w:rsidP="002735B3">
            <w:pPr>
              <w:pStyle w:val="Osnovnitekst"/>
              <w:ind w:firstLine="0"/>
              <w:jc w:val="center"/>
              <w:rPr>
                <w:lang w:val="en-US"/>
              </w:rPr>
            </w:pPr>
            <w:r>
              <w:t xml:space="preserve">= </w:t>
            </w:r>
            <w:r w:rsidR="00F37B21">
              <w:t>0</w:t>
            </w:r>
            <w:r w:rsidRPr="00A43E89">
              <w:t>.</w:t>
            </w:r>
            <w:r w:rsidR="00FE6748">
              <w:t>60</w:t>
            </w:r>
          </w:p>
        </w:tc>
        <w:tc>
          <w:tcPr>
            <w:tcW w:w="2079" w:type="dxa"/>
          </w:tcPr>
          <w:p w14:paraId="1F9F5BB7" w14:textId="10734B67" w:rsidR="00032D98" w:rsidRDefault="0004429C" w:rsidP="002735B3">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1291.244447 </m:t>
                    </m:r>
                  </m:num>
                  <m:den>
                    <m:r>
                      <w:rPr>
                        <w:rFonts w:ascii="Cambria Math" w:hAnsi="Cambria Math"/>
                        <w:lang w:val="en-US"/>
                      </w:rPr>
                      <m:t xml:space="preserve">836.560639 </m:t>
                    </m:r>
                  </m:den>
                </m:f>
              </m:oMath>
            </m:oMathPara>
          </w:p>
          <w:p w14:paraId="3F8E3EB1" w14:textId="0104C431" w:rsidR="00032D98" w:rsidRPr="0065447E" w:rsidRDefault="00032D98" w:rsidP="002735B3">
            <w:pPr>
              <w:pStyle w:val="Osnovnitekst"/>
              <w:ind w:firstLine="0"/>
              <w:jc w:val="center"/>
              <w:rPr>
                <w:lang w:val="en-US"/>
              </w:rPr>
            </w:pPr>
            <w:r>
              <w:t xml:space="preserve">= </w:t>
            </w:r>
            <w:r w:rsidRPr="00A43E89">
              <w:t>1.</w:t>
            </w:r>
            <w:r w:rsidR="0079107B">
              <w:t>54</w:t>
            </w:r>
          </w:p>
        </w:tc>
      </w:tr>
      <w:tr w:rsidR="00032D98" w:rsidRPr="0065447E" w14:paraId="6D669C5B" w14:textId="77777777" w:rsidTr="002735B3">
        <w:tc>
          <w:tcPr>
            <w:tcW w:w="3256" w:type="dxa"/>
          </w:tcPr>
          <w:p w14:paraId="7CB02946" w14:textId="77777777" w:rsidR="00032D98" w:rsidRPr="0065447E" w:rsidRDefault="00032D98" w:rsidP="002735B3">
            <w:pPr>
              <w:pStyle w:val="Osnovnitekst"/>
              <w:ind w:firstLine="0"/>
              <w:jc w:val="left"/>
              <w:rPr>
                <w:lang w:val="en-US"/>
              </w:rPr>
            </w:pPr>
            <w:r w:rsidRPr="008B2B84">
              <w:rPr>
                <w:lang w:val="en-US"/>
              </w:rPr>
              <w:t>1024 1024 4096 1 ./data/temp1024_1024 ./data/power1024_1024 ./output/out1024_1024_4096</w:t>
            </w:r>
          </w:p>
        </w:tc>
        <w:tc>
          <w:tcPr>
            <w:tcW w:w="2079" w:type="dxa"/>
          </w:tcPr>
          <w:p w14:paraId="21E7FBEB" w14:textId="06D893F4" w:rsidR="00032D98" w:rsidRDefault="0004429C" w:rsidP="002735B3">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10562.656296 </m:t>
                    </m:r>
                  </m:num>
                  <m:den>
                    <m:r>
                      <w:rPr>
                        <w:rFonts w:ascii="Cambria Math" w:hAnsi="Cambria Math"/>
                        <w:lang w:val="en-US"/>
                      </w:rPr>
                      <m:t xml:space="preserve"> 17968.835335 </m:t>
                    </m:r>
                  </m:den>
                </m:f>
              </m:oMath>
            </m:oMathPara>
          </w:p>
          <w:p w14:paraId="5BB8228A" w14:textId="18201403" w:rsidR="00032D98" w:rsidRPr="0065447E" w:rsidRDefault="00032D98" w:rsidP="002735B3">
            <w:pPr>
              <w:pStyle w:val="Osnovnitekst"/>
              <w:ind w:firstLine="0"/>
              <w:jc w:val="center"/>
              <w:rPr>
                <w:lang w:val="en-US"/>
              </w:rPr>
            </w:pPr>
            <w:r>
              <w:t xml:space="preserve">= </w:t>
            </w:r>
            <w:r w:rsidR="00F37B21">
              <w:t>0</w:t>
            </w:r>
            <w:r w:rsidRPr="00A43E89">
              <w:t>.</w:t>
            </w:r>
            <w:r w:rsidR="00F37B21">
              <w:t>59</w:t>
            </w:r>
          </w:p>
        </w:tc>
        <w:tc>
          <w:tcPr>
            <w:tcW w:w="2079" w:type="dxa"/>
          </w:tcPr>
          <w:p w14:paraId="4211DC81" w14:textId="0B525CEC" w:rsidR="00032D98" w:rsidRDefault="0004429C" w:rsidP="002735B3">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10952.008199 </m:t>
                    </m:r>
                  </m:num>
                  <m:den>
                    <m:r>
                      <w:rPr>
                        <w:rFonts w:ascii="Cambria Math" w:hAnsi="Cambria Math"/>
                        <w:lang w:val="en-US"/>
                      </w:rPr>
                      <m:t xml:space="preserve">7230.236634  </m:t>
                    </m:r>
                  </m:den>
                </m:f>
              </m:oMath>
            </m:oMathPara>
          </w:p>
          <w:p w14:paraId="42450892" w14:textId="76A9AFA0" w:rsidR="00032D98" w:rsidRPr="0065447E" w:rsidRDefault="00032D98" w:rsidP="002735B3">
            <w:pPr>
              <w:pStyle w:val="Osnovnitekst"/>
              <w:ind w:firstLine="0"/>
              <w:jc w:val="center"/>
              <w:rPr>
                <w:lang w:val="en-US"/>
              </w:rPr>
            </w:pPr>
            <w:r>
              <w:t xml:space="preserve">= </w:t>
            </w:r>
            <w:r w:rsidRPr="00A43E89">
              <w:t>1.</w:t>
            </w:r>
            <w:r w:rsidR="0063519E">
              <w:t>5</w:t>
            </w:r>
            <w:r w:rsidR="00083F86">
              <w:t>1</w:t>
            </w:r>
          </w:p>
        </w:tc>
      </w:tr>
      <w:tr w:rsidR="00032D98" w:rsidRPr="0065447E" w14:paraId="75026268" w14:textId="77777777" w:rsidTr="002735B3">
        <w:tc>
          <w:tcPr>
            <w:tcW w:w="3256" w:type="dxa"/>
          </w:tcPr>
          <w:p w14:paraId="14894EAA" w14:textId="77777777" w:rsidR="00032D98" w:rsidRPr="0065447E" w:rsidRDefault="00032D98" w:rsidP="002735B3">
            <w:pPr>
              <w:pStyle w:val="Osnovnitekst"/>
              <w:ind w:firstLine="0"/>
              <w:jc w:val="left"/>
              <w:rPr>
                <w:lang w:val="en-US"/>
              </w:rPr>
            </w:pPr>
            <w:r w:rsidRPr="008B2B84">
              <w:rPr>
                <w:lang w:val="en-US"/>
              </w:rPr>
              <w:t>1024 1024 8192 1 ./data/temp1024_1024 ./data/power1024_1024 ./output/out1024_1024_8192</w:t>
            </w:r>
          </w:p>
        </w:tc>
        <w:tc>
          <w:tcPr>
            <w:tcW w:w="2079" w:type="dxa"/>
          </w:tcPr>
          <w:p w14:paraId="4EE50854" w14:textId="7686C2FC" w:rsidR="00032D98" w:rsidRDefault="0004429C" w:rsidP="002735B3">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21495.122839 </m:t>
                    </m:r>
                  </m:num>
                  <m:den>
                    <m:r>
                      <w:rPr>
                        <w:rFonts w:ascii="Cambria Math" w:hAnsi="Cambria Math"/>
                        <w:lang w:val="en-US"/>
                      </w:rPr>
                      <m:t xml:space="preserve">35840.279128 </m:t>
                    </m:r>
                  </m:den>
                </m:f>
              </m:oMath>
            </m:oMathPara>
          </w:p>
          <w:p w14:paraId="437D4E64" w14:textId="25C07429" w:rsidR="00032D98" w:rsidRPr="0065447E" w:rsidRDefault="00032D98" w:rsidP="002735B3">
            <w:pPr>
              <w:pStyle w:val="Osnovnitekst"/>
              <w:ind w:firstLine="0"/>
              <w:jc w:val="center"/>
              <w:rPr>
                <w:lang w:val="en-US"/>
              </w:rPr>
            </w:pPr>
            <w:r>
              <w:t xml:space="preserve">= </w:t>
            </w:r>
            <w:r w:rsidR="00F37B21">
              <w:t>0</w:t>
            </w:r>
            <w:r w:rsidRPr="00A43E89">
              <w:t>.</w:t>
            </w:r>
            <w:r w:rsidR="000566A5">
              <w:t>60</w:t>
            </w:r>
          </w:p>
        </w:tc>
        <w:tc>
          <w:tcPr>
            <w:tcW w:w="2079" w:type="dxa"/>
          </w:tcPr>
          <w:p w14:paraId="39351DEE" w14:textId="42BEC434" w:rsidR="00032D98" w:rsidRDefault="0004429C" w:rsidP="002735B3">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21804.328789 </m:t>
                    </m:r>
                  </m:num>
                  <m:den>
                    <m:r>
                      <w:rPr>
                        <w:rFonts w:ascii="Cambria Math" w:hAnsi="Cambria Math"/>
                        <w:lang w:val="en-US"/>
                      </w:rPr>
                      <m:t xml:space="preserve">14566.571860 </m:t>
                    </m:r>
                  </m:den>
                </m:f>
              </m:oMath>
            </m:oMathPara>
          </w:p>
          <w:p w14:paraId="45CA17DD" w14:textId="5F5830A3" w:rsidR="00032D98" w:rsidRPr="0065447E" w:rsidRDefault="00032D98" w:rsidP="002735B3">
            <w:pPr>
              <w:pStyle w:val="Osnovnitekst"/>
              <w:ind w:firstLine="0"/>
              <w:jc w:val="center"/>
              <w:rPr>
                <w:lang w:val="en-US"/>
              </w:rPr>
            </w:pPr>
            <w:r>
              <w:t xml:space="preserve">= </w:t>
            </w:r>
            <w:r w:rsidRPr="00A43E89">
              <w:t>1.</w:t>
            </w:r>
            <w:r w:rsidR="00036039">
              <w:t>50</w:t>
            </w:r>
          </w:p>
        </w:tc>
      </w:tr>
      <w:tr w:rsidR="00032D98" w:rsidRPr="0065447E" w14:paraId="6FFBC4E3" w14:textId="77777777" w:rsidTr="002735B3">
        <w:tc>
          <w:tcPr>
            <w:tcW w:w="3256" w:type="dxa"/>
          </w:tcPr>
          <w:p w14:paraId="778629E9" w14:textId="77777777" w:rsidR="00032D98" w:rsidRPr="0065447E" w:rsidRDefault="00032D98" w:rsidP="002735B3">
            <w:pPr>
              <w:pStyle w:val="Osnovnitekst"/>
              <w:ind w:firstLine="0"/>
              <w:jc w:val="left"/>
              <w:rPr>
                <w:lang w:val="en-US"/>
              </w:rPr>
            </w:pPr>
            <w:r w:rsidRPr="008B2B84">
              <w:rPr>
                <w:lang w:val="en-US"/>
              </w:rPr>
              <w:t>1024 1024 16384 1 ./data/temp1024_1024 ./data/power1024_1024 ./output/out1024_1024_16384</w:t>
            </w:r>
          </w:p>
        </w:tc>
        <w:tc>
          <w:tcPr>
            <w:tcW w:w="2079" w:type="dxa"/>
          </w:tcPr>
          <w:p w14:paraId="2F675ED4" w14:textId="4023148C" w:rsidR="00032D98" w:rsidRDefault="0004429C" w:rsidP="002735B3">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45312.023164 </m:t>
                    </m:r>
                  </m:num>
                  <m:den>
                    <m:r>
                      <w:rPr>
                        <w:rFonts w:ascii="Cambria Math" w:hAnsi="Cambria Math"/>
                        <w:lang w:val="en-US"/>
                      </w:rPr>
                      <m:t xml:space="preserve"> 72044.811234 </m:t>
                    </m:r>
                  </m:den>
                </m:f>
              </m:oMath>
            </m:oMathPara>
          </w:p>
          <w:p w14:paraId="2BADA4B6" w14:textId="5ED80D79" w:rsidR="00032D98" w:rsidRPr="0065447E" w:rsidRDefault="00032D98" w:rsidP="002735B3">
            <w:pPr>
              <w:pStyle w:val="Osnovnitekst"/>
              <w:ind w:firstLine="0"/>
              <w:jc w:val="center"/>
              <w:rPr>
                <w:lang w:val="en-US"/>
              </w:rPr>
            </w:pPr>
            <w:r>
              <w:t xml:space="preserve">= </w:t>
            </w:r>
            <w:r w:rsidR="00F37B21">
              <w:t>0</w:t>
            </w:r>
            <w:r w:rsidRPr="00A43E89">
              <w:t>.</w:t>
            </w:r>
            <w:r w:rsidR="00012018">
              <w:t>63</w:t>
            </w:r>
          </w:p>
        </w:tc>
        <w:tc>
          <w:tcPr>
            <w:tcW w:w="2079" w:type="dxa"/>
          </w:tcPr>
          <w:p w14:paraId="3F94AEB6" w14:textId="2B9B6C09" w:rsidR="00032D98" w:rsidRDefault="0004429C" w:rsidP="002735B3">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43299.159501 </m:t>
                    </m:r>
                  </m:num>
                  <m:den>
                    <m:r>
                      <w:rPr>
                        <w:rFonts w:ascii="Cambria Math" w:hAnsi="Cambria Math"/>
                        <w:lang w:val="en-US"/>
                      </w:rPr>
                      <m:t xml:space="preserve">29216.944856 </m:t>
                    </m:r>
                  </m:den>
                </m:f>
              </m:oMath>
            </m:oMathPara>
          </w:p>
          <w:p w14:paraId="45FF58BB" w14:textId="127DA854" w:rsidR="00032D98" w:rsidRPr="0065447E" w:rsidRDefault="00032D98" w:rsidP="002735B3">
            <w:pPr>
              <w:pStyle w:val="Osnovnitekst"/>
              <w:ind w:firstLine="0"/>
              <w:jc w:val="center"/>
              <w:rPr>
                <w:lang w:val="en-US"/>
              </w:rPr>
            </w:pPr>
            <w:r>
              <w:t xml:space="preserve">= </w:t>
            </w:r>
            <w:r w:rsidRPr="00A43E89">
              <w:t>1.</w:t>
            </w:r>
            <w:r w:rsidR="00C6059D">
              <w:t>48</w:t>
            </w:r>
          </w:p>
        </w:tc>
      </w:tr>
      <w:tr w:rsidR="00032D98" w:rsidRPr="0065447E" w14:paraId="5F4B81F1" w14:textId="77777777" w:rsidTr="002735B3">
        <w:tc>
          <w:tcPr>
            <w:tcW w:w="3256" w:type="dxa"/>
          </w:tcPr>
          <w:p w14:paraId="28BD3932" w14:textId="77777777" w:rsidR="00032D98" w:rsidRPr="0065447E" w:rsidRDefault="00032D98" w:rsidP="002735B3">
            <w:pPr>
              <w:pStyle w:val="Osnovnitekst"/>
              <w:ind w:firstLine="0"/>
              <w:jc w:val="left"/>
              <w:rPr>
                <w:lang w:val="en-US"/>
              </w:rPr>
            </w:pPr>
            <w:r w:rsidRPr="00AE5125">
              <w:rPr>
                <w:lang w:val="en-US"/>
              </w:rPr>
              <w:t>1024 1024 32768 1 ./data/temp1024_1024 ./data/power1024_1024 ./output/out1024_1024_32768</w:t>
            </w:r>
          </w:p>
        </w:tc>
        <w:tc>
          <w:tcPr>
            <w:tcW w:w="2079" w:type="dxa"/>
          </w:tcPr>
          <w:p w14:paraId="5ACB2C66" w14:textId="007FAE1E" w:rsidR="008F026D" w:rsidRDefault="0004429C" w:rsidP="008F026D">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86528.121649 </m:t>
                    </m:r>
                  </m:num>
                  <m:den>
                    <m:r>
                      <w:rPr>
                        <w:rFonts w:ascii="Cambria Math" w:hAnsi="Cambria Math"/>
                        <w:lang w:val="en-US"/>
                      </w:rPr>
                      <m:t xml:space="preserve">145126.268543  </m:t>
                    </m:r>
                  </m:den>
                </m:f>
              </m:oMath>
            </m:oMathPara>
          </w:p>
          <w:p w14:paraId="2C80A309" w14:textId="22B885A8" w:rsidR="00032D98" w:rsidRPr="0065447E" w:rsidRDefault="00032D98" w:rsidP="002735B3">
            <w:pPr>
              <w:pStyle w:val="Osnovnitekst"/>
              <w:ind w:firstLine="0"/>
              <w:jc w:val="center"/>
              <w:rPr>
                <w:lang w:val="en-US"/>
              </w:rPr>
            </w:pPr>
            <w:r>
              <w:t xml:space="preserve">= </w:t>
            </w:r>
            <w:r w:rsidR="00EF4DF7">
              <w:t>0</w:t>
            </w:r>
            <w:r w:rsidRPr="00A43E89">
              <w:t>.</w:t>
            </w:r>
            <w:r w:rsidR="007A54E5">
              <w:t>60</w:t>
            </w:r>
          </w:p>
        </w:tc>
        <w:tc>
          <w:tcPr>
            <w:tcW w:w="2079" w:type="dxa"/>
          </w:tcPr>
          <w:p w14:paraId="5DFB562D" w14:textId="344F3FF5" w:rsidR="00032D98" w:rsidRDefault="0004429C" w:rsidP="002735B3">
            <w:pPr>
              <w:pStyle w:val="Osnovnitekst"/>
              <w:ind w:firstLine="0"/>
              <w:jc w:val="center"/>
              <w:rPr>
                <w:lang w:val="en-US"/>
              </w:rPr>
            </w:pPr>
            <m:oMathPara>
              <m:oMath>
                <m:f>
                  <m:fPr>
                    <m:ctrlPr>
                      <w:rPr>
                        <w:rFonts w:ascii="Cambria Math" w:hAnsi="Cambria Math"/>
                        <w:i/>
                        <w:lang w:val="en-US"/>
                      </w:rPr>
                    </m:ctrlPr>
                  </m:fPr>
                  <m:num>
                    <m:r>
                      <w:rPr>
                        <w:rFonts w:ascii="Cambria Math" w:hAnsi="Cambria Math"/>
                        <w:lang w:val="en-US"/>
                      </w:rPr>
                      <m:t xml:space="preserve">85323.719221 </m:t>
                    </m:r>
                  </m:num>
                  <m:den>
                    <m:r>
                      <w:rPr>
                        <w:rFonts w:ascii="Cambria Math" w:hAnsi="Cambria Math"/>
                        <w:lang w:val="en-US"/>
                      </w:rPr>
                      <m:t xml:space="preserve">61115.700023 </m:t>
                    </m:r>
                  </m:den>
                </m:f>
              </m:oMath>
            </m:oMathPara>
          </w:p>
          <w:p w14:paraId="0E25E83F" w14:textId="6CE25049" w:rsidR="00032D98" w:rsidRPr="0065447E" w:rsidRDefault="00032D98" w:rsidP="002735B3">
            <w:pPr>
              <w:pStyle w:val="Osnovnitekst"/>
              <w:ind w:firstLine="0"/>
              <w:jc w:val="center"/>
              <w:rPr>
                <w:lang w:val="en-US"/>
              </w:rPr>
            </w:pPr>
            <w:r>
              <w:t xml:space="preserve">= </w:t>
            </w:r>
            <w:r w:rsidRPr="00A43E89">
              <w:t>1.</w:t>
            </w:r>
            <w:r w:rsidR="00982049">
              <w:t>4</w:t>
            </w:r>
            <w:r w:rsidR="005769DF">
              <w:t>0</w:t>
            </w:r>
          </w:p>
        </w:tc>
      </w:tr>
      <w:tr w:rsidR="00032D98" w:rsidRPr="0065447E" w14:paraId="1F4B420D" w14:textId="77777777" w:rsidTr="002735B3">
        <w:tc>
          <w:tcPr>
            <w:tcW w:w="3256" w:type="dxa"/>
          </w:tcPr>
          <w:p w14:paraId="6EC4D835" w14:textId="77777777" w:rsidR="00032D98" w:rsidRPr="00802E91" w:rsidRDefault="00032D98" w:rsidP="002735B3">
            <w:pPr>
              <w:pStyle w:val="Osnovnitekst"/>
              <w:ind w:firstLine="0"/>
              <w:rPr>
                <w:b/>
                <w:bCs/>
                <w:lang w:val="en-US"/>
              </w:rPr>
            </w:pPr>
            <w:proofErr w:type="spellStart"/>
            <w:r>
              <w:rPr>
                <w:b/>
                <w:bCs/>
                <w:lang w:val="en-US"/>
              </w:rPr>
              <w:t>Srednje</w:t>
            </w:r>
            <w:proofErr w:type="spellEnd"/>
            <w:r>
              <w:rPr>
                <w:b/>
                <w:bCs/>
                <w:lang w:val="en-US"/>
              </w:rPr>
              <w:t xml:space="preserve"> </w:t>
            </w:r>
            <w:proofErr w:type="spellStart"/>
            <w:r>
              <w:rPr>
                <w:b/>
                <w:bCs/>
                <w:lang w:val="en-US"/>
              </w:rPr>
              <w:t>ubrzanje</w:t>
            </w:r>
            <w:proofErr w:type="spellEnd"/>
          </w:p>
        </w:tc>
        <w:tc>
          <w:tcPr>
            <w:tcW w:w="2079" w:type="dxa"/>
          </w:tcPr>
          <w:p w14:paraId="01D03BE4" w14:textId="3F575D13" w:rsidR="00032D98" w:rsidRPr="00555748" w:rsidRDefault="000E0512" w:rsidP="002735B3">
            <w:pPr>
              <w:pStyle w:val="Osnovnitekst"/>
              <w:ind w:firstLine="0"/>
              <w:jc w:val="center"/>
              <w:rPr>
                <w:b/>
                <w:bCs/>
                <w:lang w:val="en-US"/>
              </w:rPr>
            </w:pPr>
            <w:r>
              <w:rPr>
                <w:b/>
                <w:bCs/>
                <w:lang w:val="en-US"/>
              </w:rPr>
              <w:t>0</w:t>
            </w:r>
            <w:r w:rsidR="00032D98" w:rsidRPr="00555748">
              <w:rPr>
                <w:b/>
                <w:bCs/>
                <w:lang w:val="en-US"/>
              </w:rPr>
              <w:t>.</w:t>
            </w:r>
            <w:r>
              <w:rPr>
                <w:b/>
                <w:bCs/>
                <w:lang w:val="en-US"/>
              </w:rPr>
              <w:t>5</w:t>
            </w:r>
            <w:r w:rsidR="00792F1B">
              <w:rPr>
                <w:b/>
                <w:bCs/>
                <w:lang w:val="en-US"/>
              </w:rPr>
              <w:t>7</w:t>
            </w:r>
          </w:p>
        </w:tc>
        <w:tc>
          <w:tcPr>
            <w:tcW w:w="2079" w:type="dxa"/>
          </w:tcPr>
          <w:p w14:paraId="2C965BC4" w14:textId="751F137C" w:rsidR="00032D98" w:rsidRPr="00555748" w:rsidRDefault="001134BA" w:rsidP="002735B3">
            <w:pPr>
              <w:pStyle w:val="Osnovnitekst"/>
              <w:ind w:firstLine="0"/>
              <w:jc w:val="center"/>
              <w:rPr>
                <w:b/>
                <w:bCs/>
                <w:lang w:val="en-US"/>
              </w:rPr>
            </w:pPr>
            <w:r>
              <w:rPr>
                <w:b/>
                <w:bCs/>
                <w:lang w:val="en-US"/>
              </w:rPr>
              <w:t>1</w:t>
            </w:r>
            <w:r w:rsidR="00032D98">
              <w:rPr>
                <w:b/>
                <w:bCs/>
                <w:lang w:val="en-US"/>
              </w:rPr>
              <w:t>.</w:t>
            </w:r>
            <w:r w:rsidR="006D1B00">
              <w:rPr>
                <w:b/>
                <w:bCs/>
                <w:lang w:val="en-US"/>
              </w:rPr>
              <w:t>30</w:t>
            </w:r>
          </w:p>
        </w:tc>
      </w:tr>
    </w:tbl>
    <w:p w14:paraId="4C872BA1" w14:textId="77777777" w:rsidR="00195DE1" w:rsidRDefault="00195DE1" w:rsidP="00817282">
      <w:pPr>
        <w:pStyle w:val="Osnovnitekst"/>
        <w:rPr>
          <w:lang w:val="en-US"/>
        </w:rPr>
      </w:pPr>
    </w:p>
    <w:p w14:paraId="3521F6D1" w14:textId="03569EFE" w:rsidR="00730117" w:rsidRDefault="00817282" w:rsidP="00730117">
      <w:pPr>
        <w:pStyle w:val="IIInivonaslova-Odeljak"/>
      </w:pPr>
      <w:bookmarkStart w:id="34" w:name="_Toc103518077"/>
      <w:r>
        <w:lastRenderedPageBreak/>
        <w:t>Logovi izvršavanja</w:t>
      </w:r>
      <w:bookmarkEnd w:id="34"/>
    </w:p>
    <w:p w14:paraId="2B997C0C" w14:textId="37A218FE" w:rsidR="006C3144" w:rsidRDefault="006C3144" w:rsidP="006C3144">
      <w:pPr>
        <w:pStyle w:val="Programskikod"/>
      </w:pPr>
      <w:r>
        <w:t>grid_rows=32, grid_cols=32, sim_time=8192, tempfile=./data/temp32_32, powerfile=./data/power32_32</w:t>
      </w:r>
    </w:p>
    <w:p w14:paraId="3A3899FF" w14:textId="77777777" w:rsidR="006C3144" w:rsidRDefault="006C3144" w:rsidP="006C3144">
      <w:pPr>
        <w:pStyle w:val="Programskikod"/>
      </w:pPr>
      <w:r>
        <w:t>Elapsed time is 24.569518 (sequencial) in ms</w:t>
      </w:r>
    </w:p>
    <w:p w14:paraId="2878A9F9" w14:textId="77777777" w:rsidR="006C3144" w:rsidRDefault="006C3144" w:rsidP="006C3144">
      <w:pPr>
        <w:pStyle w:val="Programskikod"/>
      </w:pPr>
      <w:r>
        <w:t>Elapsed time is 60.410838 (parallel) in ms</w:t>
      </w:r>
    </w:p>
    <w:p w14:paraId="381D833C" w14:textId="77777777" w:rsidR="006C3144" w:rsidRDefault="006C3144" w:rsidP="006C3144">
      <w:pPr>
        <w:pStyle w:val="Programskikod"/>
      </w:pPr>
      <w:r>
        <w:t>Test PASSED</w:t>
      </w:r>
    </w:p>
    <w:p w14:paraId="5F405D1A" w14:textId="77777777" w:rsidR="006C3144" w:rsidRDefault="006C3144" w:rsidP="006C3144">
      <w:pPr>
        <w:pStyle w:val="Programskikod"/>
      </w:pPr>
    </w:p>
    <w:p w14:paraId="43409326" w14:textId="77777777" w:rsidR="006C3144" w:rsidRDefault="006C3144" w:rsidP="006C3144">
      <w:pPr>
        <w:pStyle w:val="Programskikod"/>
      </w:pPr>
      <w:r>
        <w:t>grid_rows=256, grid_cols=256, sim_time=8192, tempfile=./data/temp256_256, powerfile=./data/power256_256</w:t>
      </w:r>
    </w:p>
    <w:p w14:paraId="1F59F771" w14:textId="77777777" w:rsidR="006C3144" w:rsidRDefault="006C3144" w:rsidP="006C3144">
      <w:pPr>
        <w:pStyle w:val="Programskikod"/>
      </w:pPr>
      <w:r>
        <w:t>Elapsed time is 1267.827209 (sequencial) in ms</w:t>
      </w:r>
    </w:p>
    <w:p w14:paraId="59766D56" w14:textId="77777777" w:rsidR="006C3144" w:rsidRDefault="006C3144" w:rsidP="006C3144">
      <w:pPr>
        <w:pStyle w:val="Programskikod"/>
      </w:pPr>
      <w:r>
        <w:t>Elapsed time is 2099.384031 (parallel) in ms</w:t>
      </w:r>
    </w:p>
    <w:p w14:paraId="2F4D5A6E" w14:textId="77777777" w:rsidR="006C3144" w:rsidRDefault="006C3144" w:rsidP="006C3144">
      <w:pPr>
        <w:pStyle w:val="Programskikod"/>
      </w:pPr>
      <w:r>
        <w:t>Test PASSED</w:t>
      </w:r>
    </w:p>
    <w:p w14:paraId="4592EDCD" w14:textId="77777777" w:rsidR="006C3144" w:rsidRDefault="006C3144" w:rsidP="006C3144">
      <w:pPr>
        <w:pStyle w:val="Programskikod"/>
      </w:pPr>
    </w:p>
    <w:p w14:paraId="30B9A206" w14:textId="77777777" w:rsidR="006C3144" w:rsidRDefault="006C3144" w:rsidP="006C3144">
      <w:pPr>
        <w:pStyle w:val="Programskikod"/>
      </w:pPr>
      <w:r>
        <w:t>grid_rows=1024, grid_cols=1024, sim_time=4096, tempfile=./data/temp1024_1024, powerfile=./data/power1024_1024</w:t>
      </w:r>
    </w:p>
    <w:p w14:paraId="5C897DC5" w14:textId="77777777" w:rsidR="006C3144" w:rsidRDefault="006C3144" w:rsidP="006C3144">
      <w:pPr>
        <w:pStyle w:val="Programskikod"/>
      </w:pPr>
      <w:r>
        <w:t>Elapsed time is 10562.656296 (sequencial) in ms</w:t>
      </w:r>
    </w:p>
    <w:p w14:paraId="21AAD43F" w14:textId="77777777" w:rsidR="006C3144" w:rsidRDefault="006C3144" w:rsidP="006C3144">
      <w:pPr>
        <w:pStyle w:val="Programskikod"/>
      </w:pPr>
      <w:r>
        <w:t>Elapsed time is 17968.835335 (parallel) in ms</w:t>
      </w:r>
    </w:p>
    <w:p w14:paraId="319D3B05" w14:textId="77777777" w:rsidR="006C3144" w:rsidRDefault="006C3144" w:rsidP="006C3144">
      <w:pPr>
        <w:pStyle w:val="Programskikod"/>
      </w:pPr>
      <w:r>
        <w:t>Test PASSED</w:t>
      </w:r>
    </w:p>
    <w:p w14:paraId="77EE0940" w14:textId="77777777" w:rsidR="006C3144" w:rsidRDefault="006C3144" w:rsidP="006C3144">
      <w:pPr>
        <w:pStyle w:val="Programskikod"/>
      </w:pPr>
    </w:p>
    <w:p w14:paraId="01E5E5AC" w14:textId="77777777" w:rsidR="006C3144" w:rsidRDefault="006C3144" w:rsidP="006C3144">
      <w:pPr>
        <w:pStyle w:val="Programskikod"/>
      </w:pPr>
      <w:r>
        <w:t>grid_rows=1024, grid_cols=1024, sim_time=8192, tempfile=./data/temp1024_1024, powerfile=./data/power1024_1024</w:t>
      </w:r>
    </w:p>
    <w:p w14:paraId="6BA8B00E" w14:textId="77777777" w:rsidR="006C3144" w:rsidRDefault="006C3144" w:rsidP="006C3144">
      <w:pPr>
        <w:pStyle w:val="Programskikod"/>
      </w:pPr>
      <w:r>
        <w:t>Elapsed time is 21495.122839 (sequencial) in ms</w:t>
      </w:r>
    </w:p>
    <w:p w14:paraId="4176E83F" w14:textId="77777777" w:rsidR="006C3144" w:rsidRDefault="006C3144" w:rsidP="006C3144">
      <w:pPr>
        <w:pStyle w:val="Programskikod"/>
      </w:pPr>
      <w:r>
        <w:t>Elapsed time is 35840.279128 (parallel) in ms</w:t>
      </w:r>
    </w:p>
    <w:p w14:paraId="09B89DAB" w14:textId="77777777" w:rsidR="006C3144" w:rsidRDefault="006C3144" w:rsidP="006C3144">
      <w:pPr>
        <w:pStyle w:val="Programskikod"/>
      </w:pPr>
      <w:r>
        <w:t>Test PASSED</w:t>
      </w:r>
    </w:p>
    <w:p w14:paraId="0A85685D" w14:textId="77777777" w:rsidR="006C3144" w:rsidRDefault="006C3144" w:rsidP="006C3144">
      <w:pPr>
        <w:pStyle w:val="Programskikod"/>
      </w:pPr>
    </w:p>
    <w:p w14:paraId="3B0176F3" w14:textId="77777777" w:rsidR="006C3144" w:rsidRDefault="006C3144" w:rsidP="006C3144">
      <w:pPr>
        <w:pStyle w:val="Programskikod"/>
      </w:pPr>
      <w:r>
        <w:t>grid_rows=1024, grid_cols=1024, sim_time=16384, tempfile=./data/temp1024_1024, powerfile=./data/power1024_1024</w:t>
      </w:r>
    </w:p>
    <w:p w14:paraId="423D26D6" w14:textId="77777777" w:rsidR="006C3144" w:rsidRDefault="006C3144" w:rsidP="006C3144">
      <w:pPr>
        <w:pStyle w:val="Programskikod"/>
      </w:pPr>
      <w:r>
        <w:t>Elapsed time is 45312.023164 (sequencial) in ms</w:t>
      </w:r>
    </w:p>
    <w:p w14:paraId="3F07C26C" w14:textId="77777777" w:rsidR="006C3144" w:rsidRDefault="006C3144" w:rsidP="006C3144">
      <w:pPr>
        <w:pStyle w:val="Programskikod"/>
      </w:pPr>
      <w:r>
        <w:t>Elapsed time is 72044.811234 (parallel) in ms</w:t>
      </w:r>
    </w:p>
    <w:p w14:paraId="27BA8B8B" w14:textId="77777777" w:rsidR="006C3144" w:rsidRDefault="006C3144" w:rsidP="006C3144">
      <w:pPr>
        <w:pStyle w:val="Programskikod"/>
      </w:pPr>
      <w:r>
        <w:t>Test PASSED</w:t>
      </w:r>
    </w:p>
    <w:p w14:paraId="3A8812F6" w14:textId="77777777" w:rsidR="006C3144" w:rsidRDefault="006C3144" w:rsidP="006C3144">
      <w:pPr>
        <w:pStyle w:val="Programskikod"/>
      </w:pPr>
    </w:p>
    <w:p w14:paraId="114C3B71" w14:textId="77777777" w:rsidR="006C3144" w:rsidRDefault="006C3144" w:rsidP="006C3144">
      <w:pPr>
        <w:pStyle w:val="Programskikod"/>
      </w:pPr>
      <w:r>
        <w:t>grid_rows=1024, grid_cols=1024, sim_time=32768, tempfile=./data/temp1024_1024, powerfile=./data/power1024_1024</w:t>
      </w:r>
    </w:p>
    <w:p w14:paraId="349109E3" w14:textId="77777777" w:rsidR="006C3144" w:rsidRDefault="006C3144" w:rsidP="006C3144">
      <w:pPr>
        <w:pStyle w:val="Programskikod"/>
      </w:pPr>
      <w:r>
        <w:t>Elapsed time is 86528.121649 (sequencial) in ms</w:t>
      </w:r>
    </w:p>
    <w:p w14:paraId="3B3506E8" w14:textId="77777777" w:rsidR="006C3144" w:rsidRDefault="006C3144" w:rsidP="006C3144">
      <w:pPr>
        <w:pStyle w:val="Programskikod"/>
      </w:pPr>
      <w:r>
        <w:t>Elapsed time is 145126.268543 (parallel) in ms</w:t>
      </w:r>
    </w:p>
    <w:p w14:paraId="48B2DDB9" w14:textId="2891168E" w:rsidR="006C3144" w:rsidRDefault="006C3144" w:rsidP="006C3144">
      <w:pPr>
        <w:pStyle w:val="Programskikod"/>
      </w:pPr>
      <w:r>
        <w:t>Test PASSED</w:t>
      </w:r>
    </w:p>
    <w:p w14:paraId="5AFD0B9A" w14:textId="697B4F3A" w:rsidR="00730117" w:rsidRDefault="00730117" w:rsidP="00730117">
      <w:pPr>
        <w:pStyle w:val="Oznakaslike"/>
      </w:pPr>
      <w:r>
        <w:t>Listing 1</w:t>
      </w:r>
      <w:r w:rsidR="009463E2">
        <w:t>0</w:t>
      </w:r>
      <w:r>
        <w:t xml:space="preserve">. Sekvencijalna i </w:t>
      </w:r>
      <w:r w:rsidR="00336ACF">
        <w:t>paralelna</w:t>
      </w:r>
      <w:r>
        <w:t xml:space="preserve"> izvršavanja sa </w:t>
      </w:r>
      <w:r w:rsidR="00932209">
        <w:t>2</w:t>
      </w:r>
      <w:r>
        <w:t xml:space="preserve"> niti</w:t>
      </w:r>
    </w:p>
    <w:p w14:paraId="3A9B6253" w14:textId="77777777" w:rsidR="00656A89" w:rsidRPr="00656A89" w:rsidRDefault="00656A89" w:rsidP="00656A89">
      <w:pPr>
        <w:pStyle w:val="Osnovnitekst"/>
      </w:pPr>
    </w:p>
    <w:p w14:paraId="51873520" w14:textId="77777777" w:rsidR="00FF237A" w:rsidRDefault="0021115B" w:rsidP="00FF237A">
      <w:pPr>
        <w:pStyle w:val="Programskikod"/>
      </w:pPr>
      <w:r>
        <w:t>grid_</w:t>
      </w:r>
      <w:r w:rsidR="00FF237A">
        <w:t>rows=32, grid_cols=32, sim_time=8192, tempfile=./data/temp32_32, powerfile=./data/power32_32</w:t>
      </w:r>
    </w:p>
    <w:p w14:paraId="4B0DF05B" w14:textId="77777777" w:rsidR="00FF237A" w:rsidRDefault="00FF237A" w:rsidP="00FF237A">
      <w:pPr>
        <w:pStyle w:val="Programskikod"/>
      </w:pPr>
      <w:r>
        <w:lastRenderedPageBreak/>
        <w:t>Elapsed time is 24.450030 (sequencial) in ms</w:t>
      </w:r>
    </w:p>
    <w:p w14:paraId="70CAA3D4" w14:textId="77777777" w:rsidR="00FF237A" w:rsidRDefault="00FF237A" w:rsidP="00FF237A">
      <w:pPr>
        <w:pStyle w:val="Programskikod"/>
      </w:pPr>
      <w:r>
        <w:t>Elapsed time is 60.580917 (parallel) in ms</w:t>
      </w:r>
    </w:p>
    <w:p w14:paraId="7C224860" w14:textId="64EE0EC3" w:rsidR="00D5064C" w:rsidRDefault="00FF237A" w:rsidP="00FF237A">
      <w:pPr>
        <w:pStyle w:val="Programskikod"/>
      </w:pPr>
      <w:r>
        <w:t>Test PASSED</w:t>
      </w:r>
    </w:p>
    <w:p w14:paraId="1BB9436E" w14:textId="2D5C9EB7" w:rsidR="00FF237A" w:rsidRDefault="00FF237A" w:rsidP="00FF237A">
      <w:pPr>
        <w:pStyle w:val="Programskikod"/>
      </w:pPr>
    </w:p>
    <w:p w14:paraId="47DA9FAE" w14:textId="77777777" w:rsidR="00FF237A" w:rsidRDefault="00FF237A" w:rsidP="00FF237A">
      <w:pPr>
        <w:pStyle w:val="Programskikod"/>
      </w:pPr>
      <w:r>
        <w:t>grid_rows=256, grid_cols=256, sim_time=8192, tempfile=./data/temp256_256, powerfile=./data/power256_256</w:t>
      </w:r>
    </w:p>
    <w:p w14:paraId="292CA75C" w14:textId="77777777" w:rsidR="00FF237A" w:rsidRDefault="00FF237A" w:rsidP="00FF237A">
      <w:pPr>
        <w:pStyle w:val="Programskikod"/>
      </w:pPr>
      <w:r>
        <w:t>Elapsed time is 1291.244447 (sequencial) in ms</w:t>
      </w:r>
    </w:p>
    <w:p w14:paraId="311D4366" w14:textId="77777777" w:rsidR="00FF237A" w:rsidRDefault="00FF237A" w:rsidP="00FF237A">
      <w:pPr>
        <w:pStyle w:val="Programskikod"/>
      </w:pPr>
      <w:r>
        <w:t>Elapsed time is 836.560639 (parallel) in ms</w:t>
      </w:r>
    </w:p>
    <w:p w14:paraId="55419E75" w14:textId="45B97C55" w:rsidR="00FF237A" w:rsidRDefault="00FF237A" w:rsidP="00FF237A">
      <w:pPr>
        <w:pStyle w:val="Programskikod"/>
      </w:pPr>
      <w:r>
        <w:t>Test PASSED</w:t>
      </w:r>
    </w:p>
    <w:p w14:paraId="77E3AD81" w14:textId="74842BE4" w:rsidR="00FF237A" w:rsidRDefault="00FF237A" w:rsidP="00FF237A">
      <w:pPr>
        <w:pStyle w:val="Programskikod"/>
      </w:pPr>
    </w:p>
    <w:p w14:paraId="3248603F" w14:textId="77777777" w:rsidR="00FF237A" w:rsidRDefault="00FF237A" w:rsidP="00FF237A">
      <w:pPr>
        <w:pStyle w:val="Programskikod"/>
      </w:pPr>
      <w:r>
        <w:t>grid_rows=1024, grid_cols=1024, sim_time=4096, tempfile=./data/temp1024_1024, powerfile=./data/power1024_1024</w:t>
      </w:r>
    </w:p>
    <w:p w14:paraId="1DA126FB" w14:textId="77777777" w:rsidR="00FF237A" w:rsidRDefault="00FF237A" w:rsidP="00FF237A">
      <w:pPr>
        <w:pStyle w:val="Programskikod"/>
      </w:pPr>
      <w:r>
        <w:t>Elapsed time is 10952.008199 (sequencial) in ms</w:t>
      </w:r>
    </w:p>
    <w:p w14:paraId="4A6139B5" w14:textId="77777777" w:rsidR="00FF237A" w:rsidRDefault="00FF237A" w:rsidP="00FF237A">
      <w:pPr>
        <w:pStyle w:val="Programskikod"/>
      </w:pPr>
      <w:r>
        <w:t>Elapsed time is 7230.236634 (parallel) in ms</w:t>
      </w:r>
    </w:p>
    <w:p w14:paraId="0D94B7C0" w14:textId="1E1AB719" w:rsidR="00FF237A" w:rsidRDefault="00FF237A" w:rsidP="00FF237A">
      <w:pPr>
        <w:pStyle w:val="Programskikod"/>
      </w:pPr>
      <w:r>
        <w:t>Test PASSED</w:t>
      </w:r>
    </w:p>
    <w:p w14:paraId="01EEF61B" w14:textId="476409E1" w:rsidR="00FF237A" w:rsidRDefault="00FF237A" w:rsidP="00FF237A">
      <w:pPr>
        <w:pStyle w:val="Programskikod"/>
      </w:pPr>
    </w:p>
    <w:p w14:paraId="0FE76106" w14:textId="77777777" w:rsidR="00FF237A" w:rsidRDefault="00FF237A" w:rsidP="00FF237A">
      <w:pPr>
        <w:pStyle w:val="Programskikod"/>
      </w:pPr>
      <w:r>
        <w:t>grid_rows=1024, grid_cols=1024, sim_time=8192, tempfile=./data/temp1024_1024, powerfile=./data/power1024_1024</w:t>
      </w:r>
    </w:p>
    <w:p w14:paraId="3A81E75D" w14:textId="77777777" w:rsidR="00FF237A" w:rsidRDefault="00FF237A" w:rsidP="00FF237A">
      <w:pPr>
        <w:pStyle w:val="Programskikod"/>
      </w:pPr>
      <w:r>
        <w:t>Elapsed time is 21804.328789 (sequencial) in ms</w:t>
      </w:r>
    </w:p>
    <w:p w14:paraId="2495BFDE" w14:textId="77777777" w:rsidR="00FF237A" w:rsidRDefault="00FF237A" w:rsidP="00FF237A">
      <w:pPr>
        <w:pStyle w:val="Programskikod"/>
      </w:pPr>
      <w:r>
        <w:t>Elapsed time is 14566.571860 (parallel) in ms</w:t>
      </w:r>
    </w:p>
    <w:p w14:paraId="63DBCCB0" w14:textId="165B8A1A" w:rsidR="00FF237A" w:rsidRDefault="00FF237A" w:rsidP="00FF237A">
      <w:pPr>
        <w:pStyle w:val="Programskikod"/>
      </w:pPr>
      <w:r>
        <w:t>Test PASSED</w:t>
      </w:r>
    </w:p>
    <w:p w14:paraId="50CDC124" w14:textId="007756AD" w:rsidR="00FF237A" w:rsidRDefault="00FF237A" w:rsidP="00FF237A">
      <w:pPr>
        <w:pStyle w:val="Programskikod"/>
      </w:pPr>
    </w:p>
    <w:p w14:paraId="4AD3624D" w14:textId="77777777" w:rsidR="007C37BB" w:rsidRDefault="007C37BB" w:rsidP="007C37BB">
      <w:pPr>
        <w:pStyle w:val="Programskikod"/>
      </w:pPr>
      <w:r>
        <w:t>grid_rows=1024, grid_cols=1024, sim_time=16384, tempfile=./data/temp1024_1024, powerfile=./data/power1024_1024</w:t>
      </w:r>
    </w:p>
    <w:p w14:paraId="2A6F0A54" w14:textId="77777777" w:rsidR="007C37BB" w:rsidRDefault="007C37BB" w:rsidP="007C37BB">
      <w:pPr>
        <w:pStyle w:val="Programskikod"/>
      </w:pPr>
      <w:r>
        <w:t>Elapsed time is 43299.159501 (sequencial) in ms</w:t>
      </w:r>
    </w:p>
    <w:p w14:paraId="00EBF0A4" w14:textId="77777777" w:rsidR="007C37BB" w:rsidRDefault="007C37BB" w:rsidP="007C37BB">
      <w:pPr>
        <w:pStyle w:val="Programskikod"/>
      </w:pPr>
      <w:r>
        <w:t>Elapsed time is 29216.944856 (parallel) in ms</w:t>
      </w:r>
    </w:p>
    <w:p w14:paraId="7D44E118" w14:textId="79DB0286" w:rsidR="00FF237A" w:rsidRDefault="007C37BB" w:rsidP="007C37BB">
      <w:pPr>
        <w:pStyle w:val="Programskikod"/>
      </w:pPr>
      <w:r>
        <w:t>Test PASSED</w:t>
      </w:r>
    </w:p>
    <w:p w14:paraId="61FCBFBF" w14:textId="3854DFF9" w:rsidR="007C37BB" w:rsidRDefault="007C37BB" w:rsidP="007C37BB">
      <w:pPr>
        <w:pStyle w:val="Programskikod"/>
      </w:pPr>
    </w:p>
    <w:p w14:paraId="1DF24392" w14:textId="77777777" w:rsidR="0060415C" w:rsidRDefault="0060415C" w:rsidP="0060415C">
      <w:pPr>
        <w:pStyle w:val="Programskikod"/>
      </w:pPr>
      <w:r>
        <w:t>grid_rows=1024, grid_cols=1024, sim_time=32768, tempfile=./data/temp1024_1024, powerfile=./data/power1024_1024</w:t>
      </w:r>
    </w:p>
    <w:p w14:paraId="721700A4" w14:textId="77777777" w:rsidR="0060415C" w:rsidRDefault="0060415C" w:rsidP="0060415C">
      <w:pPr>
        <w:pStyle w:val="Programskikod"/>
      </w:pPr>
      <w:r>
        <w:t>Elapsed time is 85323.719221 (sequencial) in ms</w:t>
      </w:r>
    </w:p>
    <w:p w14:paraId="77809427" w14:textId="77777777" w:rsidR="0060415C" w:rsidRDefault="0060415C" w:rsidP="0060415C">
      <w:pPr>
        <w:pStyle w:val="Programskikod"/>
      </w:pPr>
      <w:r>
        <w:t>Elapsed time is 61115.700023 (parallel) in ms</w:t>
      </w:r>
    </w:p>
    <w:p w14:paraId="2B212847" w14:textId="1AC090AF" w:rsidR="007C37BB" w:rsidRDefault="0060415C" w:rsidP="0060415C">
      <w:pPr>
        <w:pStyle w:val="Programskikod"/>
      </w:pPr>
      <w:r>
        <w:t>Test PASSED</w:t>
      </w:r>
    </w:p>
    <w:p w14:paraId="62800137" w14:textId="03B7E7BA" w:rsidR="00730117" w:rsidRDefault="00730117" w:rsidP="00932209">
      <w:pPr>
        <w:pStyle w:val="Oznakaslike"/>
      </w:pPr>
      <w:r>
        <w:t>Listing 1</w:t>
      </w:r>
      <w:r w:rsidR="009463E2">
        <w:t>1</w:t>
      </w:r>
      <w:r>
        <w:t xml:space="preserve">. Sekvencijalna i </w:t>
      </w:r>
      <w:r w:rsidR="00336ACF">
        <w:t>paralelna</w:t>
      </w:r>
      <w:r>
        <w:t xml:space="preserve"> izvršavanja sa </w:t>
      </w:r>
      <w:r w:rsidR="00932209">
        <w:t>4</w:t>
      </w:r>
      <w:r>
        <w:t xml:space="preserve"> niti</w:t>
      </w:r>
    </w:p>
    <w:p w14:paraId="38AA58BE" w14:textId="77777777" w:rsidR="00B7343F" w:rsidRDefault="00B7343F" w:rsidP="00817282">
      <w:pPr>
        <w:pStyle w:val="Osnovnitekst"/>
      </w:pPr>
    </w:p>
    <w:p w14:paraId="0BFA6AF5" w14:textId="6033688D" w:rsidR="00817282" w:rsidRDefault="00817282" w:rsidP="00B7343F">
      <w:pPr>
        <w:pStyle w:val="IIInivonaslova-Odeljak"/>
      </w:pPr>
      <w:bookmarkStart w:id="35" w:name="_Toc103518078"/>
      <w:r>
        <w:lastRenderedPageBreak/>
        <w:t>Grafici ubrzanja</w:t>
      </w:r>
      <w:bookmarkEnd w:id="35"/>
    </w:p>
    <w:p w14:paraId="59FE2EA5" w14:textId="77777777" w:rsidR="00291D6D" w:rsidRDefault="00291D6D" w:rsidP="00291D6D">
      <w:pPr>
        <w:pStyle w:val="Osnovnitekst"/>
        <w:keepNext/>
        <w:ind w:firstLine="0"/>
        <w:jc w:val="center"/>
      </w:pPr>
      <w:r>
        <w:rPr>
          <w:noProof/>
          <w:lang w:val="en-US"/>
        </w:rPr>
        <w:drawing>
          <wp:inline distT="0" distB="0" distL="0" distR="0" wp14:anchorId="63F6960A" wp14:editId="62274163">
            <wp:extent cx="4140679" cy="2413330"/>
            <wp:effectExtent l="0" t="0" r="12700" b="63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185EDBD" w14:textId="3AA8B6C8" w:rsidR="00291D6D" w:rsidRPr="00291D6D" w:rsidRDefault="00291D6D" w:rsidP="005F4F57">
      <w:pPr>
        <w:pStyle w:val="Caption"/>
        <w:jc w:val="center"/>
        <w:rPr>
          <w:noProof/>
          <w:lang w:val="sr-Latn-CS"/>
        </w:rPr>
      </w:pPr>
      <w:r>
        <w:rPr>
          <w:noProof/>
          <w:lang w:val="sr-Latn-CS"/>
        </w:rPr>
        <w:t>Slika</w:t>
      </w:r>
      <w:r w:rsidRPr="00FD52EC">
        <w:rPr>
          <w:noProof/>
          <w:lang w:val="sr-Latn-CS"/>
        </w:rPr>
        <w:t xml:space="preserve"> </w:t>
      </w:r>
      <w:r w:rsidR="00C75EB3">
        <w:rPr>
          <w:noProof/>
          <w:lang w:val="sr-Latn-CS"/>
        </w:rPr>
        <w:t>4</w:t>
      </w:r>
      <w:r w:rsidRPr="00FD52EC">
        <w:rPr>
          <w:noProof/>
          <w:lang w:val="sr-Latn-CS"/>
        </w:rPr>
        <w:t xml:space="preserve">.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od broja niti</w:t>
      </w:r>
    </w:p>
    <w:p w14:paraId="41596E8B" w14:textId="77777777" w:rsidR="00B7343F" w:rsidRDefault="00B7343F" w:rsidP="00817282">
      <w:pPr>
        <w:pStyle w:val="Osnovnitekst"/>
      </w:pPr>
    </w:p>
    <w:p w14:paraId="2FD648EC" w14:textId="7805F875" w:rsidR="00817282" w:rsidRDefault="00817282" w:rsidP="00EE65A9">
      <w:pPr>
        <w:pStyle w:val="IIInivonaslova-Odeljak"/>
      </w:pPr>
      <w:bookmarkStart w:id="36" w:name="_Toc103518079"/>
      <w:r>
        <w:t>Diskusija dobijenih rezultata</w:t>
      </w:r>
      <w:bookmarkEnd w:id="36"/>
    </w:p>
    <w:p w14:paraId="3F372AB9" w14:textId="03E310B6" w:rsidR="007A0160" w:rsidRPr="009142DC" w:rsidRDefault="009142DC" w:rsidP="00B01037">
      <w:pPr>
        <w:pStyle w:val="Osnovnitekst"/>
        <w:rPr>
          <w:lang w:val="sr-Latn-RS"/>
        </w:rPr>
      </w:pPr>
      <w:r>
        <w:rPr>
          <w:lang w:val="sr-Latn-RS"/>
        </w:rPr>
        <w:t>Primećujemo da je sa dve niti veliko usporenje zato što samo jedna nit izvršava obradu pa je vreme izvršavanja u stvari komunikacija plus potrebno vreme za sekvencijalnu obradu. Sa 4 niti imamo ubrzanje. Takođe primećujemo da za prvi test primer gde su dimenzije čipa male, dobijamo usporenje pri paralelizaciji koda zato što se dosta vremena gubi na komunikaciju. Za druge test primere smo paralelizacijom dobili ubrzanja</w:t>
      </w:r>
      <w:r w:rsidR="004C27D6">
        <w:rPr>
          <w:lang w:val="sr-Latn-RS"/>
        </w:rPr>
        <w:t>.</w:t>
      </w:r>
    </w:p>
    <w:p w14:paraId="1A8C668F" w14:textId="77777777" w:rsidR="00EE65A9" w:rsidRPr="00446EF4" w:rsidRDefault="00EE65A9" w:rsidP="007A0160">
      <w:pPr>
        <w:pStyle w:val="Osnovnitekst"/>
        <w:ind w:firstLine="0"/>
      </w:pPr>
    </w:p>
    <w:sectPr w:rsidR="00EE65A9" w:rsidRPr="00446EF4"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39561" w14:textId="77777777" w:rsidR="0004429C" w:rsidRDefault="0004429C">
      <w:r>
        <w:separator/>
      </w:r>
    </w:p>
  </w:endnote>
  <w:endnote w:type="continuationSeparator" w:id="0">
    <w:p w14:paraId="5353CF2B" w14:textId="77777777" w:rsidR="0004429C" w:rsidRDefault="00044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3FE57"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14399" w14:textId="77777777" w:rsidR="008C6536" w:rsidRDefault="008C6536"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F565"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14:paraId="502AD811" w14:textId="77777777" w:rsidR="008C6536" w:rsidRDefault="008C6536"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5E3C" w14:textId="77777777" w:rsidR="008C6536" w:rsidRDefault="008C6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B02A8" w14:textId="77777777" w:rsidR="0004429C" w:rsidRDefault="0004429C">
      <w:r>
        <w:separator/>
      </w:r>
    </w:p>
  </w:footnote>
  <w:footnote w:type="continuationSeparator" w:id="0">
    <w:p w14:paraId="337B6874" w14:textId="77777777" w:rsidR="0004429C" w:rsidRDefault="000442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F813" w14:textId="77777777" w:rsidR="008C6536" w:rsidRDefault="008C6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D607" w14:textId="77777777" w:rsidR="008C6536" w:rsidRDefault="008C65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3352" w14:textId="77777777" w:rsidR="008C6536" w:rsidRDefault="008C6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8"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1"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6"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18"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9"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1"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2"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3"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397288219">
    <w:abstractNumId w:val="5"/>
  </w:num>
  <w:num w:numId="2" w16cid:durableId="1565526304">
    <w:abstractNumId w:val="11"/>
  </w:num>
  <w:num w:numId="3" w16cid:durableId="1355695768">
    <w:abstractNumId w:val="8"/>
  </w:num>
  <w:num w:numId="4" w16cid:durableId="1772775714">
    <w:abstractNumId w:val="9"/>
  </w:num>
  <w:num w:numId="5" w16cid:durableId="79721748">
    <w:abstractNumId w:val="12"/>
  </w:num>
  <w:num w:numId="6" w16cid:durableId="1805929547">
    <w:abstractNumId w:val="2"/>
  </w:num>
  <w:num w:numId="7" w16cid:durableId="974722884">
    <w:abstractNumId w:val="16"/>
  </w:num>
  <w:num w:numId="8" w16cid:durableId="1899902500">
    <w:abstractNumId w:val="20"/>
  </w:num>
  <w:num w:numId="9" w16cid:durableId="106193735">
    <w:abstractNumId w:val="15"/>
  </w:num>
  <w:num w:numId="10" w16cid:durableId="462313129">
    <w:abstractNumId w:val="4"/>
  </w:num>
  <w:num w:numId="11" w16cid:durableId="129369996">
    <w:abstractNumId w:val="3"/>
  </w:num>
  <w:num w:numId="12" w16cid:durableId="1642925533">
    <w:abstractNumId w:val="1"/>
  </w:num>
  <w:num w:numId="13" w16cid:durableId="2137942021">
    <w:abstractNumId w:val="6"/>
  </w:num>
  <w:num w:numId="14" w16cid:durableId="287467948">
    <w:abstractNumId w:val="7"/>
  </w:num>
  <w:num w:numId="15" w16cid:durableId="125123391">
    <w:abstractNumId w:val="23"/>
  </w:num>
  <w:num w:numId="16" w16cid:durableId="702827714">
    <w:abstractNumId w:val="17"/>
  </w:num>
  <w:num w:numId="17" w16cid:durableId="1224289141">
    <w:abstractNumId w:val="22"/>
  </w:num>
  <w:num w:numId="18" w16cid:durableId="949970504">
    <w:abstractNumId w:val="18"/>
  </w:num>
  <w:num w:numId="19" w16cid:durableId="1241141241">
    <w:abstractNumId w:val="10"/>
  </w:num>
  <w:num w:numId="20" w16cid:durableId="1331637981">
    <w:abstractNumId w:val="21"/>
  </w:num>
  <w:num w:numId="21" w16cid:durableId="13067917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6889720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11918877">
    <w:abstractNumId w:val="13"/>
  </w:num>
  <w:num w:numId="24" w16cid:durableId="1361904130">
    <w:abstractNumId w:val="19"/>
  </w:num>
  <w:num w:numId="25" w16cid:durableId="281958695">
    <w:abstractNumId w:val="14"/>
  </w:num>
  <w:num w:numId="26" w16cid:durableId="1443383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3A"/>
    <w:rsid w:val="0000009D"/>
    <w:rsid w:val="00000AFF"/>
    <w:rsid w:val="00001782"/>
    <w:rsid w:val="00001DEB"/>
    <w:rsid w:val="00003213"/>
    <w:rsid w:val="00004A1B"/>
    <w:rsid w:val="000117DD"/>
    <w:rsid w:val="00012018"/>
    <w:rsid w:val="0001446A"/>
    <w:rsid w:val="00020DDE"/>
    <w:rsid w:val="00022379"/>
    <w:rsid w:val="00022D62"/>
    <w:rsid w:val="00023108"/>
    <w:rsid w:val="000232E2"/>
    <w:rsid w:val="00032D98"/>
    <w:rsid w:val="000358AD"/>
    <w:rsid w:val="00036039"/>
    <w:rsid w:val="0004429C"/>
    <w:rsid w:val="0005265C"/>
    <w:rsid w:val="00053D8C"/>
    <w:rsid w:val="000566A5"/>
    <w:rsid w:val="0006205F"/>
    <w:rsid w:val="00063807"/>
    <w:rsid w:val="000638C1"/>
    <w:rsid w:val="0006642F"/>
    <w:rsid w:val="00066AB0"/>
    <w:rsid w:val="00066C16"/>
    <w:rsid w:val="00067449"/>
    <w:rsid w:val="00080C50"/>
    <w:rsid w:val="00083F86"/>
    <w:rsid w:val="0008476C"/>
    <w:rsid w:val="00084D3C"/>
    <w:rsid w:val="0009162C"/>
    <w:rsid w:val="000978A7"/>
    <w:rsid w:val="000A13ED"/>
    <w:rsid w:val="000A46C2"/>
    <w:rsid w:val="000A6148"/>
    <w:rsid w:val="000A6DB8"/>
    <w:rsid w:val="000B06A0"/>
    <w:rsid w:val="000B0E6E"/>
    <w:rsid w:val="000B1246"/>
    <w:rsid w:val="000B1E3E"/>
    <w:rsid w:val="000C0B5E"/>
    <w:rsid w:val="000C29A9"/>
    <w:rsid w:val="000C3FD6"/>
    <w:rsid w:val="000C4A47"/>
    <w:rsid w:val="000D11AB"/>
    <w:rsid w:val="000D19F8"/>
    <w:rsid w:val="000D51FA"/>
    <w:rsid w:val="000E0512"/>
    <w:rsid w:val="000E4619"/>
    <w:rsid w:val="000F0F13"/>
    <w:rsid w:val="000F2AF1"/>
    <w:rsid w:val="0010021D"/>
    <w:rsid w:val="00104C96"/>
    <w:rsid w:val="00104F8D"/>
    <w:rsid w:val="001104C5"/>
    <w:rsid w:val="0011149B"/>
    <w:rsid w:val="00111DC0"/>
    <w:rsid w:val="001134BA"/>
    <w:rsid w:val="0012194A"/>
    <w:rsid w:val="001229FB"/>
    <w:rsid w:val="0012325C"/>
    <w:rsid w:val="00123331"/>
    <w:rsid w:val="00125C81"/>
    <w:rsid w:val="00134794"/>
    <w:rsid w:val="00135926"/>
    <w:rsid w:val="001407C0"/>
    <w:rsid w:val="00145B23"/>
    <w:rsid w:val="001566E0"/>
    <w:rsid w:val="00161B4C"/>
    <w:rsid w:val="00162712"/>
    <w:rsid w:val="001627B7"/>
    <w:rsid w:val="00170958"/>
    <w:rsid w:val="00173E31"/>
    <w:rsid w:val="00176ADB"/>
    <w:rsid w:val="0018059A"/>
    <w:rsid w:val="001806E8"/>
    <w:rsid w:val="00182901"/>
    <w:rsid w:val="00186E14"/>
    <w:rsid w:val="00190281"/>
    <w:rsid w:val="0019403C"/>
    <w:rsid w:val="00195DE1"/>
    <w:rsid w:val="001960A4"/>
    <w:rsid w:val="00196A60"/>
    <w:rsid w:val="00196C7A"/>
    <w:rsid w:val="001A32D3"/>
    <w:rsid w:val="001A44E6"/>
    <w:rsid w:val="001A5771"/>
    <w:rsid w:val="001A5810"/>
    <w:rsid w:val="001B3FA1"/>
    <w:rsid w:val="001B6B91"/>
    <w:rsid w:val="001C3C8D"/>
    <w:rsid w:val="001C6A5D"/>
    <w:rsid w:val="001D1497"/>
    <w:rsid w:val="001D4D1A"/>
    <w:rsid w:val="001F246C"/>
    <w:rsid w:val="001F70F3"/>
    <w:rsid w:val="00201AFE"/>
    <w:rsid w:val="00203A16"/>
    <w:rsid w:val="00204690"/>
    <w:rsid w:val="002079CF"/>
    <w:rsid w:val="00207E96"/>
    <w:rsid w:val="0021095F"/>
    <w:rsid w:val="0021115B"/>
    <w:rsid w:val="00215E50"/>
    <w:rsid w:val="0022678D"/>
    <w:rsid w:val="002272F7"/>
    <w:rsid w:val="0024148D"/>
    <w:rsid w:val="00242C69"/>
    <w:rsid w:val="00244F44"/>
    <w:rsid w:val="002468CD"/>
    <w:rsid w:val="00250390"/>
    <w:rsid w:val="00250829"/>
    <w:rsid w:val="00250BF4"/>
    <w:rsid w:val="00263400"/>
    <w:rsid w:val="00267306"/>
    <w:rsid w:val="00273DC1"/>
    <w:rsid w:val="00283ADA"/>
    <w:rsid w:val="0028548E"/>
    <w:rsid w:val="0029142D"/>
    <w:rsid w:val="00291D6D"/>
    <w:rsid w:val="002937CB"/>
    <w:rsid w:val="002A0293"/>
    <w:rsid w:val="002A0FDC"/>
    <w:rsid w:val="002A5971"/>
    <w:rsid w:val="002A5F84"/>
    <w:rsid w:val="002B7288"/>
    <w:rsid w:val="002C1D3F"/>
    <w:rsid w:val="002C562E"/>
    <w:rsid w:val="002D3271"/>
    <w:rsid w:val="002D7455"/>
    <w:rsid w:val="002E2399"/>
    <w:rsid w:val="002E288B"/>
    <w:rsid w:val="002E2D8F"/>
    <w:rsid w:val="002E746E"/>
    <w:rsid w:val="002E78D1"/>
    <w:rsid w:val="002F06EB"/>
    <w:rsid w:val="002F29E2"/>
    <w:rsid w:val="002F508F"/>
    <w:rsid w:val="002F5B6F"/>
    <w:rsid w:val="002F5FFB"/>
    <w:rsid w:val="002F704B"/>
    <w:rsid w:val="002F7C33"/>
    <w:rsid w:val="00303EE3"/>
    <w:rsid w:val="00307B2F"/>
    <w:rsid w:val="00311550"/>
    <w:rsid w:val="00322E7B"/>
    <w:rsid w:val="00323A3D"/>
    <w:rsid w:val="00326D01"/>
    <w:rsid w:val="0033029F"/>
    <w:rsid w:val="00330E89"/>
    <w:rsid w:val="00331E18"/>
    <w:rsid w:val="00332568"/>
    <w:rsid w:val="00334371"/>
    <w:rsid w:val="00336ACF"/>
    <w:rsid w:val="00343FA1"/>
    <w:rsid w:val="003523FA"/>
    <w:rsid w:val="00353592"/>
    <w:rsid w:val="00361A6F"/>
    <w:rsid w:val="0036300C"/>
    <w:rsid w:val="0036789D"/>
    <w:rsid w:val="00370120"/>
    <w:rsid w:val="003707CE"/>
    <w:rsid w:val="00372321"/>
    <w:rsid w:val="0037293D"/>
    <w:rsid w:val="00374335"/>
    <w:rsid w:val="0037449D"/>
    <w:rsid w:val="00380C89"/>
    <w:rsid w:val="00382E81"/>
    <w:rsid w:val="0038314C"/>
    <w:rsid w:val="003840F9"/>
    <w:rsid w:val="00384BF4"/>
    <w:rsid w:val="003854F8"/>
    <w:rsid w:val="0039080C"/>
    <w:rsid w:val="00391134"/>
    <w:rsid w:val="00391256"/>
    <w:rsid w:val="003921D6"/>
    <w:rsid w:val="003926EA"/>
    <w:rsid w:val="00392BB6"/>
    <w:rsid w:val="00394773"/>
    <w:rsid w:val="0039564B"/>
    <w:rsid w:val="00397C91"/>
    <w:rsid w:val="003A2E21"/>
    <w:rsid w:val="003A43B6"/>
    <w:rsid w:val="003C53E4"/>
    <w:rsid w:val="003D1BF4"/>
    <w:rsid w:val="003E07BC"/>
    <w:rsid w:val="003E5D20"/>
    <w:rsid w:val="00401EAD"/>
    <w:rsid w:val="00403DFD"/>
    <w:rsid w:val="00406D34"/>
    <w:rsid w:val="00417275"/>
    <w:rsid w:val="00421CDC"/>
    <w:rsid w:val="00422B8D"/>
    <w:rsid w:val="00426C9C"/>
    <w:rsid w:val="00426E8D"/>
    <w:rsid w:val="004275D6"/>
    <w:rsid w:val="00430AFE"/>
    <w:rsid w:val="004360B9"/>
    <w:rsid w:val="004379BC"/>
    <w:rsid w:val="00440381"/>
    <w:rsid w:val="00440486"/>
    <w:rsid w:val="00443B47"/>
    <w:rsid w:val="00446EF4"/>
    <w:rsid w:val="004522A8"/>
    <w:rsid w:val="00456B0D"/>
    <w:rsid w:val="00457DB5"/>
    <w:rsid w:val="00460179"/>
    <w:rsid w:val="00466380"/>
    <w:rsid w:val="00467D12"/>
    <w:rsid w:val="00470E00"/>
    <w:rsid w:val="004718C5"/>
    <w:rsid w:val="00472FF6"/>
    <w:rsid w:val="0047634C"/>
    <w:rsid w:val="0047789A"/>
    <w:rsid w:val="00477D45"/>
    <w:rsid w:val="004838F7"/>
    <w:rsid w:val="004A017D"/>
    <w:rsid w:val="004A1305"/>
    <w:rsid w:val="004A4B62"/>
    <w:rsid w:val="004A5FAB"/>
    <w:rsid w:val="004B0609"/>
    <w:rsid w:val="004B4014"/>
    <w:rsid w:val="004B513F"/>
    <w:rsid w:val="004C07D6"/>
    <w:rsid w:val="004C1A08"/>
    <w:rsid w:val="004C27D6"/>
    <w:rsid w:val="004C5A87"/>
    <w:rsid w:val="004D467F"/>
    <w:rsid w:val="004E01D5"/>
    <w:rsid w:val="004F3EF3"/>
    <w:rsid w:val="00505586"/>
    <w:rsid w:val="00510099"/>
    <w:rsid w:val="005104E3"/>
    <w:rsid w:val="0051626B"/>
    <w:rsid w:val="00517EF6"/>
    <w:rsid w:val="005203C5"/>
    <w:rsid w:val="0052340D"/>
    <w:rsid w:val="00524442"/>
    <w:rsid w:val="00524B3B"/>
    <w:rsid w:val="00527320"/>
    <w:rsid w:val="00530373"/>
    <w:rsid w:val="005415DA"/>
    <w:rsid w:val="00544F10"/>
    <w:rsid w:val="005458AC"/>
    <w:rsid w:val="005540C9"/>
    <w:rsid w:val="00555748"/>
    <w:rsid w:val="005603E4"/>
    <w:rsid w:val="005642B4"/>
    <w:rsid w:val="00565081"/>
    <w:rsid w:val="00573BBE"/>
    <w:rsid w:val="005769DF"/>
    <w:rsid w:val="00580316"/>
    <w:rsid w:val="00583264"/>
    <w:rsid w:val="00586F2A"/>
    <w:rsid w:val="005879CD"/>
    <w:rsid w:val="00590323"/>
    <w:rsid w:val="00593001"/>
    <w:rsid w:val="0059600A"/>
    <w:rsid w:val="00596F9F"/>
    <w:rsid w:val="005A38A3"/>
    <w:rsid w:val="005A5D88"/>
    <w:rsid w:val="005B7DC8"/>
    <w:rsid w:val="005C08E1"/>
    <w:rsid w:val="005D1F8F"/>
    <w:rsid w:val="005D2732"/>
    <w:rsid w:val="005D2C3A"/>
    <w:rsid w:val="005E06E1"/>
    <w:rsid w:val="005E0E71"/>
    <w:rsid w:val="005E31D8"/>
    <w:rsid w:val="005E4BDA"/>
    <w:rsid w:val="005F025F"/>
    <w:rsid w:val="005F1268"/>
    <w:rsid w:val="005F4F57"/>
    <w:rsid w:val="005F62B2"/>
    <w:rsid w:val="005F663A"/>
    <w:rsid w:val="00602C23"/>
    <w:rsid w:val="0060415C"/>
    <w:rsid w:val="00604E0C"/>
    <w:rsid w:val="00623BD9"/>
    <w:rsid w:val="0062474F"/>
    <w:rsid w:val="006330B5"/>
    <w:rsid w:val="0063519E"/>
    <w:rsid w:val="006366ED"/>
    <w:rsid w:val="006412E1"/>
    <w:rsid w:val="00646403"/>
    <w:rsid w:val="00646ED1"/>
    <w:rsid w:val="006535A2"/>
    <w:rsid w:val="00654346"/>
    <w:rsid w:val="00654424"/>
    <w:rsid w:val="0065447E"/>
    <w:rsid w:val="00656A89"/>
    <w:rsid w:val="00657309"/>
    <w:rsid w:val="00666F21"/>
    <w:rsid w:val="00674349"/>
    <w:rsid w:val="00675CBB"/>
    <w:rsid w:val="00681E98"/>
    <w:rsid w:val="00682051"/>
    <w:rsid w:val="006850E6"/>
    <w:rsid w:val="0069264E"/>
    <w:rsid w:val="006A52BB"/>
    <w:rsid w:val="006A736F"/>
    <w:rsid w:val="006B5373"/>
    <w:rsid w:val="006C3144"/>
    <w:rsid w:val="006D0DE4"/>
    <w:rsid w:val="006D1B00"/>
    <w:rsid w:val="006D2273"/>
    <w:rsid w:val="006D2726"/>
    <w:rsid w:val="006D2973"/>
    <w:rsid w:val="006D3B5C"/>
    <w:rsid w:val="006E4C5E"/>
    <w:rsid w:val="006F1677"/>
    <w:rsid w:val="006F1DD0"/>
    <w:rsid w:val="006F5267"/>
    <w:rsid w:val="00702216"/>
    <w:rsid w:val="00717811"/>
    <w:rsid w:val="00717EE7"/>
    <w:rsid w:val="00722A7B"/>
    <w:rsid w:val="00723A56"/>
    <w:rsid w:val="00723CEE"/>
    <w:rsid w:val="00723E6F"/>
    <w:rsid w:val="0072578C"/>
    <w:rsid w:val="00730117"/>
    <w:rsid w:val="00734F30"/>
    <w:rsid w:val="00751D1D"/>
    <w:rsid w:val="00751F4B"/>
    <w:rsid w:val="0075387F"/>
    <w:rsid w:val="00754446"/>
    <w:rsid w:val="00760839"/>
    <w:rsid w:val="00760CE2"/>
    <w:rsid w:val="00761AD0"/>
    <w:rsid w:val="00762876"/>
    <w:rsid w:val="00767FFB"/>
    <w:rsid w:val="00770470"/>
    <w:rsid w:val="00772029"/>
    <w:rsid w:val="0077332F"/>
    <w:rsid w:val="00773450"/>
    <w:rsid w:val="0079107B"/>
    <w:rsid w:val="00792248"/>
    <w:rsid w:val="00792F1B"/>
    <w:rsid w:val="007977F9"/>
    <w:rsid w:val="007A0160"/>
    <w:rsid w:val="007A1CDE"/>
    <w:rsid w:val="007A372E"/>
    <w:rsid w:val="007A54E5"/>
    <w:rsid w:val="007B16FC"/>
    <w:rsid w:val="007B3E21"/>
    <w:rsid w:val="007B59AC"/>
    <w:rsid w:val="007C0AE9"/>
    <w:rsid w:val="007C37BB"/>
    <w:rsid w:val="007C4CE6"/>
    <w:rsid w:val="007C5175"/>
    <w:rsid w:val="007C5F5B"/>
    <w:rsid w:val="007C5F95"/>
    <w:rsid w:val="007C6E75"/>
    <w:rsid w:val="007D4848"/>
    <w:rsid w:val="007D5EFC"/>
    <w:rsid w:val="007E37B8"/>
    <w:rsid w:val="007E6B90"/>
    <w:rsid w:val="007F2F77"/>
    <w:rsid w:val="007F55BF"/>
    <w:rsid w:val="008007EE"/>
    <w:rsid w:val="0080149A"/>
    <w:rsid w:val="00802E91"/>
    <w:rsid w:val="00803F73"/>
    <w:rsid w:val="00804056"/>
    <w:rsid w:val="00804176"/>
    <w:rsid w:val="00804807"/>
    <w:rsid w:val="0080785B"/>
    <w:rsid w:val="008110EE"/>
    <w:rsid w:val="008126D6"/>
    <w:rsid w:val="0081382E"/>
    <w:rsid w:val="00813A00"/>
    <w:rsid w:val="00817282"/>
    <w:rsid w:val="00822B8F"/>
    <w:rsid w:val="00831F1D"/>
    <w:rsid w:val="008329B8"/>
    <w:rsid w:val="008377F7"/>
    <w:rsid w:val="00840B5D"/>
    <w:rsid w:val="008423BC"/>
    <w:rsid w:val="00844393"/>
    <w:rsid w:val="00845822"/>
    <w:rsid w:val="00846838"/>
    <w:rsid w:val="008471DF"/>
    <w:rsid w:val="0084795B"/>
    <w:rsid w:val="00847C33"/>
    <w:rsid w:val="00851650"/>
    <w:rsid w:val="0085430D"/>
    <w:rsid w:val="00857C87"/>
    <w:rsid w:val="00860902"/>
    <w:rsid w:val="008636C3"/>
    <w:rsid w:val="00865384"/>
    <w:rsid w:val="00865B42"/>
    <w:rsid w:val="00866B0F"/>
    <w:rsid w:val="00870398"/>
    <w:rsid w:val="00870DBA"/>
    <w:rsid w:val="00873CF9"/>
    <w:rsid w:val="00876682"/>
    <w:rsid w:val="008778C1"/>
    <w:rsid w:val="008833CE"/>
    <w:rsid w:val="0088572B"/>
    <w:rsid w:val="008878A1"/>
    <w:rsid w:val="0089197E"/>
    <w:rsid w:val="00895831"/>
    <w:rsid w:val="008964B6"/>
    <w:rsid w:val="00897771"/>
    <w:rsid w:val="008A0311"/>
    <w:rsid w:val="008A4721"/>
    <w:rsid w:val="008A6972"/>
    <w:rsid w:val="008B074A"/>
    <w:rsid w:val="008B2B84"/>
    <w:rsid w:val="008B5131"/>
    <w:rsid w:val="008C172B"/>
    <w:rsid w:val="008C486E"/>
    <w:rsid w:val="008C4C6F"/>
    <w:rsid w:val="008C6536"/>
    <w:rsid w:val="008C72C3"/>
    <w:rsid w:val="008D2ED4"/>
    <w:rsid w:val="008D3847"/>
    <w:rsid w:val="008D6C31"/>
    <w:rsid w:val="008E4C5D"/>
    <w:rsid w:val="008E7025"/>
    <w:rsid w:val="008F026D"/>
    <w:rsid w:val="008F0FFE"/>
    <w:rsid w:val="008F13E7"/>
    <w:rsid w:val="008F6100"/>
    <w:rsid w:val="00900A74"/>
    <w:rsid w:val="00905914"/>
    <w:rsid w:val="009142DC"/>
    <w:rsid w:val="00915586"/>
    <w:rsid w:val="00916028"/>
    <w:rsid w:val="00917030"/>
    <w:rsid w:val="00927A13"/>
    <w:rsid w:val="00930003"/>
    <w:rsid w:val="009310A2"/>
    <w:rsid w:val="00932209"/>
    <w:rsid w:val="009361AA"/>
    <w:rsid w:val="009373A5"/>
    <w:rsid w:val="009463E2"/>
    <w:rsid w:val="00950C50"/>
    <w:rsid w:val="009572E8"/>
    <w:rsid w:val="009615AD"/>
    <w:rsid w:val="00962705"/>
    <w:rsid w:val="00963D6F"/>
    <w:rsid w:val="00970A8A"/>
    <w:rsid w:val="0097755B"/>
    <w:rsid w:val="00977D0E"/>
    <w:rsid w:val="00980A64"/>
    <w:rsid w:val="00982049"/>
    <w:rsid w:val="00991E29"/>
    <w:rsid w:val="00994843"/>
    <w:rsid w:val="00994B45"/>
    <w:rsid w:val="00995780"/>
    <w:rsid w:val="009969DB"/>
    <w:rsid w:val="009A04F2"/>
    <w:rsid w:val="009A2F6C"/>
    <w:rsid w:val="009A3DEA"/>
    <w:rsid w:val="009A3E90"/>
    <w:rsid w:val="009A7E30"/>
    <w:rsid w:val="009A7EC6"/>
    <w:rsid w:val="009B17C7"/>
    <w:rsid w:val="009B38C9"/>
    <w:rsid w:val="009B6460"/>
    <w:rsid w:val="009C2799"/>
    <w:rsid w:val="009C53F5"/>
    <w:rsid w:val="009C57AB"/>
    <w:rsid w:val="009D09DB"/>
    <w:rsid w:val="009E0194"/>
    <w:rsid w:val="009E1BAF"/>
    <w:rsid w:val="009E7A33"/>
    <w:rsid w:val="009E7BB9"/>
    <w:rsid w:val="009F33C6"/>
    <w:rsid w:val="00A039FB"/>
    <w:rsid w:val="00A06414"/>
    <w:rsid w:val="00A1314E"/>
    <w:rsid w:val="00A133CB"/>
    <w:rsid w:val="00A14EB5"/>
    <w:rsid w:val="00A20961"/>
    <w:rsid w:val="00A2289A"/>
    <w:rsid w:val="00A3069A"/>
    <w:rsid w:val="00A32268"/>
    <w:rsid w:val="00A332FA"/>
    <w:rsid w:val="00A377BE"/>
    <w:rsid w:val="00A43E89"/>
    <w:rsid w:val="00A47E10"/>
    <w:rsid w:val="00A57257"/>
    <w:rsid w:val="00A6196C"/>
    <w:rsid w:val="00A6568D"/>
    <w:rsid w:val="00A65719"/>
    <w:rsid w:val="00A66A84"/>
    <w:rsid w:val="00A73BC8"/>
    <w:rsid w:val="00A76B46"/>
    <w:rsid w:val="00A82687"/>
    <w:rsid w:val="00A860DD"/>
    <w:rsid w:val="00A878E7"/>
    <w:rsid w:val="00AA00CF"/>
    <w:rsid w:val="00AA01FB"/>
    <w:rsid w:val="00AA2FE3"/>
    <w:rsid w:val="00AA51BA"/>
    <w:rsid w:val="00AB1CAC"/>
    <w:rsid w:val="00AB7C3C"/>
    <w:rsid w:val="00AC0E09"/>
    <w:rsid w:val="00AC3122"/>
    <w:rsid w:val="00AC717F"/>
    <w:rsid w:val="00AC7C88"/>
    <w:rsid w:val="00AD6E86"/>
    <w:rsid w:val="00AD7394"/>
    <w:rsid w:val="00AE0461"/>
    <w:rsid w:val="00AE5125"/>
    <w:rsid w:val="00AE7A1A"/>
    <w:rsid w:val="00AF12BB"/>
    <w:rsid w:val="00AF5237"/>
    <w:rsid w:val="00AF7131"/>
    <w:rsid w:val="00B01037"/>
    <w:rsid w:val="00B03C87"/>
    <w:rsid w:val="00B056FA"/>
    <w:rsid w:val="00B12B0E"/>
    <w:rsid w:val="00B1393A"/>
    <w:rsid w:val="00B20320"/>
    <w:rsid w:val="00B2155B"/>
    <w:rsid w:val="00B215DD"/>
    <w:rsid w:val="00B24D42"/>
    <w:rsid w:val="00B268A8"/>
    <w:rsid w:val="00B31E15"/>
    <w:rsid w:val="00B35DBE"/>
    <w:rsid w:val="00B46122"/>
    <w:rsid w:val="00B50E2B"/>
    <w:rsid w:val="00B517D4"/>
    <w:rsid w:val="00B53456"/>
    <w:rsid w:val="00B56B7F"/>
    <w:rsid w:val="00B60052"/>
    <w:rsid w:val="00B60D31"/>
    <w:rsid w:val="00B653B5"/>
    <w:rsid w:val="00B701B8"/>
    <w:rsid w:val="00B7343F"/>
    <w:rsid w:val="00B80208"/>
    <w:rsid w:val="00B824C3"/>
    <w:rsid w:val="00B82AE0"/>
    <w:rsid w:val="00B82F49"/>
    <w:rsid w:val="00B8516B"/>
    <w:rsid w:val="00B916E7"/>
    <w:rsid w:val="00B92BA4"/>
    <w:rsid w:val="00BA0F9D"/>
    <w:rsid w:val="00BA78EC"/>
    <w:rsid w:val="00BB08A1"/>
    <w:rsid w:val="00BB210B"/>
    <w:rsid w:val="00BB3525"/>
    <w:rsid w:val="00BC06C9"/>
    <w:rsid w:val="00BC0737"/>
    <w:rsid w:val="00BD1105"/>
    <w:rsid w:val="00BD2393"/>
    <w:rsid w:val="00BD3610"/>
    <w:rsid w:val="00BD4E8E"/>
    <w:rsid w:val="00BE139F"/>
    <w:rsid w:val="00BE33AB"/>
    <w:rsid w:val="00BE4775"/>
    <w:rsid w:val="00BE77D5"/>
    <w:rsid w:val="00BF29A6"/>
    <w:rsid w:val="00C0016A"/>
    <w:rsid w:val="00C03615"/>
    <w:rsid w:val="00C04786"/>
    <w:rsid w:val="00C07E7E"/>
    <w:rsid w:val="00C1267A"/>
    <w:rsid w:val="00C167AB"/>
    <w:rsid w:val="00C16A0B"/>
    <w:rsid w:val="00C211ED"/>
    <w:rsid w:val="00C21541"/>
    <w:rsid w:val="00C27AD8"/>
    <w:rsid w:val="00C40137"/>
    <w:rsid w:val="00C52BE1"/>
    <w:rsid w:val="00C55943"/>
    <w:rsid w:val="00C563A2"/>
    <w:rsid w:val="00C6059D"/>
    <w:rsid w:val="00C717C3"/>
    <w:rsid w:val="00C75EB3"/>
    <w:rsid w:val="00C76817"/>
    <w:rsid w:val="00C774A8"/>
    <w:rsid w:val="00C836BD"/>
    <w:rsid w:val="00C86CDB"/>
    <w:rsid w:val="00C91338"/>
    <w:rsid w:val="00C91A5A"/>
    <w:rsid w:val="00C92A36"/>
    <w:rsid w:val="00C95BA0"/>
    <w:rsid w:val="00C97320"/>
    <w:rsid w:val="00CA0D08"/>
    <w:rsid w:val="00CA298C"/>
    <w:rsid w:val="00CB2EE4"/>
    <w:rsid w:val="00CB3BCB"/>
    <w:rsid w:val="00CB69D2"/>
    <w:rsid w:val="00CB6E46"/>
    <w:rsid w:val="00CC033C"/>
    <w:rsid w:val="00CC41DA"/>
    <w:rsid w:val="00CC4EC6"/>
    <w:rsid w:val="00CD135B"/>
    <w:rsid w:val="00CE1030"/>
    <w:rsid w:val="00CE34CB"/>
    <w:rsid w:val="00CE4319"/>
    <w:rsid w:val="00CF0D78"/>
    <w:rsid w:val="00CF2827"/>
    <w:rsid w:val="00CF4371"/>
    <w:rsid w:val="00CF6E68"/>
    <w:rsid w:val="00D04BC0"/>
    <w:rsid w:val="00D070F1"/>
    <w:rsid w:val="00D144A8"/>
    <w:rsid w:val="00D20D2B"/>
    <w:rsid w:val="00D31F69"/>
    <w:rsid w:val="00D36853"/>
    <w:rsid w:val="00D4093A"/>
    <w:rsid w:val="00D42B67"/>
    <w:rsid w:val="00D45441"/>
    <w:rsid w:val="00D46AE9"/>
    <w:rsid w:val="00D5064C"/>
    <w:rsid w:val="00D65152"/>
    <w:rsid w:val="00D652A1"/>
    <w:rsid w:val="00D665C5"/>
    <w:rsid w:val="00D67CAA"/>
    <w:rsid w:val="00D76100"/>
    <w:rsid w:val="00D76E8F"/>
    <w:rsid w:val="00D77E13"/>
    <w:rsid w:val="00D81ED4"/>
    <w:rsid w:val="00D841E6"/>
    <w:rsid w:val="00D850AA"/>
    <w:rsid w:val="00D92F73"/>
    <w:rsid w:val="00D96844"/>
    <w:rsid w:val="00D96A02"/>
    <w:rsid w:val="00DA033F"/>
    <w:rsid w:val="00DA1F8C"/>
    <w:rsid w:val="00DA376D"/>
    <w:rsid w:val="00DA4A62"/>
    <w:rsid w:val="00DB0C2E"/>
    <w:rsid w:val="00DB0F7D"/>
    <w:rsid w:val="00DB6F68"/>
    <w:rsid w:val="00DC42CF"/>
    <w:rsid w:val="00DC4B52"/>
    <w:rsid w:val="00DC6649"/>
    <w:rsid w:val="00DC730D"/>
    <w:rsid w:val="00DD2C05"/>
    <w:rsid w:val="00DE1C79"/>
    <w:rsid w:val="00E0103A"/>
    <w:rsid w:val="00E022CD"/>
    <w:rsid w:val="00E0295C"/>
    <w:rsid w:val="00E02FA1"/>
    <w:rsid w:val="00E041C7"/>
    <w:rsid w:val="00E07E8A"/>
    <w:rsid w:val="00E11BBB"/>
    <w:rsid w:val="00E33293"/>
    <w:rsid w:val="00E33DBD"/>
    <w:rsid w:val="00E36BD3"/>
    <w:rsid w:val="00E5539C"/>
    <w:rsid w:val="00E56EC1"/>
    <w:rsid w:val="00E65CBC"/>
    <w:rsid w:val="00E67124"/>
    <w:rsid w:val="00E7161C"/>
    <w:rsid w:val="00E74B09"/>
    <w:rsid w:val="00E74E70"/>
    <w:rsid w:val="00E75576"/>
    <w:rsid w:val="00E7712B"/>
    <w:rsid w:val="00E77918"/>
    <w:rsid w:val="00E83C9F"/>
    <w:rsid w:val="00E84EC1"/>
    <w:rsid w:val="00E87098"/>
    <w:rsid w:val="00E91E09"/>
    <w:rsid w:val="00E942E8"/>
    <w:rsid w:val="00E94C13"/>
    <w:rsid w:val="00EA3B32"/>
    <w:rsid w:val="00EA4BA2"/>
    <w:rsid w:val="00EA6AB7"/>
    <w:rsid w:val="00EA6B00"/>
    <w:rsid w:val="00EB7760"/>
    <w:rsid w:val="00EB7B5E"/>
    <w:rsid w:val="00EC0D9A"/>
    <w:rsid w:val="00EC220E"/>
    <w:rsid w:val="00EC5D13"/>
    <w:rsid w:val="00ED15CA"/>
    <w:rsid w:val="00ED186F"/>
    <w:rsid w:val="00ED45E4"/>
    <w:rsid w:val="00ED7A2B"/>
    <w:rsid w:val="00EE1C23"/>
    <w:rsid w:val="00EE34CD"/>
    <w:rsid w:val="00EE65A9"/>
    <w:rsid w:val="00EF097E"/>
    <w:rsid w:val="00EF25D9"/>
    <w:rsid w:val="00EF4DF7"/>
    <w:rsid w:val="00EF7970"/>
    <w:rsid w:val="00F00EC2"/>
    <w:rsid w:val="00F01B65"/>
    <w:rsid w:val="00F06B36"/>
    <w:rsid w:val="00F06BB2"/>
    <w:rsid w:val="00F073D5"/>
    <w:rsid w:val="00F120A2"/>
    <w:rsid w:val="00F231A7"/>
    <w:rsid w:val="00F23B18"/>
    <w:rsid w:val="00F27BF5"/>
    <w:rsid w:val="00F32FA2"/>
    <w:rsid w:val="00F37B21"/>
    <w:rsid w:val="00F465D2"/>
    <w:rsid w:val="00F50D19"/>
    <w:rsid w:val="00F53EC9"/>
    <w:rsid w:val="00F615D6"/>
    <w:rsid w:val="00F629DD"/>
    <w:rsid w:val="00F63539"/>
    <w:rsid w:val="00F7184A"/>
    <w:rsid w:val="00F82F5E"/>
    <w:rsid w:val="00F866FC"/>
    <w:rsid w:val="00F90CE1"/>
    <w:rsid w:val="00F97B91"/>
    <w:rsid w:val="00FA373F"/>
    <w:rsid w:val="00FB4790"/>
    <w:rsid w:val="00FC3313"/>
    <w:rsid w:val="00FC79C3"/>
    <w:rsid w:val="00FC7E44"/>
    <w:rsid w:val="00FD3F75"/>
    <w:rsid w:val="00FD4069"/>
    <w:rsid w:val="00FD450D"/>
    <w:rsid w:val="00FD52EC"/>
    <w:rsid w:val="00FD6138"/>
    <w:rsid w:val="00FE2134"/>
    <w:rsid w:val="00FE22C6"/>
    <w:rsid w:val="00FE59EE"/>
    <w:rsid w:val="00FE6748"/>
    <w:rsid w:val="00FF008D"/>
    <w:rsid w:val="00FF237A"/>
    <w:rsid w:val="00FF6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318261"/>
  <w15:docId w15:val="{CC7DDF75-F9AA-40A2-9F13-44231843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 w:type="character" w:styleId="FollowedHyperlink">
    <w:name w:val="FollowedHyperlink"/>
    <w:basedOn w:val="DefaultParagraphFont"/>
    <w:uiPriority w:val="99"/>
    <w:semiHidden/>
    <w:unhideWhenUsed/>
    <w:rsid w:val="0022678D"/>
    <w:rPr>
      <w:color w:val="800080" w:themeColor="followedHyperlink"/>
      <w:u w:val="single"/>
    </w:rPr>
  </w:style>
  <w:style w:type="character" w:styleId="PlaceholderText">
    <w:name w:val="Placeholder Text"/>
    <w:basedOn w:val="DefaultParagraphFont"/>
    <w:uiPriority w:val="99"/>
    <w:semiHidden/>
    <w:rsid w:val="002E2D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8666">
      <w:bodyDiv w:val="1"/>
      <w:marLeft w:val="0"/>
      <w:marRight w:val="0"/>
      <w:marTop w:val="0"/>
      <w:marBottom w:val="0"/>
      <w:divBdr>
        <w:top w:val="none" w:sz="0" w:space="0" w:color="auto"/>
        <w:left w:val="none" w:sz="0" w:space="0" w:color="auto"/>
        <w:bottom w:val="none" w:sz="0" w:space="0" w:color="auto"/>
        <w:right w:val="none" w:sz="0" w:space="0" w:color="auto"/>
      </w:divBdr>
      <w:divsChild>
        <w:div w:id="986013499">
          <w:marLeft w:val="0"/>
          <w:marRight w:val="0"/>
          <w:marTop w:val="0"/>
          <w:marBottom w:val="0"/>
          <w:divBdr>
            <w:top w:val="none" w:sz="0" w:space="0" w:color="auto"/>
            <w:left w:val="none" w:sz="0" w:space="0" w:color="auto"/>
            <w:bottom w:val="none" w:sz="0" w:space="0" w:color="auto"/>
            <w:right w:val="none" w:sz="0" w:space="0" w:color="auto"/>
          </w:divBdr>
          <w:divsChild>
            <w:div w:id="5508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3098">
      <w:bodyDiv w:val="1"/>
      <w:marLeft w:val="0"/>
      <w:marRight w:val="0"/>
      <w:marTop w:val="0"/>
      <w:marBottom w:val="0"/>
      <w:divBdr>
        <w:top w:val="none" w:sz="0" w:space="0" w:color="auto"/>
        <w:left w:val="none" w:sz="0" w:space="0" w:color="auto"/>
        <w:bottom w:val="none" w:sz="0" w:space="0" w:color="auto"/>
        <w:right w:val="none" w:sz="0" w:space="0" w:color="auto"/>
      </w:divBdr>
      <w:divsChild>
        <w:div w:id="3633146">
          <w:marLeft w:val="0"/>
          <w:marRight w:val="0"/>
          <w:marTop w:val="0"/>
          <w:marBottom w:val="0"/>
          <w:divBdr>
            <w:top w:val="none" w:sz="0" w:space="0" w:color="auto"/>
            <w:left w:val="none" w:sz="0" w:space="0" w:color="auto"/>
            <w:bottom w:val="none" w:sz="0" w:space="0" w:color="auto"/>
            <w:right w:val="none" w:sz="0" w:space="0" w:color="auto"/>
          </w:divBdr>
          <w:divsChild>
            <w:div w:id="15625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3589">
      <w:bodyDiv w:val="1"/>
      <w:marLeft w:val="0"/>
      <w:marRight w:val="0"/>
      <w:marTop w:val="0"/>
      <w:marBottom w:val="0"/>
      <w:divBdr>
        <w:top w:val="none" w:sz="0" w:space="0" w:color="auto"/>
        <w:left w:val="none" w:sz="0" w:space="0" w:color="auto"/>
        <w:bottom w:val="none" w:sz="0" w:space="0" w:color="auto"/>
        <w:right w:val="none" w:sz="0" w:space="0" w:color="auto"/>
      </w:divBdr>
      <w:divsChild>
        <w:div w:id="840581979">
          <w:marLeft w:val="0"/>
          <w:marRight w:val="0"/>
          <w:marTop w:val="0"/>
          <w:marBottom w:val="0"/>
          <w:divBdr>
            <w:top w:val="none" w:sz="0" w:space="0" w:color="auto"/>
            <w:left w:val="none" w:sz="0" w:space="0" w:color="auto"/>
            <w:bottom w:val="none" w:sz="0" w:space="0" w:color="auto"/>
            <w:right w:val="none" w:sz="0" w:space="0" w:color="auto"/>
          </w:divBdr>
          <w:divsChild>
            <w:div w:id="5645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9600">
      <w:bodyDiv w:val="1"/>
      <w:marLeft w:val="0"/>
      <w:marRight w:val="0"/>
      <w:marTop w:val="0"/>
      <w:marBottom w:val="0"/>
      <w:divBdr>
        <w:top w:val="none" w:sz="0" w:space="0" w:color="auto"/>
        <w:left w:val="none" w:sz="0" w:space="0" w:color="auto"/>
        <w:bottom w:val="none" w:sz="0" w:space="0" w:color="auto"/>
        <w:right w:val="none" w:sz="0" w:space="0" w:color="auto"/>
      </w:divBdr>
      <w:divsChild>
        <w:div w:id="1711539231">
          <w:marLeft w:val="0"/>
          <w:marRight w:val="0"/>
          <w:marTop w:val="0"/>
          <w:marBottom w:val="0"/>
          <w:divBdr>
            <w:top w:val="none" w:sz="0" w:space="0" w:color="auto"/>
            <w:left w:val="none" w:sz="0" w:space="0" w:color="auto"/>
            <w:bottom w:val="none" w:sz="0" w:space="0" w:color="auto"/>
            <w:right w:val="none" w:sz="0" w:space="0" w:color="auto"/>
          </w:divBdr>
          <w:divsChild>
            <w:div w:id="9610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51868">
      <w:bodyDiv w:val="1"/>
      <w:marLeft w:val="0"/>
      <w:marRight w:val="0"/>
      <w:marTop w:val="0"/>
      <w:marBottom w:val="0"/>
      <w:divBdr>
        <w:top w:val="none" w:sz="0" w:space="0" w:color="auto"/>
        <w:left w:val="none" w:sz="0" w:space="0" w:color="auto"/>
        <w:bottom w:val="none" w:sz="0" w:space="0" w:color="auto"/>
        <w:right w:val="none" w:sz="0" w:space="0" w:color="auto"/>
      </w:divBdr>
      <w:divsChild>
        <w:div w:id="404226215">
          <w:marLeft w:val="0"/>
          <w:marRight w:val="0"/>
          <w:marTop w:val="0"/>
          <w:marBottom w:val="0"/>
          <w:divBdr>
            <w:top w:val="none" w:sz="0" w:space="0" w:color="auto"/>
            <w:left w:val="none" w:sz="0" w:space="0" w:color="auto"/>
            <w:bottom w:val="none" w:sz="0" w:space="0" w:color="auto"/>
            <w:right w:val="none" w:sz="0" w:space="0" w:color="auto"/>
          </w:divBdr>
          <w:divsChild>
            <w:div w:id="14866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842167439">
      <w:bodyDiv w:val="1"/>
      <w:marLeft w:val="0"/>
      <w:marRight w:val="0"/>
      <w:marTop w:val="0"/>
      <w:marBottom w:val="0"/>
      <w:divBdr>
        <w:top w:val="none" w:sz="0" w:space="0" w:color="auto"/>
        <w:left w:val="none" w:sz="0" w:space="0" w:color="auto"/>
        <w:bottom w:val="none" w:sz="0" w:space="0" w:color="auto"/>
        <w:right w:val="none" w:sz="0" w:space="0" w:color="auto"/>
      </w:divBdr>
      <w:divsChild>
        <w:div w:id="315574472">
          <w:marLeft w:val="0"/>
          <w:marRight w:val="0"/>
          <w:marTop w:val="0"/>
          <w:marBottom w:val="0"/>
          <w:divBdr>
            <w:top w:val="none" w:sz="0" w:space="0" w:color="auto"/>
            <w:left w:val="none" w:sz="0" w:space="0" w:color="auto"/>
            <w:bottom w:val="none" w:sz="0" w:space="0" w:color="auto"/>
            <w:right w:val="none" w:sz="0" w:space="0" w:color="auto"/>
          </w:divBdr>
          <w:divsChild>
            <w:div w:id="126827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513035215">
      <w:bodyDiv w:val="1"/>
      <w:marLeft w:val="0"/>
      <w:marRight w:val="0"/>
      <w:marTop w:val="0"/>
      <w:marBottom w:val="0"/>
      <w:divBdr>
        <w:top w:val="none" w:sz="0" w:space="0" w:color="auto"/>
        <w:left w:val="none" w:sz="0" w:space="0" w:color="auto"/>
        <w:bottom w:val="none" w:sz="0" w:space="0" w:color="auto"/>
        <w:right w:val="none" w:sz="0" w:space="0" w:color="auto"/>
      </w:divBdr>
      <w:divsChild>
        <w:div w:id="391655436">
          <w:marLeft w:val="0"/>
          <w:marRight w:val="0"/>
          <w:marTop w:val="0"/>
          <w:marBottom w:val="0"/>
          <w:divBdr>
            <w:top w:val="none" w:sz="0" w:space="0" w:color="auto"/>
            <w:left w:val="none" w:sz="0" w:space="0" w:color="auto"/>
            <w:bottom w:val="none" w:sz="0" w:space="0" w:color="auto"/>
            <w:right w:val="none" w:sz="0" w:space="0" w:color="auto"/>
          </w:divBdr>
          <w:divsChild>
            <w:div w:id="1270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30019">
      <w:bodyDiv w:val="1"/>
      <w:marLeft w:val="0"/>
      <w:marRight w:val="0"/>
      <w:marTop w:val="0"/>
      <w:marBottom w:val="0"/>
      <w:divBdr>
        <w:top w:val="none" w:sz="0" w:space="0" w:color="auto"/>
        <w:left w:val="none" w:sz="0" w:space="0" w:color="auto"/>
        <w:bottom w:val="none" w:sz="0" w:space="0" w:color="auto"/>
        <w:right w:val="none" w:sz="0" w:space="0" w:color="auto"/>
      </w:divBdr>
      <w:divsChild>
        <w:div w:id="1092817614">
          <w:marLeft w:val="0"/>
          <w:marRight w:val="0"/>
          <w:marTop w:val="0"/>
          <w:marBottom w:val="0"/>
          <w:divBdr>
            <w:top w:val="none" w:sz="0" w:space="0" w:color="auto"/>
            <w:left w:val="none" w:sz="0" w:space="0" w:color="auto"/>
            <w:bottom w:val="none" w:sz="0" w:space="0" w:color="auto"/>
            <w:right w:val="none" w:sz="0" w:space="0" w:color="auto"/>
          </w:divBdr>
          <w:divsChild>
            <w:div w:id="84443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2091">
      <w:bodyDiv w:val="1"/>
      <w:marLeft w:val="0"/>
      <w:marRight w:val="0"/>
      <w:marTop w:val="0"/>
      <w:marBottom w:val="0"/>
      <w:divBdr>
        <w:top w:val="none" w:sz="0" w:space="0" w:color="auto"/>
        <w:left w:val="none" w:sz="0" w:space="0" w:color="auto"/>
        <w:bottom w:val="none" w:sz="0" w:space="0" w:color="auto"/>
        <w:right w:val="none" w:sz="0" w:space="0" w:color="auto"/>
      </w:divBdr>
      <w:divsChild>
        <w:div w:id="1376152837">
          <w:marLeft w:val="0"/>
          <w:marRight w:val="0"/>
          <w:marTop w:val="0"/>
          <w:marBottom w:val="0"/>
          <w:divBdr>
            <w:top w:val="none" w:sz="0" w:space="0" w:color="auto"/>
            <w:left w:val="none" w:sz="0" w:space="0" w:color="auto"/>
            <w:bottom w:val="none" w:sz="0" w:space="0" w:color="auto"/>
            <w:right w:val="none" w:sz="0" w:space="0" w:color="auto"/>
          </w:divBdr>
          <w:divsChild>
            <w:div w:id="1989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6830">
      <w:bodyDiv w:val="1"/>
      <w:marLeft w:val="0"/>
      <w:marRight w:val="0"/>
      <w:marTop w:val="0"/>
      <w:marBottom w:val="0"/>
      <w:divBdr>
        <w:top w:val="none" w:sz="0" w:space="0" w:color="auto"/>
        <w:left w:val="none" w:sz="0" w:space="0" w:color="auto"/>
        <w:bottom w:val="none" w:sz="0" w:space="0" w:color="auto"/>
        <w:right w:val="none" w:sz="0" w:space="0" w:color="auto"/>
      </w:divBdr>
      <w:divsChild>
        <w:div w:id="598366935">
          <w:marLeft w:val="0"/>
          <w:marRight w:val="0"/>
          <w:marTop w:val="0"/>
          <w:marBottom w:val="0"/>
          <w:divBdr>
            <w:top w:val="none" w:sz="0" w:space="0" w:color="auto"/>
            <w:left w:val="none" w:sz="0" w:space="0" w:color="auto"/>
            <w:bottom w:val="none" w:sz="0" w:space="0" w:color="auto"/>
            <w:right w:val="none" w:sz="0" w:space="0" w:color="auto"/>
          </w:divBdr>
          <w:divsChild>
            <w:div w:id="8036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Ubrzanje</c:v>
                </c:pt>
              </c:strCache>
            </c:strRef>
          </c:tx>
          <c:invertIfNegative val="0"/>
          <c:cat>
            <c:numRef>
              <c:f>Sheet1!$A$2:$A$4</c:f>
              <c:numCache>
                <c:formatCode>General</c:formatCode>
                <c:ptCount val="3"/>
                <c:pt idx="0">
                  <c:v>1</c:v>
                </c:pt>
                <c:pt idx="1">
                  <c:v>2</c:v>
                </c:pt>
                <c:pt idx="2">
                  <c:v>4</c:v>
                </c:pt>
              </c:numCache>
            </c:numRef>
          </c:cat>
          <c:val>
            <c:numRef>
              <c:f>Sheet1!$B$2:$B$4</c:f>
              <c:numCache>
                <c:formatCode>General</c:formatCode>
                <c:ptCount val="3"/>
                <c:pt idx="0">
                  <c:v>1.01</c:v>
                </c:pt>
                <c:pt idx="1">
                  <c:v>1.7</c:v>
                </c:pt>
                <c:pt idx="2">
                  <c:v>2.6</c:v>
                </c:pt>
              </c:numCache>
            </c:numRef>
          </c:val>
          <c:extLst>
            <c:ext xmlns:c16="http://schemas.microsoft.com/office/drawing/2014/chart" uri="{C3380CC4-5D6E-409C-BE32-E72D297353CC}">
              <c16:uniqueId val="{00000000-C637-4FCE-BF02-71CA914513CC}"/>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a:t>
                </a:r>
                <a:r>
                  <a:rPr lang="sr-Latn-RS" baseline="0"/>
                  <a:t> niti</a:t>
                </a: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p>
            </c:rich>
          </c:tx>
          <c:overlay val="0"/>
        </c:title>
        <c:numFmt formatCode="General" sourceLinked="1"/>
        <c:majorTickMark val="out"/>
        <c:minorTickMark val="none"/>
        <c:tickLblPos val="nextTo"/>
        <c:crossAx val="20064038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Ubrzanje</c:v>
                </c:pt>
              </c:strCache>
            </c:strRef>
          </c:tx>
          <c:invertIfNegative val="0"/>
          <c:cat>
            <c:numRef>
              <c:f>Sheet1!$A$2:$A$5</c:f>
              <c:numCache>
                <c:formatCode>General</c:formatCode>
                <c:ptCount val="3"/>
                <c:pt idx="0">
                  <c:v>1</c:v>
                </c:pt>
                <c:pt idx="1">
                  <c:v>2</c:v>
                </c:pt>
                <c:pt idx="2">
                  <c:v>4</c:v>
                </c:pt>
              </c:numCache>
              <c:extLst/>
            </c:numRef>
          </c:cat>
          <c:val>
            <c:numRef>
              <c:f>Sheet1!$B$2:$B$5</c:f>
              <c:numCache>
                <c:formatCode>General</c:formatCode>
                <c:ptCount val="3"/>
                <c:pt idx="0">
                  <c:v>0.99</c:v>
                </c:pt>
                <c:pt idx="1">
                  <c:v>1.82</c:v>
                </c:pt>
                <c:pt idx="2">
                  <c:v>3</c:v>
                </c:pt>
              </c:numCache>
              <c:extLst/>
            </c:numRef>
          </c:val>
          <c:extLst>
            <c:ext xmlns:c16="http://schemas.microsoft.com/office/drawing/2014/chart" uri="{C3380CC4-5D6E-409C-BE32-E72D297353CC}">
              <c16:uniqueId val="{00000000-22C3-4F99-871A-8793895B1EA7}"/>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a:t>
                </a:r>
                <a:r>
                  <a:rPr lang="sr-Latn-RS" baseline="0"/>
                  <a:t> niti</a:t>
                </a: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p>
            </c:rich>
          </c:tx>
          <c:overlay val="0"/>
        </c:title>
        <c:numFmt formatCode="General" sourceLinked="1"/>
        <c:majorTickMark val="out"/>
        <c:minorTickMark val="none"/>
        <c:tickLblPos val="nextTo"/>
        <c:crossAx val="20064038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Ubrzanje</c:v>
                </c:pt>
              </c:strCache>
            </c:strRef>
          </c:tx>
          <c:invertIfNegative val="0"/>
          <c:cat>
            <c:numRef>
              <c:f>Sheet1!$A$2:$A$5</c:f>
              <c:numCache>
                <c:formatCode>General</c:formatCode>
                <c:ptCount val="3"/>
                <c:pt idx="0">
                  <c:v>1</c:v>
                </c:pt>
                <c:pt idx="1">
                  <c:v>2</c:v>
                </c:pt>
                <c:pt idx="2">
                  <c:v>4</c:v>
                </c:pt>
              </c:numCache>
              <c:extLst/>
            </c:numRef>
          </c:cat>
          <c:val>
            <c:numRef>
              <c:f>Sheet1!$B$2:$B$5</c:f>
              <c:numCache>
                <c:formatCode>General</c:formatCode>
                <c:ptCount val="3"/>
                <c:pt idx="0">
                  <c:v>1.01</c:v>
                </c:pt>
                <c:pt idx="1">
                  <c:v>1.24</c:v>
                </c:pt>
                <c:pt idx="2">
                  <c:v>1.51</c:v>
                </c:pt>
              </c:numCache>
              <c:extLst/>
            </c:numRef>
          </c:val>
          <c:extLst>
            <c:ext xmlns:c16="http://schemas.microsoft.com/office/drawing/2014/chart" uri="{C3380CC4-5D6E-409C-BE32-E72D297353CC}">
              <c16:uniqueId val="{00000000-AAD5-41E4-99C5-6EF377D60EDD}"/>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a:t>
                </a:r>
                <a:r>
                  <a:rPr lang="sr-Latn-RS" baseline="0"/>
                  <a:t> niti</a:t>
                </a: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p>
            </c:rich>
          </c:tx>
          <c:overlay val="0"/>
        </c:title>
        <c:numFmt formatCode="General" sourceLinked="1"/>
        <c:majorTickMark val="out"/>
        <c:minorTickMark val="none"/>
        <c:tickLblPos val="nextTo"/>
        <c:crossAx val="20064038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Ubrzanje</c:v>
                </c:pt>
              </c:strCache>
            </c:strRef>
          </c:tx>
          <c:invertIfNegative val="0"/>
          <c:cat>
            <c:numRef>
              <c:f>Sheet1!$A$2:$A$5</c:f>
              <c:numCache>
                <c:formatCode>General</c:formatCode>
                <c:ptCount val="2"/>
                <c:pt idx="0">
                  <c:v>2</c:v>
                </c:pt>
                <c:pt idx="1">
                  <c:v>4</c:v>
                </c:pt>
              </c:numCache>
              <c:extLst/>
            </c:numRef>
          </c:cat>
          <c:val>
            <c:numRef>
              <c:f>Sheet1!$B$2:$B$5</c:f>
              <c:numCache>
                <c:formatCode>General</c:formatCode>
                <c:ptCount val="2"/>
                <c:pt idx="0">
                  <c:v>0.56999999999999995</c:v>
                </c:pt>
                <c:pt idx="1">
                  <c:v>1.3</c:v>
                </c:pt>
              </c:numCache>
              <c:extLst/>
            </c:numRef>
          </c:val>
          <c:extLst>
            <c:ext xmlns:c16="http://schemas.microsoft.com/office/drawing/2014/chart" uri="{C3380CC4-5D6E-409C-BE32-E72D297353CC}">
              <c16:uniqueId val="{00000000-FB9A-4E8D-8D23-9CA9C0804108}"/>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a:t>
                </a:r>
                <a:r>
                  <a:rPr lang="sr-Latn-RS" baseline="0"/>
                  <a:t> niti</a:t>
                </a: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p>
            </c:rich>
          </c:tx>
          <c:overlay val="0"/>
        </c:title>
        <c:numFmt formatCode="General" sourceLinked="1"/>
        <c:majorTickMark val="out"/>
        <c:minorTickMark val="none"/>
        <c:tickLblPos val="nextTo"/>
        <c:crossAx val="20064038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2B235-E9F8-4641-91A3-B2802F41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templejt_za_master_teze_02_09.dotx</Template>
  <TotalTime>949</TotalTime>
  <Pages>1</Pages>
  <Words>3803</Words>
  <Characters>21680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25433</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Вукашин Недељковић</cp:lastModifiedBy>
  <cp:revision>450</cp:revision>
  <cp:lastPrinted>2022-05-15T13:00:00Z</cp:lastPrinted>
  <dcterms:created xsi:type="dcterms:W3CDTF">2022-04-09T12:47:00Z</dcterms:created>
  <dcterms:modified xsi:type="dcterms:W3CDTF">2022-05-15T13:00:00Z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