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777777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77777777" w:rsidR="00F06BB2" w:rsidRPr="004E01D5" w:rsidRDefault="004E01D5" w:rsidP="00F06BB2">
      <w:pPr>
        <w:pStyle w:val="Naslovteze"/>
        <w:rPr>
          <w:noProof/>
        </w:rPr>
      </w:pPr>
      <w:r>
        <w:rPr>
          <w:noProof/>
        </w:rPr>
        <w:t>Domaći zadatak 1 – OPENMP</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211BFCE2" w14:textId="77777777" w:rsidR="00A3069A"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p w14:paraId="68EFD95C" w14:textId="3C04FF03" w:rsidR="00E942E8" w:rsidRPr="00E942E8" w:rsidRDefault="00E942E8" w:rsidP="00AE0461">
            <w:pPr>
              <w:pStyle w:val="Naslovnakandidatimentor"/>
              <w:rPr>
                <w:noProof/>
                <w:lang w:val="sr-Latn-RS"/>
              </w:rPr>
            </w:pPr>
            <w:r>
              <w:rPr>
                <w:noProof/>
              </w:rPr>
              <w:t>dipl. ing. Pavle Divovi</w:t>
            </w:r>
            <w:r>
              <w:rPr>
                <w:noProof/>
                <w:lang w:val="sr-Latn-RS"/>
              </w:rPr>
              <w:t>ć</w:t>
            </w:r>
          </w:p>
        </w:tc>
        <w:tc>
          <w:tcPr>
            <w:tcW w:w="4676" w:type="dxa"/>
            <w:vAlign w:val="center"/>
          </w:tcPr>
          <w:p w14:paraId="3375B3C5" w14:textId="0D9306DE" w:rsidR="00A3069A" w:rsidRDefault="00FD6138" w:rsidP="00AE0461">
            <w:pPr>
              <w:pStyle w:val="Naslovnakandidatimentor"/>
              <w:rPr>
                <w:noProof/>
              </w:rPr>
            </w:pPr>
            <w:r>
              <w:rPr>
                <w:noProof/>
              </w:rPr>
              <w:t>A</w:t>
            </w:r>
            <w:r>
              <w:t>ndrea Popović</w:t>
            </w:r>
            <w:r w:rsidR="004E01D5">
              <w:rPr>
                <w:noProof/>
              </w:rPr>
              <w:t xml:space="preserve"> </w:t>
            </w:r>
            <w:r>
              <w:rPr>
                <w:noProof/>
              </w:rPr>
              <w:t>2018</w:t>
            </w:r>
            <w:r w:rsidR="00196C7A" w:rsidRPr="004E01D5">
              <w:rPr>
                <w:noProof/>
              </w:rPr>
              <w:t>/</w:t>
            </w:r>
            <w:r>
              <w:rPr>
                <w:noProof/>
              </w:rPr>
              <w:t>0316</w:t>
            </w:r>
          </w:p>
          <w:p w14:paraId="547295C8" w14:textId="45A48191" w:rsidR="008E4C5D" w:rsidRPr="004E01D5" w:rsidRDefault="00FD6138" w:rsidP="00AE0461">
            <w:pPr>
              <w:pStyle w:val="Naslovnakandidatimentor"/>
              <w:rPr>
                <w:noProof/>
              </w:rPr>
            </w:pPr>
            <w:r>
              <w:rPr>
                <w:noProof/>
              </w:rPr>
              <w:t>Vukašin Nedeljković 2018</w:t>
            </w:r>
            <w:r w:rsidR="008E4C5D" w:rsidRPr="004E01D5">
              <w:rPr>
                <w:noProof/>
              </w:rPr>
              <w:t>/</w:t>
            </w:r>
            <w:r>
              <w:rPr>
                <w:noProof/>
              </w:rPr>
              <w:t>0217</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65962015" w:rsidR="00F06BB2" w:rsidRPr="004E01D5" w:rsidRDefault="004E01D5" w:rsidP="00AE0461">
      <w:pPr>
        <w:pStyle w:val="Vremepredajeteze"/>
      </w:pPr>
      <w:r>
        <w:rPr>
          <w:noProof/>
        </w:rPr>
        <w:t>Beograd</w:t>
      </w:r>
      <w:r w:rsidR="00A3069A" w:rsidRPr="004E01D5">
        <w:rPr>
          <w:noProof/>
        </w:rPr>
        <w:t xml:space="preserve">, </w:t>
      </w:r>
      <w:r w:rsidR="00DC42CF">
        <w:rPr>
          <w:noProof/>
        </w:rPr>
        <w:t>april</w:t>
      </w:r>
      <w:r w:rsidR="00A3069A" w:rsidRPr="004E01D5">
        <w:rPr>
          <w:noProof/>
        </w:rPr>
        <w:t xml:space="preserve"> 20</w:t>
      </w:r>
      <w:r w:rsidR="006B5373">
        <w:rPr>
          <w:noProof/>
        </w:rPr>
        <w:t>2</w:t>
      </w:r>
      <w:r w:rsidR="00751D1D">
        <w:rPr>
          <w:noProof/>
        </w:rPr>
        <w:t>2</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00409231"/>
      <w:r>
        <w:rPr>
          <w:noProof/>
        </w:rPr>
        <w:lastRenderedPageBreak/>
        <w:t>Sadržaj</w:t>
      </w:r>
      <w:bookmarkEnd w:id="0"/>
    </w:p>
    <w:p w14:paraId="5A3EC784" w14:textId="4CAA39EA" w:rsidR="000358AD" w:rsidRDefault="00D20D2B">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rsidR="0021095F">
        <w:instrText xml:space="preserve"> TOC \o "1-3" \h \z \u </w:instrText>
      </w:r>
      <w:r>
        <w:fldChar w:fldCharType="separate"/>
      </w:r>
      <w:hyperlink w:anchor="_Toc100409231" w:history="1">
        <w:r w:rsidR="000358AD" w:rsidRPr="006A773D">
          <w:rPr>
            <w:rStyle w:val="Hyperlink"/>
            <w:noProof/>
          </w:rPr>
          <w:t>Sadržaj</w:t>
        </w:r>
        <w:r w:rsidR="000358AD">
          <w:rPr>
            <w:noProof/>
            <w:webHidden/>
          </w:rPr>
          <w:tab/>
        </w:r>
        <w:r w:rsidR="000358AD">
          <w:rPr>
            <w:noProof/>
            <w:webHidden/>
          </w:rPr>
          <w:fldChar w:fldCharType="begin"/>
        </w:r>
        <w:r w:rsidR="000358AD">
          <w:rPr>
            <w:noProof/>
            <w:webHidden/>
          </w:rPr>
          <w:instrText xml:space="preserve"> PAGEREF _Toc100409231 \h </w:instrText>
        </w:r>
        <w:r w:rsidR="000358AD">
          <w:rPr>
            <w:noProof/>
            <w:webHidden/>
          </w:rPr>
        </w:r>
        <w:r w:rsidR="000358AD">
          <w:rPr>
            <w:noProof/>
            <w:webHidden/>
          </w:rPr>
          <w:fldChar w:fldCharType="separate"/>
        </w:r>
        <w:r w:rsidR="008636C3">
          <w:rPr>
            <w:noProof/>
            <w:webHidden/>
          </w:rPr>
          <w:t>2</w:t>
        </w:r>
        <w:r w:rsidR="000358AD">
          <w:rPr>
            <w:noProof/>
            <w:webHidden/>
          </w:rPr>
          <w:fldChar w:fldCharType="end"/>
        </w:r>
      </w:hyperlink>
    </w:p>
    <w:p w14:paraId="3578FC74" w14:textId="401E57BA" w:rsidR="000358AD" w:rsidRDefault="00001782">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00409232" w:history="1">
        <w:r w:rsidR="000358AD" w:rsidRPr="006A773D">
          <w:rPr>
            <w:rStyle w:val="Hyperlink"/>
            <w:noProof/>
          </w:rPr>
          <w:t>1.</w:t>
        </w:r>
        <w:r w:rsidR="000358AD">
          <w:rPr>
            <w:rFonts w:asciiTheme="minorHAnsi" w:eastAsiaTheme="minorEastAsia" w:hAnsiTheme="minorHAnsi" w:cstheme="minorBidi"/>
            <w:b w:val="0"/>
            <w:bCs w:val="0"/>
            <w:caps w:val="0"/>
            <w:noProof/>
            <w:sz w:val="22"/>
            <w:szCs w:val="22"/>
            <w:lang w:val="en-US"/>
          </w:rPr>
          <w:tab/>
        </w:r>
        <w:r w:rsidR="000358AD" w:rsidRPr="006A773D">
          <w:rPr>
            <w:rStyle w:val="Hyperlink"/>
            <w:noProof/>
            <w:lang w:val="sr-Latn-RS"/>
          </w:rPr>
          <w:t>Problem 1 - SIMPLEX</w:t>
        </w:r>
        <w:r w:rsidR="000358AD">
          <w:rPr>
            <w:noProof/>
            <w:webHidden/>
          </w:rPr>
          <w:tab/>
        </w:r>
        <w:r w:rsidR="000358AD">
          <w:rPr>
            <w:noProof/>
            <w:webHidden/>
          </w:rPr>
          <w:fldChar w:fldCharType="begin"/>
        </w:r>
        <w:r w:rsidR="000358AD">
          <w:rPr>
            <w:noProof/>
            <w:webHidden/>
          </w:rPr>
          <w:instrText xml:space="preserve"> PAGEREF _Toc100409232 \h </w:instrText>
        </w:r>
        <w:r w:rsidR="000358AD">
          <w:rPr>
            <w:noProof/>
            <w:webHidden/>
          </w:rPr>
        </w:r>
        <w:r w:rsidR="000358AD">
          <w:rPr>
            <w:noProof/>
            <w:webHidden/>
          </w:rPr>
          <w:fldChar w:fldCharType="separate"/>
        </w:r>
        <w:r w:rsidR="008636C3">
          <w:rPr>
            <w:noProof/>
            <w:webHidden/>
          </w:rPr>
          <w:t>4</w:t>
        </w:r>
        <w:r w:rsidR="000358AD">
          <w:rPr>
            <w:noProof/>
            <w:webHidden/>
          </w:rPr>
          <w:fldChar w:fldCharType="end"/>
        </w:r>
      </w:hyperlink>
    </w:p>
    <w:p w14:paraId="7D79BE63" w14:textId="2D735A69"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33" w:history="1">
        <w:r w:rsidR="000358AD" w:rsidRPr="006A773D">
          <w:rPr>
            <w:rStyle w:val="Hyperlink"/>
            <w:noProof/>
          </w:rPr>
          <w:t>1.1.</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Tekst problema</w:t>
        </w:r>
        <w:r w:rsidR="000358AD">
          <w:rPr>
            <w:noProof/>
            <w:webHidden/>
          </w:rPr>
          <w:tab/>
        </w:r>
        <w:r w:rsidR="000358AD">
          <w:rPr>
            <w:noProof/>
            <w:webHidden/>
          </w:rPr>
          <w:fldChar w:fldCharType="begin"/>
        </w:r>
        <w:r w:rsidR="000358AD">
          <w:rPr>
            <w:noProof/>
            <w:webHidden/>
          </w:rPr>
          <w:instrText xml:space="preserve"> PAGEREF _Toc100409233 \h </w:instrText>
        </w:r>
        <w:r w:rsidR="000358AD">
          <w:rPr>
            <w:noProof/>
            <w:webHidden/>
          </w:rPr>
        </w:r>
        <w:r w:rsidR="000358AD">
          <w:rPr>
            <w:noProof/>
            <w:webHidden/>
          </w:rPr>
          <w:fldChar w:fldCharType="separate"/>
        </w:r>
        <w:r w:rsidR="008636C3">
          <w:rPr>
            <w:noProof/>
            <w:webHidden/>
          </w:rPr>
          <w:t>4</w:t>
        </w:r>
        <w:r w:rsidR="000358AD">
          <w:rPr>
            <w:noProof/>
            <w:webHidden/>
          </w:rPr>
          <w:fldChar w:fldCharType="end"/>
        </w:r>
      </w:hyperlink>
    </w:p>
    <w:p w14:paraId="4289CA69" w14:textId="2F189E5A"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34" w:history="1">
        <w:r w:rsidR="000358AD" w:rsidRPr="006A773D">
          <w:rPr>
            <w:rStyle w:val="Hyperlink"/>
            <w:noProof/>
          </w:rPr>
          <w:t>1.2.</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Delovi koje treba paralelizovati</w:t>
        </w:r>
        <w:r w:rsidR="000358AD">
          <w:rPr>
            <w:noProof/>
            <w:webHidden/>
          </w:rPr>
          <w:tab/>
        </w:r>
        <w:r w:rsidR="000358AD">
          <w:rPr>
            <w:noProof/>
            <w:webHidden/>
          </w:rPr>
          <w:fldChar w:fldCharType="begin"/>
        </w:r>
        <w:r w:rsidR="000358AD">
          <w:rPr>
            <w:noProof/>
            <w:webHidden/>
          </w:rPr>
          <w:instrText xml:space="preserve"> PAGEREF _Toc100409234 \h </w:instrText>
        </w:r>
        <w:r w:rsidR="000358AD">
          <w:rPr>
            <w:noProof/>
            <w:webHidden/>
          </w:rPr>
        </w:r>
        <w:r w:rsidR="000358AD">
          <w:rPr>
            <w:noProof/>
            <w:webHidden/>
          </w:rPr>
          <w:fldChar w:fldCharType="separate"/>
        </w:r>
        <w:r w:rsidR="008636C3">
          <w:rPr>
            <w:noProof/>
            <w:webHidden/>
          </w:rPr>
          <w:t>4</w:t>
        </w:r>
        <w:r w:rsidR="000358AD">
          <w:rPr>
            <w:noProof/>
            <w:webHidden/>
          </w:rPr>
          <w:fldChar w:fldCharType="end"/>
        </w:r>
      </w:hyperlink>
    </w:p>
    <w:p w14:paraId="3B26EE18" w14:textId="658A8447"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35" w:history="1">
        <w:r w:rsidR="000358AD" w:rsidRPr="006A773D">
          <w:rPr>
            <w:rStyle w:val="Hyperlink"/>
            <w:noProof/>
          </w:rPr>
          <w:t>1.2.1.</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Diskusija</w:t>
        </w:r>
        <w:r w:rsidR="000358AD">
          <w:rPr>
            <w:noProof/>
            <w:webHidden/>
          </w:rPr>
          <w:tab/>
        </w:r>
        <w:r w:rsidR="000358AD">
          <w:rPr>
            <w:noProof/>
            <w:webHidden/>
          </w:rPr>
          <w:fldChar w:fldCharType="begin"/>
        </w:r>
        <w:r w:rsidR="000358AD">
          <w:rPr>
            <w:noProof/>
            <w:webHidden/>
          </w:rPr>
          <w:instrText xml:space="preserve"> PAGEREF _Toc100409235 \h </w:instrText>
        </w:r>
        <w:r w:rsidR="000358AD">
          <w:rPr>
            <w:noProof/>
            <w:webHidden/>
          </w:rPr>
        </w:r>
        <w:r w:rsidR="000358AD">
          <w:rPr>
            <w:noProof/>
            <w:webHidden/>
          </w:rPr>
          <w:fldChar w:fldCharType="separate"/>
        </w:r>
        <w:r w:rsidR="008636C3">
          <w:rPr>
            <w:noProof/>
            <w:webHidden/>
          </w:rPr>
          <w:t>4</w:t>
        </w:r>
        <w:r w:rsidR="000358AD">
          <w:rPr>
            <w:noProof/>
            <w:webHidden/>
          </w:rPr>
          <w:fldChar w:fldCharType="end"/>
        </w:r>
      </w:hyperlink>
    </w:p>
    <w:p w14:paraId="5F88E14A" w14:textId="6890C419"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36" w:history="1">
        <w:r w:rsidR="000358AD" w:rsidRPr="006A773D">
          <w:rPr>
            <w:rStyle w:val="Hyperlink"/>
            <w:noProof/>
          </w:rPr>
          <w:t>1.2.2.</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Način paralelizacije</w:t>
        </w:r>
        <w:r w:rsidR="000358AD">
          <w:rPr>
            <w:noProof/>
            <w:webHidden/>
          </w:rPr>
          <w:tab/>
        </w:r>
        <w:r w:rsidR="000358AD">
          <w:rPr>
            <w:noProof/>
            <w:webHidden/>
          </w:rPr>
          <w:fldChar w:fldCharType="begin"/>
        </w:r>
        <w:r w:rsidR="000358AD">
          <w:rPr>
            <w:noProof/>
            <w:webHidden/>
          </w:rPr>
          <w:instrText xml:space="preserve"> PAGEREF _Toc100409236 \h </w:instrText>
        </w:r>
        <w:r w:rsidR="000358AD">
          <w:rPr>
            <w:noProof/>
            <w:webHidden/>
          </w:rPr>
        </w:r>
        <w:r w:rsidR="000358AD">
          <w:rPr>
            <w:noProof/>
            <w:webHidden/>
          </w:rPr>
          <w:fldChar w:fldCharType="separate"/>
        </w:r>
        <w:r w:rsidR="008636C3">
          <w:rPr>
            <w:noProof/>
            <w:webHidden/>
          </w:rPr>
          <w:t>4</w:t>
        </w:r>
        <w:r w:rsidR="000358AD">
          <w:rPr>
            <w:noProof/>
            <w:webHidden/>
          </w:rPr>
          <w:fldChar w:fldCharType="end"/>
        </w:r>
      </w:hyperlink>
    </w:p>
    <w:p w14:paraId="2137B42B" w14:textId="21C875FF"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37" w:history="1">
        <w:r w:rsidR="000358AD" w:rsidRPr="006A773D">
          <w:rPr>
            <w:rStyle w:val="Hyperlink"/>
            <w:noProof/>
          </w:rPr>
          <w:t>1.3.</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Rezultati</w:t>
        </w:r>
        <w:r w:rsidR="000358AD">
          <w:rPr>
            <w:noProof/>
            <w:webHidden/>
          </w:rPr>
          <w:tab/>
        </w:r>
        <w:r w:rsidR="000358AD">
          <w:rPr>
            <w:noProof/>
            <w:webHidden/>
          </w:rPr>
          <w:fldChar w:fldCharType="begin"/>
        </w:r>
        <w:r w:rsidR="000358AD">
          <w:rPr>
            <w:noProof/>
            <w:webHidden/>
          </w:rPr>
          <w:instrText xml:space="preserve"> PAGEREF _Toc100409237 \h </w:instrText>
        </w:r>
        <w:r w:rsidR="000358AD">
          <w:rPr>
            <w:noProof/>
            <w:webHidden/>
          </w:rPr>
        </w:r>
        <w:r w:rsidR="000358AD">
          <w:rPr>
            <w:noProof/>
            <w:webHidden/>
          </w:rPr>
          <w:fldChar w:fldCharType="separate"/>
        </w:r>
        <w:r w:rsidR="008636C3">
          <w:rPr>
            <w:noProof/>
            <w:webHidden/>
          </w:rPr>
          <w:t>5</w:t>
        </w:r>
        <w:r w:rsidR="000358AD">
          <w:rPr>
            <w:noProof/>
            <w:webHidden/>
          </w:rPr>
          <w:fldChar w:fldCharType="end"/>
        </w:r>
      </w:hyperlink>
    </w:p>
    <w:p w14:paraId="710798C1" w14:textId="5EA5FFF3"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38" w:history="1">
        <w:r w:rsidR="000358AD" w:rsidRPr="006A773D">
          <w:rPr>
            <w:rStyle w:val="Hyperlink"/>
            <w:noProof/>
          </w:rPr>
          <w:t>1.3.1.</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Logovi izvršavanja</w:t>
        </w:r>
        <w:r w:rsidR="000358AD">
          <w:rPr>
            <w:noProof/>
            <w:webHidden/>
          </w:rPr>
          <w:tab/>
        </w:r>
        <w:r w:rsidR="000358AD">
          <w:rPr>
            <w:noProof/>
            <w:webHidden/>
          </w:rPr>
          <w:fldChar w:fldCharType="begin"/>
        </w:r>
        <w:r w:rsidR="000358AD">
          <w:rPr>
            <w:noProof/>
            <w:webHidden/>
          </w:rPr>
          <w:instrText xml:space="preserve"> PAGEREF _Toc100409238 \h </w:instrText>
        </w:r>
        <w:r w:rsidR="000358AD">
          <w:rPr>
            <w:noProof/>
            <w:webHidden/>
          </w:rPr>
        </w:r>
        <w:r w:rsidR="000358AD">
          <w:rPr>
            <w:noProof/>
            <w:webHidden/>
          </w:rPr>
          <w:fldChar w:fldCharType="separate"/>
        </w:r>
        <w:r w:rsidR="008636C3">
          <w:rPr>
            <w:noProof/>
            <w:webHidden/>
          </w:rPr>
          <w:t>5</w:t>
        </w:r>
        <w:r w:rsidR="000358AD">
          <w:rPr>
            <w:noProof/>
            <w:webHidden/>
          </w:rPr>
          <w:fldChar w:fldCharType="end"/>
        </w:r>
      </w:hyperlink>
    </w:p>
    <w:p w14:paraId="4B7C1AB9" w14:textId="6ECBEBD9"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39" w:history="1">
        <w:r w:rsidR="000358AD" w:rsidRPr="006A773D">
          <w:rPr>
            <w:rStyle w:val="Hyperlink"/>
            <w:noProof/>
          </w:rPr>
          <w:t>1.3.2.</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Grafici ubrzanja</w:t>
        </w:r>
        <w:r w:rsidR="000358AD">
          <w:rPr>
            <w:noProof/>
            <w:webHidden/>
          </w:rPr>
          <w:tab/>
        </w:r>
        <w:r w:rsidR="000358AD">
          <w:rPr>
            <w:noProof/>
            <w:webHidden/>
          </w:rPr>
          <w:fldChar w:fldCharType="begin"/>
        </w:r>
        <w:r w:rsidR="000358AD">
          <w:rPr>
            <w:noProof/>
            <w:webHidden/>
          </w:rPr>
          <w:instrText xml:space="preserve"> PAGEREF _Toc100409239 \h </w:instrText>
        </w:r>
        <w:r w:rsidR="000358AD">
          <w:rPr>
            <w:noProof/>
            <w:webHidden/>
          </w:rPr>
        </w:r>
        <w:r w:rsidR="000358AD">
          <w:rPr>
            <w:noProof/>
            <w:webHidden/>
          </w:rPr>
          <w:fldChar w:fldCharType="separate"/>
        </w:r>
        <w:r w:rsidR="008636C3">
          <w:rPr>
            <w:noProof/>
            <w:webHidden/>
          </w:rPr>
          <w:t>5</w:t>
        </w:r>
        <w:r w:rsidR="000358AD">
          <w:rPr>
            <w:noProof/>
            <w:webHidden/>
          </w:rPr>
          <w:fldChar w:fldCharType="end"/>
        </w:r>
      </w:hyperlink>
    </w:p>
    <w:p w14:paraId="731A19B9" w14:textId="1832CA29"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40" w:history="1">
        <w:r w:rsidR="000358AD" w:rsidRPr="006A773D">
          <w:rPr>
            <w:rStyle w:val="Hyperlink"/>
            <w:noProof/>
            <w:lang w:val="sr-Latn-RS"/>
          </w:rPr>
          <w:t>1.3.3.</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Diskusija dobijenih re</w:t>
        </w:r>
        <w:r w:rsidR="000358AD" w:rsidRPr="006A773D">
          <w:rPr>
            <w:rStyle w:val="Hyperlink"/>
            <w:noProof/>
            <w:lang w:val="sr-Latn-RS"/>
          </w:rPr>
          <w:t>zultata</w:t>
        </w:r>
        <w:r w:rsidR="000358AD">
          <w:rPr>
            <w:noProof/>
            <w:webHidden/>
          </w:rPr>
          <w:tab/>
        </w:r>
        <w:r w:rsidR="000358AD">
          <w:rPr>
            <w:noProof/>
            <w:webHidden/>
          </w:rPr>
          <w:fldChar w:fldCharType="begin"/>
        </w:r>
        <w:r w:rsidR="000358AD">
          <w:rPr>
            <w:noProof/>
            <w:webHidden/>
          </w:rPr>
          <w:instrText xml:space="preserve"> PAGEREF _Toc100409240 \h </w:instrText>
        </w:r>
        <w:r w:rsidR="000358AD">
          <w:rPr>
            <w:noProof/>
            <w:webHidden/>
          </w:rPr>
        </w:r>
        <w:r w:rsidR="000358AD">
          <w:rPr>
            <w:noProof/>
            <w:webHidden/>
          </w:rPr>
          <w:fldChar w:fldCharType="separate"/>
        </w:r>
        <w:r w:rsidR="008636C3">
          <w:rPr>
            <w:noProof/>
            <w:webHidden/>
          </w:rPr>
          <w:t>7</w:t>
        </w:r>
        <w:r w:rsidR="000358AD">
          <w:rPr>
            <w:noProof/>
            <w:webHidden/>
          </w:rPr>
          <w:fldChar w:fldCharType="end"/>
        </w:r>
      </w:hyperlink>
    </w:p>
    <w:p w14:paraId="4B59CB56" w14:textId="72BB3809" w:rsidR="000358AD" w:rsidRDefault="00001782">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00409241" w:history="1">
        <w:r w:rsidR="000358AD" w:rsidRPr="006A773D">
          <w:rPr>
            <w:rStyle w:val="Hyperlink"/>
            <w:noProof/>
          </w:rPr>
          <w:t>2.</w:t>
        </w:r>
        <w:r w:rsidR="000358AD">
          <w:rPr>
            <w:rFonts w:asciiTheme="minorHAnsi" w:eastAsiaTheme="minorEastAsia" w:hAnsiTheme="minorHAnsi" w:cstheme="minorBidi"/>
            <w:b w:val="0"/>
            <w:bCs w:val="0"/>
            <w:caps w:val="0"/>
            <w:noProof/>
            <w:sz w:val="22"/>
            <w:szCs w:val="22"/>
            <w:lang w:val="en-US"/>
          </w:rPr>
          <w:tab/>
        </w:r>
        <w:r w:rsidR="000358AD" w:rsidRPr="006A773D">
          <w:rPr>
            <w:rStyle w:val="Hyperlink"/>
            <w:noProof/>
          </w:rPr>
          <w:t>PROBLEM 2 – SIMPLEX</w:t>
        </w:r>
        <w:r w:rsidR="000358AD">
          <w:rPr>
            <w:noProof/>
            <w:webHidden/>
          </w:rPr>
          <w:tab/>
        </w:r>
        <w:r w:rsidR="000358AD">
          <w:rPr>
            <w:noProof/>
            <w:webHidden/>
          </w:rPr>
          <w:fldChar w:fldCharType="begin"/>
        </w:r>
        <w:r w:rsidR="000358AD">
          <w:rPr>
            <w:noProof/>
            <w:webHidden/>
          </w:rPr>
          <w:instrText xml:space="preserve"> PAGEREF _Toc100409241 \h </w:instrText>
        </w:r>
        <w:r w:rsidR="000358AD">
          <w:rPr>
            <w:noProof/>
            <w:webHidden/>
          </w:rPr>
        </w:r>
        <w:r w:rsidR="000358AD">
          <w:rPr>
            <w:noProof/>
            <w:webHidden/>
          </w:rPr>
          <w:fldChar w:fldCharType="separate"/>
        </w:r>
        <w:r w:rsidR="008636C3">
          <w:rPr>
            <w:noProof/>
            <w:webHidden/>
          </w:rPr>
          <w:t>8</w:t>
        </w:r>
        <w:r w:rsidR="000358AD">
          <w:rPr>
            <w:noProof/>
            <w:webHidden/>
          </w:rPr>
          <w:fldChar w:fldCharType="end"/>
        </w:r>
      </w:hyperlink>
    </w:p>
    <w:p w14:paraId="4EDA8945" w14:textId="216A342D"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42" w:history="1">
        <w:r w:rsidR="000358AD" w:rsidRPr="006A773D">
          <w:rPr>
            <w:rStyle w:val="Hyperlink"/>
            <w:noProof/>
          </w:rPr>
          <w:t>2.1.</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Tekst problema</w:t>
        </w:r>
        <w:r w:rsidR="000358AD">
          <w:rPr>
            <w:noProof/>
            <w:webHidden/>
          </w:rPr>
          <w:tab/>
        </w:r>
        <w:r w:rsidR="000358AD">
          <w:rPr>
            <w:noProof/>
            <w:webHidden/>
          </w:rPr>
          <w:fldChar w:fldCharType="begin"/>
        </w:r>
        <w:r w:rsidR="000358AD">
          <w:rPr>
            <w:noProof/>
            <w:webHidden/>
          </w:rPr>
          <w:instrText xml:space="preserve"> PAGEREF _Toc100409242 \h </w:instrText>
        </w:r>
        <w:r w:rsidR="000358AD">
          <w:rPr>
            <w:noProof/>
            <w:webHidden/>
          </w:rPr>
        </w:r>
        <w:r w:rsidR="000358AD">
          <w:rPr>
            <w:noProof/>
            <w:webHidden/>
          </w:rPr>
          <w:fldChar w:fldCharType="separate"/>
        </w:r>
        <w:r w:rsidR="008636C3">
          <w:rPr>
            <w:noProof/>
            <w:webHidden/>
          </w:rPr>
          <w:t>8</w:t>
        </w:r>
        <w:r w:rsidR="000358AD">
          <w:rPr>
            <w:noProof/>
            <w:webHidden/>
          </w:rPr>
          <w:fldChar w:fldCharType="end"/>
        </w:r>
      </w:hyperlink>
    </w:p>
    <w:p w14:paraId="30D0EC8A" w14:textId="4A18F427"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43" w:history="1">
        <w:r w:rsidR="000358AD" w:rsidRPr="006A773D">
          <w:rPr>
            <w:rStyle w:val="Hyperlink"/>
            <w:noProof/>
          </w:rPr>
          <w:t>2.2.</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Delovi koje treba paralelizovati</w:t>
        </w:r>
        <w:r w:rsidR="000358AD">
          <w:rPr>
            <w:noProof/>
            <w:webHidden/>
          </w:rPr>
          <w:tab/>
        </w:r>
        <w:r w:rsidR="000358AD">
          <w:rPr>
            <w:noProof/>
            <w:webHidden/>
          </w:rPr>
          <w:fldChar w:fldCharType="begin"/>
        </w:r>
        <w:r w:rsidR="000358AD">
          <w:rPr>
            <w:noProof/>
            <w:webHidden/>
          </w:rPr>
          <w:instrText xml:space="preserve"> PAGEREF _Toc100409243 \h </w:instrText>
        </w:r>
        <w:r w:rsidR="000358AD">
          <w:rPr>
            <w:noProof/>
            <w:webHidden/>
          </w:rPr>
        </w:r>
        <w:r w:rsidR="000358AD">
          <w:rPr>
            <w:noProof/>
            <w:webHidden/>
          </w:rPr>
          <w:fldChar w:fldCharType="separate"/>
        </w:r>
        <w:r w:rsidR="008636C3">
          <w:rPr>
            <w:noProof/>
            <w:webHidden/>
          </w:rPr>
          <w:t>8</w:t>
        </w:r>
        <w:r w:rsidR="000358AD">
          <w:rPr>
            <w:noProof/>
            <w:webHidden/>
          </w:rPr>
          <w:fldChar w:fldCharType="end"/>
        </w:r>
      </w:hyperlink>
    </w:p>
    <w:p w14:paraId="5A0F471E" w14:textId="5E0507A2"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44" w:history="1">
        <w:r w:rsidR="000358AD" w:rsidRPr="006A773D">
          <w:rPr>
            <w:rStyle w:val="Hyperlink"/>
            <w:noProof/>
          </w:rPr>
          <w:t>2.2.1.</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Diskusija</w:t>
        </w:r>
        <w:r w:rsidR="000358AD">
          <w:rPr>
            <w:noProof/>
            <w:webHidden/>
          </w:rPr>
          <w:tab/>
        </w:r>
        <w:r w:rsidR="000358AD">
          <w:rPr>
            <w:noProof/>
            <w:webHidden/>
          </w:rPr>
          <w:fldChar w:fldCharType="begin"/>
        </w:r>
        <w:r w:rsidR="000358AD">
          <w:rPr>
            <w:noProof/>
            <w:webHidden/>
          </w:rPr>
          <w:instrText xml:space="preserve"> PAGEREF _Toc100409244 \h </w:instrText>
        </w:r>
        <w:r w:rsidR="000358AD">
          <w:rPr>
            <w:noProof/>
            <w:webHidden/>
          </w:rPr>
        </w:r>
        <w:r w:rsidR="000358AD">
          <w:rPr>
            <w:noProof/>
            <w:webHidden/>
          </w:rPr>
          <w:fldChar w:fldCharType="separate"/>
        </w:r>
        <w:r w:rsidR="008636C3">
          <w:rPr>
            <w:noProof/>
            <w:webHidden/>
          </w:rPr>
          <w:t>8</w:t>
        </w:r>
        <w:r w:rsidR="000358AD">
          <w:rPr>
            <w:noProof/>
            <w:webHidden/>
          </w:rPr>
          <w:fldChar w:fldCharType="end"/>
        </w:r>
      </w:hyperlink>
    </w:p>
    <w:p w14:paraId="172833B3" w14:textId="3B5EF886"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45" w:history="1">
        <w:r w:rsidR="000358AD" w:rsidRPr="006A773D">
          <w:rPr>
            <w:rStyle w:val="Hyperlink"/>
            <w:noProof/>
          </w:rPr>
          <w:t>2.2.2.</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Način paralelizacije</w:t>
        </w:r>
        <w:r w:rsidR="000358AD">
          <w:rPr>
            <w:noProof/>
            <w:webHidden/>
          </w:rPr>
          <w:tab/>
        </w:r>
        <w:r w:rsidR="000358AD">
          <w:rPr>
            <w:noProof/>
            <w:webHidden/>
          </w:rPr>
          <w:fldChar w:fldCharType="begin"/>
        </w:r>
        <w:r w:rsidR="000358AD">
          <w:rPr>
            <w:noProof/>
            <w:webHidden/>
          </w:rPr>
          <w:instrText xml:space="preserve"> PAGEREF _Toc100409245 \h </w:instrText>
        </w:r>
        <w:r w:rsidR="000358AD">
          <w:rPr>
            <w:noProof/>
            <w:webHidden/>
          </w:rPr>
        </w:r>
        <w:r w:rsidR="000358AD">
          <w:rPr>
            <w:noProof/>
            <w:webHidden/>
          </w:rPr>
          <w:fldChar w:fldCharType="separate"/>
        </w:r>
        <w:r w:rsidR="008636C3">
          <w:rPr>
            <w:noProof/>
            <w:webHidden/>
          </w:rPr>
          <w:t>8</w:t>
        </w:r>
        <w:r w:rsidR="000358AD">
          <w:rPr>
            <w:noProof/>
            <w:webHidden/>
          </w:rPr>
          <w:fldChar w:fldCharType="end"/>
        </w:r>
      </w:hyperlink>
    </w:p>
    <w:p w14:paraId="7C541FC8" w14:textId="1DAC32A1"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46" w:history="1">
        <w:r w:rsidR="000358AD" w:rsidRPr="006A773D">
          <w:rPr>
            <w:rStyle w:val="Hyperlink"/>
            <w:noProof/>
            <w:lang w:val="en-US"/>
          </w:rPr>
          <w:t>2.3.</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Rez</w:t>
        </w:r>
        <w:r w:rsidR="000358AD" w:rsidRPr="006A773D">
          <w:rPr>
            <w:rStyle w:val="Hyperlink"/>
            <w:noProof/>
            <w:lang w:val="en-US"/>
          </w:rPr>
          <w:t>ultati</w:t>
        </w:r>
        <w:r w:rsidR="000358AD">
          <w:rPr>
            <w:noProof/>
            <w:webHidden/>
          </w:rPr>
          <w:tab/>
        </w:r>
        <w:r w:rsidR="000358AD">
          <w:rPr>
            <w:noProof/>
            <w:webHidden/>
          </w:rPr>
          <w:fldChar w:fldCharType="begin"/>
        </w:r>
        <w:r w:rsidR="000358AD">
          <w:rPr>
            <w:noProof/>
            <w:webHidden/>
          </w:rPr>
          <w:instrText xml:space="preserve"> PAGEREF _Toc100409246 \h </w:instrText>
        </w:r>
        <w:r w:rsidR="000358AD">
          <w:rPr>
            <w:noProof/>
            <w:webHidden/>
          </w:rPr>
        </w:r>
        <w:r w:rsidR="000358AD">
          <w:rPr>
            <w:noProof/>
            <w:webHidden/>
          </w:rPr>
          <w:fldChar w:fldCharType="separate"/>
        </w:r>
        <w:r w:rsidR="008636C3">
          <w:rPr>
            <w:noProof/>
            <w:webHidden/>
          </w:rPr>
          <w:t>9</w:t>
        </w:r>
        <w:r w:rsidR="000358AD">
          <w:rPr>
            <w:noProof/>
            <w:webHidden/>
          </w:rPr>
          <w:fldChar w:fldCharType="end"/>
        </w:r>
      </w:hyperlink>
    </w:p>
    <w:p w14:paraId="42543FFB" w14:textId="2CDEBD6D"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47" w:history="1">
        <w:r w:rsidR="000358AD" w:rsidRPr="006A773D">
          <w:rPr>
            <w:rStyle w:val="Hyperlink"/>
            <w:noProof/>
          </w:rPr>
          <w:t>2.3.1.</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Logovi izvršavanja</w:t>
        </w:r>
        <w:r w:rsidR="000358AD">
          <w:rPr>
            <w:noProof/>
            <w:webHidden/>
          </w:rPr>
          <w:tab/>
        </w:r>
        <w:r w:rsidR="000358AD">
          <w:rPr>
            <w:noProof/>
            <w:webHidden/>
          </w:rPr>
          <w:fldChar w:fldCharType="begin"/>
        </w:r>
        <w:r w:rsidR="000358AD">
          <w:rPr>
            <w:noProof/>
            <w:webHidden/>
          </w:rPr>
          <w:instrText xml:space="preserve"> PAGEREF _Toc100409247 \h </w:instrText>
        </w:r>
        <w:r w:rsidR="000358AD">
          <w:rPr>
            <w:noProof/>
            <w:webHidden/>
          </w:rPr>
        </w:r>
        <w:r w:rsidR="000358AD">
          <w:rPr>
            <w:noProof/>
            <w:webHidden/>
          </w:rPr>
          <w:fldChar w:fldCharType="separate"/>
        </w:r>
        <w:r w:rsidR="008636C3">
          <w:rPr>
            <w:noProof/>
            <w:webHidden/>
          </w:rPr>
          <w:t>9</w:t>
        </w:r>
        <w:r w:rsidR="000358AD">
          <w:rPr>
            <w:noProof/>
            <w:webHidden/>
          </w:rPr>
          <w:fldChar w:fldCharType="end"/>
        </w:r>
      </w:hyperlink>
    </w:p>
    <w:p w14:paraId="352751A2" w14:textId="76CCECFF"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48" w:history="1">
        <w:r w:rsidR="000358AD" w:rsidRPr="006A773D">
          <w:rPr>
            <w:rStyle w:val="Hyperlink"/>
            <w:noProof/>
          </w:rPr>
          <w:t>2.3.2.</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Grafici ubrzanja</w:t>
        </w:r>
        <w:r w:rsidR="000358AD">
          <w:rPr>
            <w:noProof/>
            <w:webHidden/>
          </w:rPr>
          <w:tab/>
        </w:r>
        <w:r w:rsidR="000358AD">
          <w:rPr>
            <w:noProof/>
            <w:webHidden/>
          </w:rPr>
          <w:fldChar w:fldCharType="begin"/>
        </w:r>
        <w:r w:rsidR="000358AD">
          <w:rPr>
            <w:noProof/>
            <w:webHidden/>
          </w:rPr>
          <w:instrText xml:space="preserve"> PAGEREF _Toc100409248 \h </w:instrText>
        </w:r>
        <w:r w:rsidR="000358AD">
          <w:rPr>
            <w:noProof/>
            <w:webHidden/>
          </w:rPr>
        </w:r>
        <w:r w:rsidR="000358AD">
          <w:rPr>
            <w:noProof/>
            <w:webHidden/>
          </w:rPr>
          <w:fldChar w:fldCharType="separate"/>
        </w:r>
        <w:r w:rsidR="008636C3">
          <w:rPr>
            <w:noProof/>
            <w:webHidden/>
          </w:rPr>
          <w:t>11</w:t>
        </w:r>
        <w:r w:rsidR="000358AD">
          <w:rPr>
            <w:noProof/>
            <w:webHidden/>
          </w:rPr>
          <w:fldChar w:fldCharType="end"/>
        </w:r>
      </w:hyperlink>
    </w:p>
    <w:p w14:paraId="40737856" w14:textId="3C996C18"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49" w:history="1">
        <w:r w:rsidR="000358AD" w:rsidRPr="006A773D">
          <w:rPr>
            <w:rStyle w:val="Hyperlink"/>
            <w:noProof/>
          </w:rPr>
          <w:t>2.3.3.</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Diskusija dobijenih rezultata</w:t>
        </w:r>
        <w:r w:rsidR="000358AD">
          <w:rPr>
            <w:noProof/>
            <w:webHidden/>
          </w:rPr>
          <w:tab/>
        </w:r>
        <w:r w:rsidR="000358AD">
          <w:rPr>
            <w:noProof/>
            <w:webHidden/>
          </w:rPr>
          <w:fldChar w:fldCharType="begin"/>
        </w:r>
        <w:r w:rsidR="000358AD">
          <w:rPr>
            <w:noProof/>
            <w:webHidden/>
          </w:rPr>
          <w:instrText xml:space="preserve"> PAGEREF _Toc100409249 \h </w:instrText>
        </w:r>
        <w:r w:rsidR="000358AD">
          <w:rPr>
            <w:noProof/>
            <w:webHidden/>
          </w:rPr>
        </w:r>
        <w:r w:rsidR="000358AD">
          <w:rPr>
            <w:noProof/>
            <w:webHidden/>
          </w:rPr>
          <w:fldChar w:fldCharType="separate"/>
        </w:r>
        <w:r w:rsidR="008636C3">
          <w:rPr>
            <w:noProof/>
            <w:webHidden/>
          </w:rPr>
          <w:t>12</w:t>
        </w:r>
        <w:r w:rsidR="000358AD">
          <w:rPr>
            <w:noProof/>
            <w:webHidden/>
          </w:rPr>
          <w:fldChar w:fldCharType="end"/>
        </w:r>
      </w:hyperlink>
    </w:p>
    <w:p w14:paraId="28DC55D5" w14:textId="4CA427DB" w:rsidR="000358AD" w:rsidRDefault="00001782">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00409250" w:history="1">
        <w:r w:rsidR="000358AD" w:rsidRPr="006A773D">
          <w:rPr>
            <w:rStyle w:val="Hyperlink"/>
            <w:noProof/>
          </w:rPr>
          <w:t>3.</w:t>
        </w:r>
        <w:r w:rsidR="000358AD">
          <w:rPr>
            <w:rFonts w:asciiTheme="minorHAnsi" w:eastAsiaTheme="minorEastAsia" w:hAnsiTheme="minorHAnsi" w:cstheme="minorBidi"/>
            <w:b w:val="0"/>
            <w:bCs w:val="0"/>
            <w:caps w:val="0"/>
            <w:noProof/>
            <w:sz w:val="22"/>
            <w:szCs w:val="22"/>
            <w:lang w:val="en-US"/>
          </w:rPr>
          <w:tab/>
        </w:r>
        <w:r w:rsidR="000358AD" w:rsidRPr="006A773D">
          <w:rPr>
            <w:rStyle w:val="Hyperlink"/>
            <w:noProof/>
          </w:rPr>
          <w:t>PROBLEM 3 – GAME OF LIFE</w:t>
        </w:r>
        <w:r w:rsidR="000358AD">
          <w:rPr>
            <w:noProof/>
            <w:webHidden/>
          </w:rPr>
          <w:tab/>
        </w:r>
        <w:r w:rsidR="000358AD">
          <w:rPr>
            <w:noProof/>
            <w:webHidden/>
          </w:rPr>
          <w:fldChar w:fldCharType="begin"/>
        </w:r>
        <w:r w:rsidR="000358AD">
          <w:rPr>
            <w:noProof/>
            <w:webHidden/>
          </w:rPr>
          <w:instrText xml:space="preserve"> PAGEREF _Toc100409250 \h </w:instrText>
        </w:r>
        <w:r w:rsidR="000358AD">
          <w:rPr>
            <w:noProof/>
            <w:webHidden/>
          </w:rPr>
        </w:r>
        <w:r w:rsidR="000358AD">
          <w:rPr>
            <w:noProof/>
            <w:webHidden/>
          </w:rPr>
          <w:fldChar w:fldCharType="separate"/>
        </w:r>
        <w:r w:rsidR="008636C3">
          <w:rPr>
            <w:noProof/>
            <w:webHidden/>
          </w:rPr>
          <w:t>13</w:t>
        </w:r>
        <w:r w:rsidR="000358AD">
          <w:rPr>
            <w:noProof/>
            <w:webHidden/>
          </w:rPr>
          <w:fldChar w:fldCharType="end"/>
        </w:r>
      </w:hyperlink>
    </w:p>
    <w:p w14:paraId="27D59702" w14:textId="39892FCE"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51" w:history="1">
        <w:r w:rsidR="000358AD" w:rsidRPr="006A773D">
          <w:rPr>
            <w:rStyle w:val="Hyperlink"/>
            <w:noProof/>
          </w:rPr>
          <w:t>3.1.</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Tekst problema</w:t>
        </w:r>
        <w:r w:rsidR="000358AD">
          <w:rPr>
            <w:noProof/>
            <w:webHidden/>
          </w:rPr>
          <w:tab/>
        </w:r>
        <w:r w:rsidR="000358AD">
          <w:rPr>
            <w:noProof/>
            <w:webHidden/>
          </w:rPr>
          <w:fldChar w:fldCharType="begin"/>
        </w:r>
        <w:r w:rsidR="000358AD">
          <w:rPr>
            <w:noProof/>
            <w:webHidden/>
          </w:rPr>
          <w:instrText xml:space="preserve"> PAGEREF _Toc100409251 \h </w:instrText>
        </w:r>
        <w:r w:rsidR="000358AD">
          <w:rPr>
            <w:noProof/>
            <w:webHidden/>
          </w:rPr>
        </w:r>
        <w:r w:rsidR="000358AD">
          <w:rPr>
            <w:noProof/>
            <w:webHidden/>
          </w:rPr>
          <w:fldChar w:fldCharType="separate"/>
        </w:r>
        <w:r w:rsidR="008636C3">
          <w:rPr>
            <w:noProof/>
            <w:webHidden/>
          </w:rPr>
          <w:t>13</w:t>
        </w:r>
        <w:r w:rsidR="000358AD">
          <w:rPr>
            <w:noProof/>
            <w:webHidden/>
          </w:rPr>
          <w:fldChar w:fldCharType="end"/>
        </w:r>
      </w:hyperlink>
    </w:p>
    <w:p w14:paraId="480EFE45" w14:textId="7A51B994"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52" w:history="1">
        <w:r w:rsidR="000358AD" w:rsidRPr="006A773D">
          <w:rPr>
            <w:rStyle w:val="Hyperlink"/>
            <w:noProof/>
          </w:rPr>
          <w:t>3.2.</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Delovi koje treba paralelizovati</w:t>
        </w:r>
        <w:r w:rsidR="000358AD">
          <w:rPr>
            <w:noProof/>
            <w:webHidden/>
          </w:rPr>
          <w:tab/>
        </w:r>
        <w:r w:rsidR="000358AD">
          <w:rPr>
            <w:noProof/>
            <w:webHidden/>
          </w:rPr>
          <w:fldChar w:fldCharType="begin"/>
        </w:r>
        <w:r w:rsidR="000358AD">
          <w:rPr>
            <w:noProof/>
            <w:webHidden/>
          </w:rPr>
          <w:instrText xml:space="preserve"> PAGEREF _Toc100409252 \h </w:instrText>
        </w:r>
        <w:r w:rsidR="000358AD">
          <w:rPr>
            <w:noProof/>
            <w:webHidden/>
          </w:rPr>
        </w:r>
        <w:r w:rsidR="000358AD">
          <w:rPr>
            <w:noProof/>
            <w:webHidden/>
          </w:rPr>
          <w:fldChar w:fldCharType="separate"/>
        </w:r>
        <w:r w:rsidR="008636C3">
          <w:rPr>
            <w:noProof/>
            <w:webHidden/>
          </w:rPr>
          <w:t>13</w:t>
        </w:r>
        <w:r w:rsidR="000358AD">
          <w:rPr>
            <w:noProof/>
            <w:webHidden/>
          </w:rPr>
          <w:fldChar w:fldCharType="end"/>
        </w:r>
      </w:hyperlink>
    </w:p>
    <w:p w14:paraId="023D6F0B" w14:textId="181E61FB"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53" w:history="1">
        <w:r w:rsidR="000358AD" w:rsidRPr="006A773D">
          <w:rPr>
            <w:rStyle w:val="Hyperlink"/>
            <w:noProof/>
          </w:rPr>
          <w:t>3.2.1.</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Diskusija</w:t>
        </w:r>
        <w:r w:rsidR="000358AD">
          <w:rPr>
            <w:noProof/>
            <w:webHidden/>
          </w:rPr>
          <w:tab/>
        </w:r>
        <w:r w:rsidR="000358AD">
          <w:rPr>
            <w:noProof/>
            <w:webHidden/>
          </w:rPr>
          <w:fldChar w:fldCharType="begin"/>
        </w:r>
        <w:r w:rsidR="000358AD">
          <w:rPr>
            <w:noProof/>
            <w:webHidden/>
          </w:rPr>
          <w:instrText xml:space="preserve"> PAGEREF _Toc100409253 \h </w:instrText>
        </w:r>
        <w:r w:rsidR="000358AD">
          <w:rPr>
            <w:noProof/>
            <w:webHidden/>
          </w:rPr>
        </w:r>
        <w:r w:rsidR="000358AD">
          <w:rPr>
            <w:noProof/>
            <w:webHidden/>
          </w:rPr>
          <w:fldChar w:fldCharType="separate"/>
        </w:r>
        <w:r w:rsidR="008636C3">
          <w:rPr>
            <w:noProof/>
            <w:webHidden/>
          </w:rPr>
          <w:t>13</w:t>
        </w:r>
        <w:r w:rsidR="000358AD">
          <w:rPr>
            <w:noProof/>
            <w:webHidden/>
          </w:rPr>
          <w:fldChar w:fldCharType="end"/>
        </w:r>
      </w:hyperlink>
    </w:p>
    <w:p w14:paraId="09D9A189" w14:textId="33F1D978"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54" w:history="1">
        <w:r w:rsidR="000358AD" w:rsidRPr="006A773D">
          <w:rPr>
            <w:rStyle w:val="Hyperlink"/>
            <w:noProof/>
          </w:rPr>
          <w:t>3.2.2.</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Način paralelizacije</w:t>
        </w:r>
        <w:r w:rsidR="000358AD">
          <w:rPr>
            <w:noProof/>
            <w:webHidden/>
          </w:rPr>
          <w:tab/>
        </w:r>
        <w:r w:rsidR="000358AD">
          <w:rPr>
            <w:noProof/>
            <w:webHidden/>
          </w:rPr>
          <w:fldChar w:fldCharType="begin"/>
        </w:r>
        <w:r w:rsidR="000358AD">
          <w:rPr>
            <w:noProof/>
            <w:webHidden/>
          </w:rPr>
          <w:instrText xml:space="preserve"> PAGEREF _Toc100409254 \h </w:instrText>
        </w:r>
        <w:r w:rsidR="000358AD">
          <w:rPr>
            <w:noProof/>
            <w:webHidden/>
          </w:rPr>
        </w:r>
        <w:r w:rsidR="000358AD">
          <w:rPr>
            <w:noProof/>
            <w:webHidden/>
          </w:rPr>
          <w:fldChar w:fldCharType="separate"/>
        </w:r>
        <w:r w:rsidR="008636C3">
          <w:rPr>
            <w:noProof/>
            <w:webHidden/>
          </w:rPr>
          <w:t>14</w:t>
        </w:r>
        <w:r w:rsidR="000358AD">
          <w:rPr>
            <w:noProof/>
            <w:webHidden/>
          </w:rPr>
          <w:fldChar w:fldCharType="end"/>
        </w:r>
      </w:hyperlink>
    </w:p>
    <w:p w14:paraId="7D16C282" w14:textId="43A8B149"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55" w:history="1">
        <w:r w:rsidR="000358AD" w:rsidRPr="006A773D">
          <w:rPr>
            <w:rStyle w:val="Hyperlink"/>
            <w:noProof/>
            <w:lang w:val="en-US"/>
          </w:rPr>
          <w:t>3.3.</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Rez</w:t>
        </w:r>
        <w:r w:rsidR="000358AD" w:rsidRPr="006A773D">
          <w:rPr>
            <w:rStyle w:val="Hyperlink"/>
            <w:noProof/>
            <w:lang w:val="en-US"/>
          </w:rPr>
          <w:t>ultati</w:t>
        </w:r>
        <w:r w:rsidR="000358AD">
          <w:rPr>
            <w:noProof/>
            <w:webHidden/>
          </w:rPr>
          <w:tab/>
        </w:r>
        <w:r w:rsidR="000358AD">
          <w:rPr>
            <w:noProof/>
            <w:webHidden/>
          </w:rPr>
          <w:fldChar w:fldCharType="begin"/>
        </w:r>
        <w:r w:rsidR="000358AD">
          <w:rPr>
            <w:noProof/>
            <w:webHidden/>
          </w:rPr>
          <w:instrText xml:space="preserve"> PAGEREF _Toc100409255 \h </w:instrText>
        </w:r>
        <w:r w:rsidR="000358AD">
          <w:rPr>
            <w:noProof/>
            <w:webHidden/>
          </w:rPr>
        </w:r>
        <w:r w:rsidR="000358AD">
          <w:rPr>
            <w:noProof/>
            <w:webHidden/>
          </w:rPr>
          <w:fldChar w:fldCharType="separate"/>
        </w:r>
        <w:r w:rsidR="008636C3">
          <w:rPr>
            <w:noProof/>
            <w:webHidden/>
          </w:rPr>
          <w:t>14</w:t>
        </w:r>
        <w:r w:rsidR="000358AD">
          <w:rPr>
            <w:noProof/>
            <w:webHidden/>
          </w:rPr>
          <w:fldChar w:fldCharType="end"/>
        </w:r>
      </w:hyperlink>
    </w:p>
    <w:p w14:paraId="6D30FFD5" w14:textId="31DE2CFC"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56" w:history="1">
        <w:r w:rsidR="000358AD" w:rsidRPr="006A773D">
          <w:rPr>
            <w:rStyle w:val="Hyperlink"/>
            <w:noProof/>
          </w:rPr>
          <w:t>3.3.1.</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Logovi izvršavanja</w:t>
        </w:r>
        <w:r w:rsidR="000358AD">
          <w:rPr>
            <w:noProof/>
            <w:webHidden/>
          </w:rPr>
          <w:tab/>
        </w:r>
        <w:r w:rsidR="000358AD">
          <w:rPr>
            <w:noProof/>
            <w:webHidden/>
          </w:rPr>
          <w:fldChar w:fldCharType="begin"/>
        </w:r>
        <w:r w:rsidR="000358AD">
          <w:rPr>
            <w:noProof/>
            <w:webHidden/>
          </w:rPr>
          <w:instrText xml:space="preserve"> PAGEREF _Toc100409256 \h </w:instrText>
        </w:r>
        <w:r w:rsidR="000358AD">
          <w:rPr>
            <w:noProof/>
            <w:webHidden/>
          </w:rPr>
        </w:r>
        <w:r w:rsidR="000358AD">
          <w:rPr>
            <w:noProof/>
            <w:webHidden/>
          </w:rPr>
          <w:fldChar w:fldCharType="separate"/>
        </w:r>
        <w:r w:rsidR="008636C3">
          <w:rPr>
            <w:noProof/>
            <w:webHidden/>
          </w:rPr>
          <w:t>14</w:t>
        </w:r>
        <w:r w:rsidR="000358AD">
          <w:rPr>
            <w:noProof/>
            <w:webHidden/>
          </w:rPr>
          <w:fldChar w:fldCharType="end"/>
        </w:r>
      </w:hyperlink>
    </w:p>
    <w:p w14:paraId="0BD380CC" w14:textId="01BC1C83"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57" w:history="1">
        <w:r w:rsidR="000358AD" w:rsidRPr="006A773D">
          <w:rPr>
            <w:rStyle w:val="Hyperlink"/>
            <w:noProof/>
          </w:rPr>
          <w:t>3.3.2.</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Grafici ubrzanja</w:t>
        </w:r>
        <w:r w:rsidR="000358AD">
          <w:rPr>
            <w:noProof/>
            <w:webHidden/>
          </w:rPr>
          <w:tab/>
        </w:r>
        <w:r w:rsidR="000358AD">
          <w:rPr>
            <w:noProof/>
            <w:webHidden/>
          </w:rPr>
          <w:fldChar w:fldCharType="begin"/>
        </w:r>
        <w:r w:rsidR="000358AD">
          <w:rPr>
            <w:noProof/>
            <w:webHidden/>
          </w:rPr>
          <w:instrText xml:space="preserve"> PAGEREF _Toc100409257 \h </w:instrText>
        </w:r>
        <w:r w:rsidR="000358AD">
          <w:rPr>
            <w:noProof/>
            <w:webHidden/>
          </w:rPr>
        </w:r>
        <w:r w:rsidR="000358AD">
          <w:rPr>
            <w:noProof/>
            <w:webHidden/>
          </w:rPr>
          <w:fldChar w:fldCharType="separate"/>
        </w:r>
        <w:r w:rsidR="008636C3">
          <w:rPr>
            <w:noProof/>
            <w:webHidden/>
          </w:rPr>
          <w:t>17</w:t>
        </w:r>
        <w:r w:rsidR="000358AD">
          <w:rPr>
            <w:noProof/>
            <w:webHidden/>
          </w:rPr>
          <w:fldChar w:fldCharType="end"/>
        </w:r>
      </w:hyperlink>
    </w:p>
    <w:p w14:paraId="4C00D3AC" w14:textId="631AE2BD"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58" w:history="1">
        <w:r w:rsidR="000358AD" w:rsidRPr="006A773D">
          <w:rPr>
            <w:rStyle w:val="Hyperlink"/>
            <w:noProof/>
          </w:rPr>
          <w:t>3.3.3.</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Diskusija dobijenih rezultata</w:t>
        </w:r>
        <w:r w:rsidR="000358AD">
          <w:rPr>
            <w:noProof/>
            <w:webHidden/>
          </w:rPr>
          <w:tab/>
        </w:r>
        <w:r w:rsidR="000358AD">
          <w:rPr>
            <w:noProof/>
            <w:webHidden/>
          </w:rPr>
          <w:fldChar w:fldCharType="begin"/>
        </w:r>
        <w:r w:rsidR="000358AD">
          <w:rPr>
            <w:noProof/>
            <w:webHidden/>
          </w:rPr>
          <w:instrText xml:space="preserve"> PAGEREF _Toc100409258 \h </w:instrText>
        </w:r>
        <w:r w:rsidR="000358AD">
          <w:rPr>
            <w:noProof/>
            <w:webHidden/>
          </w:rPr>
        </w:r>
        <w:r w:rsidR="000358AD">
          <w:rPr>
            <w:noProof/>
            <w:webHidden/>
          </w:rPr>
          <w:fldChar w:fldCharType="separate"/>
        </w:r>
        <w:r w:rsidR="008636C3">
          <w:rPr>
            <w:noProof/>
            <w:webHidden/>
          </w:rPr>
          <w:t>17</w:t>
        </w:r>
        <w:r w:rsidR="000358AD">
          <w:rPr>
            <w:noProof/>
            <w:webHidden/>
          </w:rPr>
          <w:fldChar w:fldCharType="end"/>
        </w:r>
      </w:hyperlink>
    </w:p>
    <w:p w14:paraId="56C544DA" w14:textId="5D6164DC" w:rsidR="000358AD" w:rsidRDefault="00001782">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00409259" w:history="1">
        <w:r w:rsidR="000358AD" w:rsidRPr="006A773D">
          <w:rPr>
            <w:rStyle w:val="Hyperlink"/>
            <w:noProof/>
          </w:rPr>
          <w:t>4.</w:t>
        </w:r>
        <w:r w:rsidR="000358AD">
          <w:rPr>
            <w:rFonts w:asciiTheme="minorHAnsi" w:eastAsiaTheme="minorEastAsia" w:hAnsiTheme="minorHAnsi" w:cstheme="minorBidi"/>
            <w:b w:val="0"/>
            <w:bCs w:val="0"/>
            <w:caps w:val="0"/>
            <w:noProof/>
            <w:sz w:val="22"/>
            <w:szCs w:val="22"/>
            <w:lang w:val="en-US"/>
          </w:rPr>
          <w:tab/>
        </w:r>
        <w:r w:rsidR="000358AD" w:rsidRPr="006A773D">
          <w:rPr>
            <w:rStyle w:val="Hyperlink"/>
            <w:noProof/>
          </w:rPr>
          <w:t>PROBLEM 4 – GAME OF LIFE</w:t>
        </w:r>
        <w:r w:rsidR="000358AD">
          <w:rPr>
            <w:noProof/>
            <w:webHidden/>
          </w:rPr>
          <w:tab/>
        </w:r>
        <w:r w:rsidR="000358AD">
          <w:rPr>
            <w:noProof/>
            <w:webHidden/>
          </w:rPr>
          <w:fldChar w:fldCharType="begin"/>
        </w:r>
        <w:r w:rsidR="000358AD">
          <w:rPr>
            <w:noProof/>
            <w:webHidden/>
          </w:rPr>
          <w:instrText xml:space="preserve"> PAGEREF _Toc100409259 \h </w:instrText>
        </w:r>
        <w:r w:rsidR="000358AD">
          <w:rPr>
            <w:noProof/>
            <w:webHidden/>
          </w:rPr>
        </w:r>
        <w:r w:rsidR="000358AD">
          <w:rPr>
            <w:noProof/>
            <w:webHidden/>
          </w:rPr>
          <w:fldChar w:fldCharType="separate"/>
        </w:r>
        <w:r w:rsidR="008636C3">
          <w:rPr>
            <w:noProof/>
            <w:webHidden/>
          </w:rPr>
          <w:t>18</w:t>
        </w:r>
        <w:r w:rsidR="000358AD">
          <w:rPr>
            <w:noProof/>
            <w:webHidden/>
          </w:rPr>
          <w:fldChar w:fldCharType="end"/>
        </w:r>
      </w:hyperlink>
    </w:p>
    <w:p w14:paraId="68EF3117" w14:textId="1D962AB4"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60" w:history="1">
        <w:r w:rsidR="000358AD" w:rsidRPr="006A773D">
          <w:rPr>
            <w:rStyle w:val="Hyperlink"/>
            <w:noProof/>
          </w:rPr>
          <w:t>4.1.</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Tekst problema</w:t>
        </w:r>
        <w:r w:rsidR="000358AD">
          <w:rPr>
            <w:noProof/>
            <w:webHidden/>
          </w:rPr>
          <w:tab/>
        </w:r>
        <w:r w:rsidR="000358AD">
          <w:rPr>
            <w:noProof/>
            <w:webHidden/>
          </w:rPr>
          <w:fldChar w:fldCharType="begin"/>
        </w:r>
        <w:r w:rsidR="000358AD">
          <w:rPr>
            <w:noProof/>
            <w:webHidden/>
          </w:rPr>
          <w:instrText xml:space="preserve"> PAGEREF _Toc100409260 \h </w:instrText>
        </w:r>
        <w:r w:rsidR="000358AD">
          <w:rPr>
            <w:noProof/>
            <w:webHidden/>
          </w:rPr>
        </w:r>
        <w:r w:rsidR="000358AD">
          <w:rPr>
            <w:noProof/>
            <w:webHidden/>
          </w:rPr>
          <w:fldChar w:fldCharType="separate"/>
        </w:r>
        <w:r w:rsidR="008636C3">
          <w:rPr>
            <w:noProof/>
            <w:webHidden/>
          </w:rPr>
          <w:t>18</w:t>
        </w:r>
        <w:r w:rsidR="000358AD">
          <w:rPr>
            <w:noProof/>
            <w:webHidden/>
          </w:rPr>
          <w:fldChar w:fldCharType="end"/>
        </w:r>
      </w:hyperlink>
    </w:p>
    <w:p w14:paraId="3B3B2DA7" w14:textId="4A2B0AC5"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61" w:history="1">
        <w:r w:rsidR="000358AD" w:rsidRPr="006A773D">
          <w:rPr>
            <w:rStyle w:val="Hyperlink"/>
            <w:noProof/>
          </w:rPr>
          <w:t>4.2.</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Delovi koje treba paralelizovati</w:t>
        </w:r>
        <w:r w:rsidR="000358AD">
          <w:rPr>
            <w:noProof/>
            <w:webHidden/>
          </w:rPr>
          <w:tab/>
        </w:r>
        <w:r w:rsidR="000358AD">
          <w:rPr>
            <w:noProof/>
            <w:webHidden/>
          </w:rPr>
          <w:fldChar w:fldCharType="begin"/>
        </w:r>
        <w:r w:rsidR="000358AD">
          <w:rPr>
            <w:noProof/>
            <w:webHidden/>
          </w:rPr>
          <w:instrText xml:space="preserve"> PAGEREF _Toc100409261 \h </w:instrText>
        </w:r>
        <w:r w:rsidR="000358AD">
          <w:rPr>
            <w:noProof/>
            <w:webHidden/>
          </w:rPr>
        </w:r>
        <w:r w:rsidR="000358AD">
          <w:rPr>
            <w:noProof/>
            <w:webHidden/>
          </w:rPr>
          <w:fldChar w:fldCharType="separate"/>
        </w:r>
        <w:r w:rsidR="008636C3">
          <w:rPr>
            <w:noProof/>
            <w:webHidden/>
          </w:rPr>
          <w:t>18</w:t>
        </w:r>
        <w:r w:rsidR="000358AD">
          <w:rPr>
            <w:noProof/>
            <w:webHidden/>
          </w:rPr>
          <w:fldChar w:fldCharType="end"/>
        </w:r>
      </w:hyperlink>
    </w:p>
    <w:p w14:paraId="68532187" w14:textId="3A0D185F"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62" w:history="1">
        <w:r w:rsidR="000358AD" w:rsidRPr="006A773D">
          <w:rPr>
            <w:rStyle w:val="Hyperlink"/>
            <w:noProof/>
          </w:rPr>
          <w:t>4.2.1.</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Diskusija</w:t>
        </w:r>
        <w:r w:rsidR="000358AD">
          <w:rPr>
            <w:noProof/>
            <w:webHidden/>
          </w:rPr>
          <w:tab/>
        </w:r>
        <w:r w:rsidR="000358AD">
          <w:rPr>
            <w:noProof/>
            <w:webHidden/>
          </w:rPr>
          <w:fldChar w:fldCharType="begin"/>
        </w:r>
        <w:r w:rsidR="000358AD">
          <w:rPr>
            <w:noProof/>
            <w:webHidden/>
          </w:rPr>
          <w:instrText xml:space="preserve"> PAGEREF _Toc100409262 \h </w:instrText>
        </w:r>
        <w:r w:rsidR="000358AD">
          <w:rPr>
            <w:noProof/>
            <w:webHidden/>
          </w:rPr>
        </w:r>
        <w:r w:rsidR="000358AD">
          <w:rPr>
            <w:noProof/>
            <w:webHidden/>
          </w:rPr>
          <w:fldChar w:fldCharType="separate"/>
        </w:r>
        <w:r w:rsidR="008636C3">
          <w:rPr>
            <w:noProof/>
            <w:webHidden/>
          </w:rPr>
          <w:t>18</w:t>
        </w:r>
        <w:r w:rsidR="000358AD">
          <w:rPr>
            <w:noProof/>
            <w:webHidden/>
          </w:rPr>
          <w:fldChar w:fldCharType="end"/>
        </w:r>
      </w:hyperlink>
    </w:p>
    <w:p w14:paraId="583A2B48" w14:textId="1D834368"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63" w:history="1">
        <w:r w:rsidR="000358AD" w:rsidRPr="006A773D">
          <w:rPr>
            <w:rStyle w:val="Hyperlink"/>
            <w:noProof/>
          </w:rPr>
          <w:t>4.2.2.</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Način paralelizacije</w:t>
        </w:r>
        <w:r w:rsidR="000358AD">
          <w:rPr>
            <w:noProof/>
            <w:webHidden/>
          </w:rPr>
          <w:tab/>
        </w:r>
        <w:r w:rsidR="000358AD">
          <w:rPr>
            <w:noProof/>
            <w:webHidden/>
          </w:rPr>
          <w:fldChar w:fldCharType="begin"/>
        </w:r>
        <w:r w:rsidR="000358AD">
          <w:rPr>
            <w:noProof/>
            <w:webHidden/>
          </w:rPr>
          <w:instrText xml:space="preserve"> PAGEREF _Toc100409263 \h </w:instrText>
        </w:r>
        <w:r w:rsidR="000358AD">
          <w:rPr>
            <w:noProof/>
            <w:webHidden/>
          </w:rPr>
        </w:r>
        <w:r w:rsidR="000358AD">
          <w:rPr>
            <w:noProof/>
            <w:webHidden/>
          </w:rPr>
          <w:fldChar w:fldCharType="separate"/>
        </w:r>
        <w:r w:rsidR="008636C3">
          <w:rPr>
            <w:noProof/>
            <w:webHidden/>
          </w:rPr>
          <w:t>18</w:t>
        </w:r>
        <w:r w:rsidR="000358AD">
          <w:rPr>
            <w:noProof/>
            <w:webHidden/>
          </w:rPr>
          <w:fldChar w:fldCharType="end"/>
        </w:r>
      </w:hyperlink>
    </w:p>
    <w:p w14:paraId="4A9B50EE" w14:textId="3D2662B2"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64" w:history="1">
        <w:r w:rsidR="000358AD" w:rsidRPr="006A773D">
          <w:rPr>
            <w:rStyle w:val="Hyperlink"/>
            <w:noProof/>
            <w:lang w:val="en-US"/>
          </w:rPr>
          <w:t>4.3.</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Rez</w:t>
        </w:r>
        <w:r w:rsidR="000358AD" w:rsidRPr="006A773D">
          <w:rPr>
            <w:rStyle w:val="Hyperlink"/>
            <w:noProof/>
            <w:lang w:val="en-US"/>
          </w:rPr>
          <w:t>ultati</w:t>
        </w:r>
        <w:r w:rsidR="000358AD">
          <w:rPr>
            <w:noProof/>
            <w:webHidden/>
          </w:rPr>
          <w:tab/>
        </w:r>
        <w:r w:rsidR="000358AD">
          <w:rPr>
            <w:noProof/>
            <w:webHidden/>
          </w:rPr>
          <w:fldChar w:fldCharType="begin"/>
        </w:r>
        <w:r w:rsidR="000358AD">
          <w:rPr>
            <w:noProof/>
            <w:webHidden/>
          </w:rPr>
          <w:instrText xml:space="preserve"> PAGEREF _Toc100409264 \h </w:instrText>
        </w:r>
        <w:r w:rsidR="000358AD">
          <w:rPr>
            <w:noProof/>
            <w:webHidden/>
          </w:rPr>
        </w:r>
        <w:r w:rsidR="000358AD">
          <w:rPr>
            <w:noProof/>
            <w:webHidden/>
          </w:rPr>
          <w:fldChar w:fldCharType="separate"/>
        </w:r>
        <w:r w:rsidR="008636C3">
          <w:rPr>
            <w:noProof/>
            <w:webHidden/>
          </w:rPr>
          <w:t>19</w:t>
        </w:r>
        <w:r w:rsidR="000358AD">
          <w:rPr>
            <w:noProof/>
            <w:webHidden/>
          </w:rPr>
          <w:fldChar w:fldCharType="end"/>
        </w:r>
      </w:hyperlink>
    </w:p>
    <w:p w14:paraId="437CAA41" w14:textId="4BEE5CC7"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65" w:history="1">
        <w:r w:rsidR="000358AD" w:rsidRPr="006A773D">
          <w:rPr>
            <w:rStyle w:val="Hyperlink"/>
            <w:noProof/>
          </w:rPr>
          <w:t>4.3.1.</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Logovi izvršavanja</w:t>
        </w:r>
        <w:r w:rsidR="000358AD">
          <w:rPr>
            <w:noProof/>
            <w:webHidden/>
          </w:rPr>
          <w:tab/>
        </w:r>
        <w:r w:rsidR="000358AD">
          <w:rPr>
            <w:noProof/>
            <w:webHidden/>
          </w:rPr>
          <w:fldChar w:fldCharType="begin"/>
        </w:r>
        <w:r w:rsidR="000358AD">
          <w:rPr>
            <w:noProof/>
            <w:webHidden/>
          </w:rPr>
          <w:instrText xml:space="preserve"> PAGEREF _Toc100409265 \h </w:instrText>
        </w:r>
        <w:r w:rsidR="000358AD">
          <w:rPr>
            <w:noProof/>
            <w:webHidden/>
          </w:rPr>
        </w:r>
        <w:r w:rsidR="000358AD">
          <w:rPr>
            <w:noProof/>
            <w:webHidden/>
          </w:rPr>
          <w:fldChar w:fldCharType="separate"/>
        </w:r>
        <w:r w:rsidR="008636C3">
          <w:rPr>
            <w:noProof/>
            <w:webHidden/>
          </w:rPr>
          <w:t>19</w:t>
        </w:r>
        <w:r w:rsidR="000358AD">
          <w:rPr>
            <w:noProof/>
            <w:webHidden/>
          </w:rPr>
          <w:fldChar w:fldCharType="end"/>
        </w:r>
      </w:hyperlink>
    </w:p>
    <w:p w14:paraId="209C59C1" w14:textId="0DD8C33F"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66" w:history="1">
        <w:r w:rsidR="000358AD" w:rsidRPr="006A773D">
          <w:rPr>
            <w:rStyle w:val="Hyperlink"/>
            <w:noProof/>
          </w:rPr>
          <w:t>4.3.2.</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Grafici ubrzanja</w:t>
        </w:r>
        <w:r w:rsidR="000358AD">
          <w:rPr>
            <w:noProof/>
            <w:webHidden/>
          </w:rPr>
          <w:tab/>
        </w:r>
        <w:r w:rsidR="000358AD">
          <w:rPr>
            <w:noProof/>
            <w:webHidden/>
          </w:rPr>
          <w:fldChar w:fldCharType="begin"/>
        </w:r>
        <w:r w:rsidR="000358AD">
          <w:rPr>
            <w:noProof/>
            <w:webHidden/>
          </w:rPr>
          <w:instrText xml:space="preserve"> PAGEREF _Toc100409266 \h </w:instrText>
        </w:r>
        <w:r w:rsidR="000358AD">
          <w:rPr>
            <w:noProof/>
            <w:webHidden/>
          </w:rPr>
        </w:r>
        <w:r w:rsidR="000358AD">
          <w:rPr>
            <w:noProof/>
            <w:webHidden/>
          </w:rPr>
          <w:fldChar w:fldCharType="separate"/>
        </w:r>
        <w:r w:rsidR="008636C3">
          <w:rPr>
            <w:noProof/>
            <w:webHidden/>
          </w:rPr>
          <w:t>22</w:t>
        </w:r>
        <w:r w:rsidR="000358AD">
          <w:rPr>
            <w:noProof/>
            <w:webHidden/>
          </w:rPr>
          <w:fldChar w:fldCharType="end"/>
        </w:r>
      </w:hyperlink>
    </w:p>
    <w:p w14:paraId="292C084C" w14:textId="2212D486"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67" w:history="1">
        <w:r w:rsidR="000358AD" w:rsidRPr="006A773D">
          <w:rPr>
            <w:rStyle w:val="Hyperlink"/>
            <w:noProof/>
          </w:rPr>
          <w:t>4.3.3.</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Diskusija dobijenih rezultata</w:t>
        </w:r>
        <w:r w:rsidR="000358AD">
          <w:rPr>
            <w:noProof/>
            <w:webHidden/>
          </w:rPr>
          <w:tab/>
        </w:r>
        <w:r w:rsidR="000358AD">
          <w:rPr>
            <w:noProof/>
            <w:webHidden/>
          </w:rPr>
          <w:fldChar w:fldCharType="begin"/>
        </w:r>
        <w:r w:rsidR="000358AD">
          <w:rPr>
            <w:noProof/>
            <w:webHidden/>
          </w:rPr>
          <w:instrText xml:space="preserve"> PAGEREF _Toc100409267 \h </w:instrText>
        </w:r>
        <w:r w:rsidR="000358AD">
          <w:rPr>
            <w:noProof/>
            <w:webHidden/>
          </w:rPr>
        </w:r>
        <w:r w:rsidR="000358AD">
          <w:rPr>
            <w:noProof/>
            <w:webHidden/>
          </w:rPr>
          <w:fldChar w:fldCharType="separate"/>
        </w:r>
        <w:r w:rsidR="008636C3">
          <w:rPr>
            <w:noProof/>
            <w:webHidden/>
          </w:rPr>
          <w:t>22</w:t>
        </w:r>
        <w:r w:rsidR="000358AD">
          <w:rPr>
            <w:noProof/>
            <w:webHidden/>
          </w:rPr>
          <w:fldChar w:fldCharType="end"/>
        </w:r>
      </w:hyperlink>
    </w:p>
    <w:p w14:paraId="19471484" w14:textId="2B7B7837" w:rsidR="000358AD" w:rsidRDefault="00001782">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00409268" w:history="1">
        <w:r w:rsidR="000358AD" w:rsidRPr="006A773D">
          <w:rPr>
            <w:rStyle w:val="Hyperlink"/>
            <w:noProof/>
          </w:rPr>
          <w:t>5.</w:t>
        </w:r>
        <w:r w:rsidR="000358AD">
          <w:rPr>
            <w:rFonts w:asciiTheme="minorHAnsi" w:eastAsiaTheme="minorEastAsia" w:hAnsiTheme="minorHAnsi" w:cstheme="minorBidi"/>
            <w:b w:val="0"/>
            <w:bCs w:val="0"/>
            <w:caps w:val="0"/>
            <w:noProof/>
            <w:sz w:val="22"/>
            <w:szCs w:val="22"/>
            <w:lang w:val="en-US"/>
          </w:rPr>
          <w:tab/>
        </w:r>
        <w:r w:rsidR="000358AD" w:rsidRPr="006A773D">
          <w:rPr>
            <w:rStyle w:val="Hyperlink"/>
            <w:noProof/>
          </w:rPr>
          <w:t>PROBLEM 5 – HOTSPOT</w:t>
        </w:r>
        <w:r w:rsidR="000358AD">
          <w:rPr>
            <w:noProof/>
            <w:webHidden/>
          </w:rPr>
          <w:tab/>
        </w:r>
        <w:r w:rsidR="000358AD">
          <w:rPr>
            <w:noProof/>
            <w:webHidden/>
          </w:rPr>
          <w:fldChar w:fldCharType="begin"/>
        </w:r>
        <w:r w:rsidR="000358AD">
          <w:rPr>
            <w:noProof/>
            <w:webHidden/>
          </w:rPr>
          <w:instrText xml:space="preserve"> PAGEREF _Toc100409268 \h </w:instrText>
        </w:r>
        <w:r w:rsidR="000358AD">
          <w:rPr>
            <w:noProof/>
            <w:webHidden/>
          </w:rPr>
        </w:r>
        <w:r w:rsidR="000358AD">
          <w:rPr>
            <w:noProof/>
            <w:webHidden/>
          </w:rPr>
          <w:fldChar w:fldCharType="separate"/>
        </w:r>
        <w:r w:rsidR="008636C3">
          <w:rPr>
            <w:noProof/>
            <w:webHidden/>
          </w:rPr>
          <w:t>24</w:t>
        </w:r>
        <w:r w:rsidR="000358AD">
          <w:rPr>
            <w:noProof/>
            <w:webHidden/>
          </w:rPr>
          <w:fldChar w:fldCharType="end"/>
        </w:r>
      </w:hyperlink>
    </w:p>
    <w:p w14:paraId="56EADBAD" w14:textId="65A969E4"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69" w:history="1">
        <w:r w:rsidR="000358AD" w:rsidRPr="006A773D">
          <w:rPr>
            <w:rStyle w:val="Hyperlink"/>
            <w:noProof/>
          </w:rPr>
          <w:t>5.1.</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Tekst problema</w:t>
        </w:r>
        <w:r w:rsidR="000358AD">
          <w:rPr>
            <w:noProof/>
            <w:webHidden/>
          </w:rPr>
          <w:tab/>
        </w:r>
        <w:r w:rsidR="000358AD">
          <w:rPr>
            <w:noProof/>
            <w:webHidden/>
          </w:rPr>
          <w:fldChar w:fldCharType="begin"/>
        </w:r>
        <w:r w:rsidR="000358AD">
          <w:rPr>
            <w:noProof/>
            <w:webHidden/>
          </w:rPr>
          <w:instrText xml:space="preserve"> PAGEREF _Toc100409269 \h </w:instrText>
        </w:r>
        <w:r w:rsidR="000358AD">
          <w:rPr>
            <w:noProof/>
            <w:webHidden/>
          </w:rPr>
        </w:r>
        <w:r w:rsidR="000358AD">
          <w:rPr>
            <w:noProof/>
            <w:webHidden/>
          </w:rPr>
          <w:fldChar w:fldCharType="separate"/>
        </w:r>
        <w:r w:rsidR="008636C3">
          <w:rPr>
            <w:noProof/>
            <w:webHidden/>
          </w:rPr>
          <w:t>24</w:t>
        </w:r>
        <w:r w:rsidR="000358AD">
          <w:rPr>
            <w:noProof/>
            <w:webHidden/>
          </w:rPr>
          <w:fldChar w:fldCharType="end"/>
        </w:r>
      </w:hyperlink>
    </w:p>
    <w:p w14:paraId="0AFA5FE1" w14:textId="358E666D"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70" w:history="1">
        <w:r w:rsidR="000358AD" w:rsidRPr="006A773D">
          <w:rPr>
            <w:rStyle w:val="Hyperlink"/>
            <w:noProof/>
          </w:rPr>
          <w:t>5.2.</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Delovi koje treba paralelizovati</w:t>
        </w:r>
        <w:r w:rsidR="000358AD">
          <w:rPr>
            <w:noProof/>
            <w:webHidden/>
          </w:rPr>
          <w:tab/>
        </w:r>
        <w:r w:rsidR="000358AD">
          <w:rPr>
            <w:noProof/>
            <w:webHidden/>
          </w:rPr>
          <w:fldChar w:fldCharType="begin"/>
        </w:r>
        <w:r w:rsidR="000358AD">
          <w:rPr>
            <w:noProof/>
            <w:webHidden/>
          </w:rPr>
          <w:instrText xml:space="preserve"> PAGEREF _Toc100409270 \h </w:instrText>
        </w:r>
        <w:r w:rsidR="000358AD">
          <w:rPr>
            <w:noProof/>
            <w:webHidden/>
          </w:rPr>
        </w:r>
        <w:r w:rsidR="000358AD">
          <w:rPr>
            <w:noProof/>
            <w:webHidden/>
          </w:rPr>
          <w:fldChar w:fldCharType="separate"/>
        </w:r>
        <w:r w:rsidR="008636C3">
          <w:rPr>
            <w:noProof/>
            <w:webHidden/>
          </w:rPr>
          <w:t>24</w:t>
        </w:r>
        <w:r w:rsidR="000358AD">
          <w:rPr>
            <w:noProof/>
            <w:webHidden/>
          </w:rPr>
          <w:fldChar w:fldCharType="end"/>
        </w:r>
      </w:hyperlink>
    </w:p>
    <w:p w14:paraId="423D0105" w14:textId="10B9CFC7"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71" w:history="1">
        <w:r w:rsidR="000358AD" w:rsidRPr="006A773D">
          <w:rPr>
            <w:rStyle w:val="Hyperlink"/>
            <w:noProof/>
          </w:rPr>
          <w:t>5.2.1.</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Diskusija</w:t>
        </w:r>
        <w:r w:rsidR="000358AD">
          <w:rPr>
            <w:noProof/>
            <w:webHidden/>
          </w:rPr>
          <w:tab/>
        </w:r>
        <w:r w:rsidR="000358AD">
          <w:rPr>
            <w:noProof/>
            <w:webHidden/>
          </w:rPr>
          <w:fldChar w:fldCharType="begin"/>
        </w:r>
        <w:r w:rsidR="000358AD">
          <w:rPr>
            <w:noProof/>
            <w:webHidden/>
          </w:rPr>
          <w:instrText xml:space="preserve"> PAGEREF _Toc100409271 \h </w:instrText>
        </w:r>
        <w:r w:rsidR="000358AD">
          <w:rPr>
            <w:noProof/>
            <w:webHidden/>
          </w:rPr>
        </w:r>
        <w:r w:rsidR="000358AD">
          <w:rPr>
            <w:noProof/>
            <w:webHidden/>
          </w:rPr>
          <w:fldChar w:fldCharType="separate"/>
        </w:r>
        <w:r w:rsidR="008636C3">
          <w:rPr>
            <w:noProof/>
            <w:webHidden/>
          </w:rPr>
          <w:t>24</w:t>
        </w:r>
        <w:r w:rsidR="000358AD">
          <w:rPr>
            <w:noProof/>
            <w:webHidden/>
          </w:rPr>
          <w:fldChar w:fldCharType="end"/>
        </w:r>
      </w:hyperlink>
    </w:p>
    <w:p w14:paraId="395D0531" w14:textId="0BCBDB53"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72" w:history="1">
        <w:r w:rsidR="000358AD" w:rsidRPr="006A773D">
          <w:rPr>
            <w:rStyle w:val="Hyperlink"/>
            <w:noProof/>
          </w:rPr>
          <w:t>5.2.2.</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Način paralelizacije</w:t>
        </w:r>
        <w:r w:rsidR="000358AD">
          <w:rPr>
            <w:noProof/>
            <w:webHidden/>
          </w:rPr>
          <w:tab/>
        </w:r>
        <w:r w:rsidR="000358AD">
          <w:rPr>
            <w:noProof/>
            <w:webHidden/>
          </w:rPr>
          <w:fldChar w:fldCharType="begin"/>
        </w:r>
        <w:r w:rsidR="000358AD">
          <w:rPr>
            <w:noProof/>
            <w:webHidden/>
          </w:rPr>
          <w:instrText xml:space="preserve"> PAGEREF _Toc100409272 \h </w:instrText>
        </w:r>
        <w:r w:rsidR="000358AD">
          <w:rPr>
            <w:noProof/>
            <w:webHidden/>
          </w:rPr>
        </w:r>
        <w:r w:rsidR="000358AD">
          <w:rPr>
            <w:noProof/>
            <w:webHidden/>
          </w:rPr>
          <w:fldChar w:fldCharType="separate"/>
        </w:r>
        <w:r w:rsidR="008636C3">
          <w:rPr>
            <w:noProof/>
            <w:webHidden/>
          </w:rPr>
          <w:t>24</w:t>
        </w:r>
        <w:r w:rsidR="000358AD">
          <w:rPr>
            <w:noProof/>
            <w:webHidden/>
          </w:rPr>
          <w:fldChar w:fldCharType="end"/>
        </w:r>
      </w:hyperlink>
    </w:p>
    <w:p w14:paraId="409D039D" w14:textId="59C5FEAC" w:rsidR="000358AD" w:rsidRDefault="0000178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0409273" w:history="1">
        <w:r w:rsidR="000358AD" w:rsidRPr="006A773D">
          <w:rPr>
            <w:rStyle w:val="Hyperlink"/>
            <w:noProof/>
            <w:lang w:val="en-US"/>
          </w:rPr>
          <w:t>5.3.</w:t>
        </w:r>
        <w:r w:rsidR="000358AD">
          <w:rPr>
            <w:rFonts w:asciiTheme="minorHAnsi" w:eastAsiaTheme="minorEastAsia" w:hAnsiTheme="minorHAnsi" w:cstheme="minorBidi"/>
            <w:smallCaps w:val="0"/>
            <w:noProof/>
            <w:sz w:val="22"/>
            <w:szCs w:val="22"/>
            <w:lang w:val="en-US"/>
          </w:rPr>
          <w:tab/>
        </w:r>
        <w:r w:rsidR="000358AD" w:rsidRPr="006A773D">
          <w:rPr>
            <w:rStyle w:val="Hyperlink"/>
            <w:noProof/>
          </w:rPr>
          <w:t>Rez</w:t>
        </w:r>
        <w:r w:rsidR="000358AD" w:rsidRPr="006A773D">
          <w:rPr>
            <w:rStyle w:val="Hyperlink"/>
            <w:noProof/>
            <w:lang w:val="en-US"/>
          </w:rPr>
          <w:t>ultati</w:t>
        </w:r>
        <w:r w:rsidR="000358AD">
          <w:rPr>
            <w:noProof/>
            <w:webHidden/>
          </w:rPr>
          <w:tab/>
        </w:r>
        <w:r w:rsidR="000358AD">
          <w:rPr>
            <w:noProof/>
            <w:webHidden/>
          </w:rPr>
          <w:fldChar w:fldCharType="begin"/>
        </w:r>
        <w:r w:rsidR="000358AD">
          <w:rPr>
            <w:noProof/>
            <w:webHidden/>
          </w:rPr>
          <w:instrText xml:space="preserve"> PAGEREF _Toc100409273 \h </w:instrText>
        </w:r>
        <w:r w:rsidR="000358AD">
          <w:rPr>
            <w:noProof/>
            <w:webHidden/>
          </w:rPr>
        </w:r>
        <w:r w:rsidR="000358AD">
          <w:rPr>
            <w:noProof/>
            <w:webHidden/>
          </w:rPr>
          <w:fldChar w:fldCharType="separate"/>
        </w:r>
        <w:r w:rsidR="008636C3">
          <w:rPr>
            <w:noProof/>
            <w:webHidden/>
          </w:rPr>
          <w:t>25</w:t>
        </w:r>
        <w:r w:rsidR="000358AD">
          <w:rPr>
            <w:noProof/>
            <w:webHidden/>
          </w:rPr>
          <w:fldChar w:fldCharType="end"/>
        </w:r>
      </w:hyperlink>
    </w:p>
    <w:p w14:paraId="62A07D91" w14:textId="61B5EEF9"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74" w:history="1">
        <w:r w:rsidR="000358AD" w:rsidRPr="006A773D">
          <w:rPr>
            <w:rStyle w:val="Hyperlink"/>
            <w:noProof/>
          </w:rPr>
          <w:t>5.3.1.</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Logovi izvršavanja</w:t>
        </w:r>
        <w:r w:rsidR="000358AD">
          <w:rPr>
            <w:noProof/>
            <w:webHidden/>
          </w:rPr>
          <w:tab/>
        </w:r>
        <w:r w:rsidR="000358AD">
          <w:rPr>
            <w:noProof/>
            <w:webHidden/>
          </w:rPr>
          <w:fldChar w:fldCharType="begin"/>
        </w:r>
        <w:r w:rsidR="000358AD">
          <w:rPr>
            <w:noProof/>
            <w:webHidden/>
          </w:rPr>
          <w:instrText xml:space="preserve"> PAGEREF _Toc100409274 \h </w:instrText>
        </w:r>
        <w:r w:rsidR="000358AD">
          <w:rPr>
            <w:noProof/>
            <w:webHidden/>
          </w:rPr>
        </w:r>
        <w:r w:rsidR="000358AD">
          <w:rPr>
            <w:noProof/>
            <w:webHidden/>
          </w:rPr>
          <w:fldChar w:fldCharType="separate"/>
        </w:r>
        <w:r w:rsidR="008636C3">
          <w:rPr>
            <w:noProof/>
            <w:webHidden/>
          </w:rPr>
          <w:t>25</w:t>
        </w:r>
        <w:r w:rsidR="000358AD">
          <w:rPr>
            <w:noProof/>
            <w:webHidden/>
          </w:rPr>
          <w:fldChar w:fldCharType="end"/>
        </w:r>
      </w:hyperlink>
    </w:p>
    <w:p w14:paraId="41FE1438" w14:textId="0D2626BA"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75" w:history="1">
        <w:r w:rsidR="000358AD" w:rsidRPr="006A773D">
          <w:rPr>
            <w:rStyle w:val="Hyperlink"/>
            <w:noProof/>
          </w:rPr>
          <w:t>5.3.2.</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Grafici ubrzanja</w:t>
        </w:r>
        <w:r w:rsidR="000358AD">
          <w:rPr>
            <w:noProof/>
            <w:webHidden/>
          </w:rPr>
          <w:tab/>
        </w:r>
        <w:r w:rsidR="000358AD">
          <w:rPr>
            <w:noProof/>
            <w:webHidden/>
          </w:rPr>
          <w:fldChar w:fldCharType="begin"/>
        </w:r>
        <w:r w:rsidR="000358AD">
          <w:rPr>
            <w:noProof/>
            <w:webHidden/>
          </w:rPr>
          <w:instrText xml:space="preserve"> PAGEREF _Toc100409275 \h </w:instrText>
        </w:r>
        <w:r w:rsidR="000358AD">
          <w:rPr>
            <w:noProof/>
            <w:webHidden/>
          </w:rPr>
        </w:r>
        <w:r w:rsidR="000358AD">
          <w:rPr>
            <w:noProof/>
            <w:webHidden/>
          </w:rPr>
          <w:fldChar w:fldCharType="separate"/>
        </w:r>
        <w:r w:rsidR="008636C3">
          <w:rPr>
            <w:noProof/>
            <w:webHidden/>
          </w:rPr>
          <w:t>29</w:t>
        </w:r>
        <w:r w:rsidR="000358AD">
          <w:rPr>
            <w:noProof/>
            <w:webHidden/>
          </w:rPr>
          <w:fldChar w:fldCharType="end"/>
        </w:r>
      </w:hyperlink>
    </w:p>
    <w:p w14:paraId="4B5A7B70" w14:textId="57718614" w:rsidR="000358AD" w:rsidRDefault="0000178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0409276" w:history="1">
        <w:r w:rsidR="000358AD" w:rsidRPr="006A773D">
          <w:rPr>
            <w:rStyle w:val="Hyperlink"/>
            <w:noProof/>
          </w:rPr>
          <w:t>5.3.3.</w:t>
        </w:r>
        <w:r w:rsidR="000358AD">
          <w:rPr>
            <w:rFonts w:asciiTheme="minorHAnsi" w:eastAsiaTheme="minorEastAsia" w:hAnsiTheme="minorHAnsi" w:cstheme="minorBidi"/>
            <w:i w:val="0"/>
            <w:iCs w:val="0"/>
            <w:noProof/>
            <w:sz w:val="22"/>
            <w:szCs w:val="22"/>
            <w:lang w:val="en-US"/>
          </w:rPr>
          <w:tab/>
        </w:r>
        <w:r w:rsidR="000358AD" w:rsidRPr="006A773D">
          <w:rPr>
            <w:rStyle w:val="Hyperlink"/>
            <w:noProof/>
          </w:rPr>
          <w:t>Diskusija dobijenih rezultata</w:t>
        </w:r>
        <w:r w:rsidR="000358AD">
          <w:rPr>
            <w:noProof/>
            <w:webHidden/>
          </w:rPr>
          <w:tab/>
        </w:r>
        <w:r w:rsidR="000358AD">
          <w:rPr>
            <w:noProof/>
            <w:webHidden/>
          </w:rPr>
          <w:fldChar w:fldCharType="begin"/>
        </w:r>
        <w:r w:rsidR="000358AD">
          <w:rPr>
            <w:noProof/>
            <w:webHidden/>
          </w:rPr>
          <w:instrText xml:space="preserve"> PAGEREF _Toc100409276 \h </w:instrText>
        </w:r>
        <w:r w:rsidR="000358AD">
          <w:rPr>
            <w:noProof/>
            <w:webHidden/>
          </w:rPr>
        </w:r>
        <w:r w:rsidR="000358AD">
          <w:rPr>
            <w:noProof/>
            <w:webHidden/>
          </w:rPr>
          <w:fldChar w:fldCharType="separate"/>
        </w:r>
        <w:r w:rsidR="008636C3">
          <w:rPr>
            <w:noProof/>
            <w:webHidden/>
          </w:rPr>
          <w:t>30</w:t>
        </w:r>
        <w:r w:rsidR="000358AD">
          <w:rPr>
            <w:noProof/>
            <w:webHidden/>
          </w:rPr>
          <w:fldChar w:fldCharType="end"/>
        </w:r>
      </w:hyperlink>
    </w:p>
    <w:p w14:paraId="58802911" w14:textId="693E6262" w:rsidR="00F06BB2" w:rsidRPr="0022678D" w:rsidRDefault="00D20D2B" w:rsidP="0022678D">
      <w:pPr>
        <w:pStyle w:val="TOC3"/>
        <w:tabs>
          <w:tab w:val="left" w:pos="1440"/>
          <w:tab w:val="right" w:leader="dot" w:pos="9628"/>
        </w:tabs>
        <w:ind w:left="0"/>
        <w:rPr>
          <w:b/>
          <w:bCs/>
          <w:i w:val="0"/>
          <w:iCs w:val="0"/>
        </w:rPr>
      </w:pPr>
      <w:r>
        <w:fldChar w:fldCharType="end"/>
      </w:r>
    </w:p>
    <w:p w14:paraId="18E998FC" w14:textId="77777777" w:rsidR="00F231A7" w:rsidRPr="00E7161C" w:rsidRDefault="00F231A7" w:rsidP="00F231A7">
      <w:pPr>
        <w:pStyle w:val="Inivonaslova-Poglavlje"/>
      </w:pPr>
      <w:bookmarkStart w:id="1" w:name="_Toc100409232"/>
      <w:bookmarkStart w:id="2" w:name="_Toc254342941"/>
      <w:r>
        <w:rPr>
          <w:lang w:val="sr-Latn-RS"/>
        </w:rPr>
        <w:lastRenderedPageBreak/>
        <w:t>Problem 1 - SIMPLEX</w:t>
      </w:r>
      <w:bookmarkEnd w:id="1"/>
    </w:p>
    <w:p w14:paraId="549EC101" w14:textId="77777777" w:rsidR="00F231A7" w:rsidRDefault="00F231A7" w:rsidP="00F231A7">
      <w:pPr>
        <w:pStyle w:val="IInivonaslova-Potpoglavlje"/>
      </w:pPr>
      <w:bookmarkStart w:id="3" w:name="_Toc100409233"/>
      <w:r>
        <w:t>Tekst problema</w:t>
      </w:r>
      <w:bookmarkEnd w:id="3"/>
    </w:p>
    <w:p w14:paraId="695F2BD0" w14:textId="77777777" w:rsidR="00F231A7" w:rsidRPr="008C6536" w:rsidRDefault="00F231A7" w:rsidP="00F231A7">
      <w:pPr>
        <w:pStyle w:val="Osnovnitekst"/>
      </w:pPr>
      <w:r>
        <w:t>Paralelizovati program koji računa integral funkcije F na osnovu unutrašnjosti simplex-a (https://en.wikipedia.org/wiki/Simplex) u 20 dimenzija korišćenjem Monte Carlo metode. Program se naalazi u datoteci simplex.c. U izvornom kodu data je matrica eksponenata jednačine i ivica simplexa. Ulazni parametar programa je broj iteracija aproksimacije. Prilikom paralelizacije nije dozvoljeno koristiti direktive za podelu posla (worksharing direktive), već je iteracije petlje koja se paralelizuje potrebno raspodeliti ručno. Obratiti pažnju na ispravno deklarisanje svih promenljivih prilikom paralelizacije. Program testirati sa parametrima koji su dati u datoteci run. [1, N]</w:t>
      </w:r>
    </w:p>
    <w:p w14:paraId="0320AC59" w14:textId="77777777" w:rsidR="00F231A7" w:rsidRDefault="00F231A7" w:rsidP="00F231A7">
      <w:pPr>
        <w:pStyle w:val="IInivonaslova-Potpoglavlje"/>
      </w:pPr>
      <w:bookmarkStart w:id="4" w:name="_Toc100409234"/>
      <w:r>
        <w:t>Delovi koje treba paralelizovati</w:t>
      </w:r>
      <w:bookmarkEnd w:id="4"/>
    </w:p>
    <w:p w14:paraId="38D68529" w14:textId="4A1C1DC6" w:rsidR="00F231A7" w:rsidRDefault="00F231A7" w:rsidP="007C4CE6">
      <w:pPr>
        <w:pStyle w:val="IIInivonaslova-Odeljak"/>
      </w:pPr>
      <w:bookmarkStart w:id="5" w:name="_Toc100409235"/>
      <w:r>
        <w:t>Diskusija</w:t>
      </w:r>
      <w:bookmarkEnd w:id="5"/>
      <w:r>
        <w:t xml:space="preserve"> </w:t>
      </w:r>
    </w:p>
    <w:p w14:paraId="1A899095" w14:textId="2CCBFE19" w:rsidR="0012325C" w:rsidRPr="007B3E21" w:rsidRDefault="007B3E21" w:rsidP="00F231A7">
      <w:pPr>
        <w:pStyle w:val="Osnovnitekst"/>
        <w:rPr>
          <w:lang w:val="sr-Latn-RS"/>
        </w:rPr>
      </w:pPr>
      <w:r>
        <w:rPr>
          <w:lang w:val="sr-Latn-RS"/>
        </w:rPr>
        <w:t>Uočili smo par potencijalnih funkcija za paralelizaciju. Nakon njihove paralelizacije smo zaključili da nam najbolje performanse daje paralelizacija for petlje u funkciji run. Ostale funkcije ne vredi paralelizovati jer je granularnost prevelika.</w:t>
      </w:r>
    </w:p>
    <w:p w14:paraId="7A8B9D32" w14:textId="4094AB2A" w:rsidR="00F231A7" w:rsidRDefault="00F231A7" w:rsidP="007C4CE6">
      <w:pPr>
        <w:pStyle w:val="IIInivonaslova-Odeljak"/>
      </w:pPr>
      <w:bookmarkStart w:id="6" w:name="_Toc100409236"/>
      <w:r>
        <w:t>Način paralelizacije</w:t>
      </w:r>
      <w:bookmarkEnd w:id="6"/>
    </w:p>
    <w:p w14:paraId="279577AB" w14:textId="06D0A41B" w:rsidR="0069264E" w:rsidRDefault="0069264E" w:rsidP="00F231A7">
      <w:pPr>
        <w:pStyle w:val="Osnovnitekst"/>
      </w:pPr>
      <w:r>
        <w:t>Zbog nemogućnosti korišćenja worksharing direktiva, odlučili smo da paralelizaciju</w:t>
      </w:r>
      <w:r w:rsidR="00067449">
        <w:t xml:space="preserve"> izvršimo pomoću paralelnog regiona, dok smo posao podelili pomoću</w:t>
      </w:r>
      <w:r w:rsidR="002F5B6F">
        <w:t xml:space="preserve"> promenljivih</w:t>
      </w:r>
      <w:r w:rsidR="00067449">
        <w:t xml:space="preserve"> </w:t>
      </w:r>
      <w:r w:rsidR="00067449" w:rsidRPr="00067449">
        <w:t>start, end, chunk, myid, nthreads</w:t>
      </w:r>
      <w:r w:rsidR="00067449">
        <w:t>, gde je svaka nit dobila jednak deo posla.</w:t>
      </w:r>
    </w:p>
    <w:p w14:paraId="5179E76A" w14:textId="4CAF9ECE" w:rsidR="007C4CE6" w:rsidRDefault="007C4CE6" w:rsidP="00F231A7">
      <w:pPr>
        <w:pStyle w:val="Osnovnitekst"/>
      </w:pPr>
    </w:p>
    <w:p w14:paraId="086C21C0" w14:textId="6410D54A" w:rsidR="007C4CE6" w:rsidRDefault="007C4CE6" w:rsidP="00F231A7">
      <w:pPr>
        <w:pStyle w:val="Osnovnitekst"/>
      </w:pPr>
    </w:p>
    <w:p w14:paraId="74D37310" w14:textId="794BA663" w:rsidR="007C4CE6" w:rsidRDefault="007C4CE6" w:rsidP="00F231A7">
      <w:pPr>
        <w:pStyle w:val="Osnovnitekst"/>
      </w:pPr>
    </w:p>
    <w:p w14:paraId="663B1EB2" w14:textId="48D17D6B" w:rsidR="007C4CE6" w:rsidRDefault="007C4CE6" w:rsidP="00F231A7">
      <w:pPr>
        <w:pStyle w:val="Osnovnitekst"/>
      </w:pPr>
    </w:p>
    <w:p w14:paraId="27C55946" w14:textId="04249ADC" w:rsidR="007C4CE6" w:rsidRDefault="007C4CE6" w:rsidP="00F231A7">
      <w:pPr>
        <w:pStyle w:val="Osnovnitekst"/>
      </w:pPr>
    </w:p>
    <w:p w14:paraId="0B559E13" w14:textId="1291D092" w:rsidR="007C4CE6" w:rsidRDefault="007C4CE6" w:rsidP="00F231A7">
      <w:pPr>
        <w:pStyle w:val="Osnovnitekst"/>
      </w:pPr>
    </w:p>
    <w:p w14:paraId="7EFB2B08" w14:textId="77777777" w:rsidR="007C4CE6" w:rsidRPr="008C6536" w:rsidRDefault="007C4CE6" w:rsidP="00F231A7">
      <w:pPr>
        <w:pStyle w:val="Osnovnitekst"/>
      </w:pPr>
    </w:p>
    <w:p w14:paraId="68358500" w14:textId="04303932" w:rsidR="00F231A7" w:rsidRDefault="00F231A7" w:rsidP="000A6DB8">
      <w:pPr>
        <w:pStyle w:val="IInivonaslova-Potpoglavlje"/>
      </w:pPr>
      <w:bookmarkStart w:id="7" w:name="_Toc100409237"/>
      <w:r>
        <w:lastRenderedPageBreak/>
        <w:t>Rezultati</w:t>
      </w:r>
      <w:bookmarkEnd w:id="7"/>
    </w:p>
    <w:tbl>
      <w:tblPr>
        <w:tblStyle w:val="TableGrid"/>
        <w:tblW w:w="0" w:type="auto"/>
        <w:tblLayout w:type="fixed"/>
        <w:tblLook w:val="04A0" w:firstRow="1" w:lastRow="0" w:firstColumn="1" w:lastColumn="0" w:noHBand="0" w:noVBand="1"/>
      </w:tblPr>
      <w:tblGrid>
        <w:gridCol w:w="2547"/>
        <w:gridCol w:w="1727"/>
        <w:gridCol w:w="1785"/>
        <w:gridCol w:w="1784"/>
        <w:gridCol w:w="1785"/>
      </w:tblGrid>
      <w:tr w:rsidR="000A6DB8" w:rsidRPr="0065447E" w14:paraId="542E91AF" w14:textId="77777777" w:rsidTr="00B41DF0">
        <w:tc>
          <w:tcPr>
            <w:tcW w:w="2547" w:type="dxa"/>
            <w:tcBorders>
              <w:bottom w:val="single" w:sz="4" w:space="0" w:color="auto"/>
              <w:tl2br w:val="single" w:sz="4" w:space="0" w:color="auto"/>
              <w:tr2bl w:val="nil"/>
            </w:tcBorders>
          </w:tcPr>
          <w:p w14:paraId="5758304B" w14:textId="77777777" w:rsidR="000A6DB8" w:rsidRDefault="000A6DB8" w:rsidP="00B41DF0">
            <w:pPr>
              <w:pStyle w:val="Osnovnitekst"/>
              <w:ind w:firstLine="0"/>
              <w:jc w:val="right"/>
              <w:rPr>
                <w:lang w:val="en-US"/>
              </w:rPr>
            </w:pPr>
            <w:proofErr w:type="spellStart"/>
            <w:r w:rsidRPr="0065447E">
              <w:rPr>
                <w:lang w:val="en-US"/>
              </w:rPr>
              <w:t>broj</w:t>
            </w:r>
            <w:proofErr w:type="spellEnd"/>
            <w:r w:rsidRPr="0065447E">
              <w:rPr>
                <w:lang w:val="en-US"/>
              </w:rPr>
              <w:t xml:space="preserve"> </w:t>
            </w:r>
            <w:proofErr w:type="spellStart"/>
            <w:r w:rsidRPr="0065447E">
              <w:rPr>
                <w:lang w:val="en-US"/>
              </w:rPr>
              <w:t>niti</w:t>
            </w:r>
            <w:proofErr w:type="spellEnd"/>
          </w:p>
          <w:p w14:paraId="6D418A9B" w14:textId="77777777" w:rsidR="000A6DB8" w:rsidRPr="0065447E" w:rsidRDefault="000A6DB8" w:rsidP="00B41DF0">
            <w:pPr>
              <w:pStyle w:val="Osnovnitekst"/>
              <w:tabs>
                <w:tab w:val="left" w:pos="288"/>
              </w:tabs>
              <w:ind w:firstLine="0"/>
              <w:jc w:val="left"/>
              <w:rPr>
                <w:lang w:val="en-US"/>
              </w:rPr>
            </w:pPr>
            <w:proofErr w:type="spellStart"/>
            <w:r>
              <w:rPr>
                <w:lang w:val="en-US"/>
              </w:rPr>
              <w:t>ulaz</w:t>
            </w:r>
            <w:proofErr w:type="spellEnd"/>
          </w:p>
        </w:tc>
        <w:tc>
          <w:tcPr>
            <w:tcW w:w="1727" w:type="dxa"/>
          </w:tcPr>
          <w:p w14:paraId="066F4297" w14:textId="77777777" w:rsidR="000A6DB8" w:rsidRDefault="000A6DB8" w:rsidP="00B41DF0">
            <w:pPr>
              <w:pStyle w:val="Osnovnitekst"/>
              <w:ind w:firstLine="0"/>
              <w:jc w:val="center"/>
              <w:rPr>
                <w:lang w:val="en-US"/>
              </w:rPr>
            </w:pPr>
          </w:p>
          <w:p w14:paraId="755A4C15" w14:textId="77777777" w:rsidR="000A6DB8" w:rsidRPr="0065447E" w:rsidRDefault="000A6DB8" w:rsidP="00B41DF0">
            <w:pPr>
              <w:pStyle w:val="Osnovnitekst"/>
              <w:ind w:firstLine="0"/>
              <w:jc w:val="center"/>
              <w:rPr>
                <w:lang w:val="en-US"/>
              </w:rPr>
            </w:pPr>
            <w:r>
              <w:rPr>
                <w:lang w:val="en-US"/>
              </w:rPr>
              <w:t>1</w:t>
            </w:r>
          </w:p>
        </w:tc>
        <w:tc>
          <w:tcPr>
            <w:tcW w:w="1785" w:type="dxa"/>
          </w:tcPr>
          <w:p w14:paraId="2425A86F" w14:textId="77777777" w:rsidR="000A6DB8" w:rsidRDefault="000A6DB8" w:rsidP="00B41DF0">
            <w:pPr>
              <w:pStyle w:val="Osnovnitekst"/>
              <w:ind w:firstLine="0"/>
              <w:rPr>
                <w:lang w:val="en-US"/>
              </w:rPr>
            </w:pPr>
          </w:p>
          <w:p w14:paraId="53BB65E4" w14:textId="77777777" w:rsidR="000A6DB8" w:rsidRPr="0065447E" w:rsidRDefault="000A6DB8" w:rsidP="00B41DF0">
            <w:pPr>
              <w:pStyle w:val="Osnovnitekst"/>
              <w:ind w:firstLine="0"/>
              <w:jc w:val="center"/>
              <w:rPr>
                <w:lang w:val="en-US"/>
              </w:rPr>
            </w:pPr>
            <w:r>
              <w:rPr>
                <w:lang w:val="en-US"/>
              </w:rPr>
              <w:t>2</w:t>
            </w:r>
          </w:p>
        </w:tc>
        <w:tc>
          <w:tcPr>
            <w:tcW w:w="1784" w:type="dxa"/>
          </w:tcPr>
          <w:p w14:paraId="5740C52D" w14:textId="77777777" w:rsidR="000A6DB8" w:rsidRDefault="000A6DB8" w:rsidP="00B41DF0">
            <w:pPr>
              <w:pStyle w:val="Osnovnitekst"/>
              <w:ind w:firstLine="0"/>
              <w:jc w:val="center"/>
              <w:rPr>
                <w:lang w:val="en-US"/>
              </w:rPr>
            </w:pPr>
          </w:p>
          <w:p w14:paraId="6AD93805" w14:textId="77777777" w:rsidR="000A6DB8" w:rsidRPr="0065447E" w:rsidRDefault="000A6DB8" w:rsidP="00B41DF0">
            <w:pPr>
              <w:pStyle w:val="Osnovnitekst"/>
              <w:ind w:firstLine="0"/>
              <w:jc w:val="center"/>
              <w:rPr>
                <w:lang w:val="en-US"/>
              </w:rPr>
            </w:pPr>
            <w:r>
              <w:rPr>
                <w:lang w:val="en-US"/>
              </w:rPr>
              <w:t>4</w:t>
            </w:r>
          </w:p>
        </w:tc>
        <w:tc>
          <w:tcPr>
            <w:tcW w:w="1785" w:type="dxa"/>
          </w:tcPr>
          <w:p w14:paraId="2A470E81" w14:textId="77777777" w:rsidR="000A6DB8" w:rsidRDefault="000A6DB8" w:rsidP="00B41DF0">
            <w:pPr>
              <w:pStyle w:val="Osnovnitekst"/>
              <w:ind w:firstLine="0"/>
              <w:jc w:val="center"/>
              <w:rPr>
                <w:lang w:val="en-US"/>
              </w:rPr>
            </w:pPr>
          </w:p>
          <w:p w14:paraId="030439EB" w14:textId="77777777" w:rsidR="000A6DB8" w:rsidRPr="0065447E" w:rsidRDefault="000A6DB8" w:rsidP="00B41DF0">
            <w:pPr>
              <w:pStyle w:val="Osnovnitekst"/>
              <w:ind w:firstLine="0"/>
              <w:jc w:val="center"/>
              <w:rPr>
                <w:lang w:val="en-US"/>
              </w:rPr>
            </w:pPr>
            <w:r>
              <w:rPr>
                <w:lang w:val="en-US"/>
              </w:rPr>
              <w:t>8</w:t>
            </w:r>
          </w:p>
        </w:tc>
      </w:tr>
      <w:tr w:rsidR="000A6DB8" w:rsidRPr="0065447E" w14:paraId="413F736C" w14:textId="77777777" w:rsidTr="00B41DF0">
        <w:tc>
          <w:tcPr>
            <w:tcW w:w="2547" w:type="dxa"/>
            <w:tcBorders>
              <w:top w:val="single" w:sz="4" w:space="0" w:color="auto"/>
            </w:tcBorders>
          </w:tcPr>
          <w:p w14:paraId="387DD575" w14:textId="77777777" w:rsidR="000A6DB8" w:rsidRDefault="000A6DB8" w:rsidP="007C4CE6">
            <w:pPr>
              <w:pStyle w:val="Osnovnitekst"/>
              <w:ind w:firstLine="0"/>
              <w:jc w:val="center"/>
              <w:rPr>
                <w:lang w:val="en-US"/>
              </w:rPr>
            </w:pPr>
          </w:p>
          <w:p w14:paraId="1997D1F4" w14:textId="12E4F938" w:rsidR="007C4CE6" w:rsidRPr="0065447E" w:rsidRDefault="007C4CE6" w:rsidP="007C4CE6">
            <w:pPr>
              <w:pStyle w:val="Osnovnitekst"/>
              <w:ind w:firstLine="0"/>
              <w:jc w:val="center"/>
              <w:rPr>
                <w:lang w:val="en-US"/>
              </w:rPr>
            </w:pPr>
            <w:r>
              <w:rPr>
                <w:lang w:val="en-US"/>
              </w:rPr>
              <w:t>500000</w:t>
            </w:r>
          </w:p>
        </w:tc>
        <w:tc>
          <w:tcPr>
            <w:tcW w:w="1727" w:type="dxa"/>
          </w:tcPr>
          <w:p w14:paraId="705E2CEB" w14:textId="2B615E9D" w:rsidR="000A6DB8" w:rsidRDefault="00001782" w:rsidP="00B41DF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870.309042 </m:t>
                    </m:r>
                  </m:num>
                  <m:den>
                    <m:r>
                      <w:rPr>
                        <w:rFonts w:ascii="Cambria Math" w:hAnsi="Cambria Math"/>
                        <w:lang w:val="en-US"/>
                      </w:rPr>
                      <m:t xml:space="preserve">868.068687 </m:t>
                    </m:r>
                  </m:den>
                </m:f>
              </m:oMath>
            </m:oMathPara>
          </w:p>
          <w:p w14:paraId="67EE24CF" w14:textId="701F60D2" w:rsidR="000A6DB8" w:rsidRPr="0065447E" w:rsidRDefault="000A6DB8" w:rsidP="00B41DF0">
            <w:pPr>
              <w:pStyle w:val="Osnovnitekst"/>
              <w:ind w:firstLine="0"/>
              <w:jc w:val="center"/>
              <w:rPr>
                <w:lang w:val="en-US"/>
              </w:rPr>
            </w:pPr>
            <w:r>
              <w:t xml:space="preserve">= </w:t>
            </w:r>
            <w:r w:rsidRPr="00A43E89">
              <w:t>1.</w:t>
            </w:r>
            <w:r w:rsidR="007C4CE6">
              <w:t>0</w:t>
            </w:r>
            <w:r w:rsidR="00F465D2">
              <w:t>0</w:t>
            </w:r>
          </w:p>
        </w:tc>
        <w:tc>
          <w:tcPr>
            <w:tcW w:w="1785" w:type="dxa"/>
          </w:tcPr>
          <w:p w14:paraId="51106597" w14:textId="0429795A" w:rsidR="00F465D2" w:rsidRDefault="00001782" w:rsidP="00F465D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877.010990 </m:t>
                    </m:r>
                  </m:num>
                  <m:den>
                    <m:r>
                      <w:rPr>
                        <w:rFonts w:ascii="Cambria Math" w:hAnsi="Cambria Math"/>
                        <w:lang w:val="en-US"/>
                      </w:rPr>
                      <m:t xml:space="preserve">471.146965 </m:t>
                    </m:r>
                  </m:den>
                </m:f>
              </m:oMath>
            </m:oMathPara>
          </w:p>
          <w:p w14:paraId="360719B4" w14:textId="53F15139" w:rsidR="000A6DB8" w:rsidRPr="0065447E" w:rsidRDefault="00F465D2" w:rsidP="00F465D2">
            <w:pPr>
              <w:pStyle w:val="Osnovnitekst"/>
              <w:ind w:firstLine="0"/>
              <w:jc w:val="center"/>
              <w:rPr>
                <w:lang w:val="en-US"/>
              </w:rPr>
            </w:pPr>
            <w:r>
              <w:t xml:space="preserve">= </w:t>
            </w:r>
            <w:r w:rsidRPr="00A43E89">
              <w:t>1.</w:t>
            </w:r>
            <w:r w:rsidR="009D09DB">
              <w:t>86</w:t>
            </w:r>
          </w:p>
        </w:tc>
        <w:tc>
          <w:tcPr>
            <w:tcW w:w="1784" w:type="dxa"/>
          </w:tcPr>
          <w:p w14:paraId="58C5F99F" w14:textId="1232E2B3" w:rsidR="00F465D2" w:rsidRDefault="00001782" w:rsidP="00F465D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878.761458 </m:t>
                    </m:r>
                  </m:num>
                  <m:den>
                    <m:r>
                      <w:rPr>
                        <w:rFonts w:ascii="Cambria Math" w:hAnsi="Cambria Math"/>
                        <w:lang w:val="en-US"/>
                      </w:rPr>
                      <m:t xml:space="preserve">277.447496 </m:t>
                    </m:r>
                  </m:den>
                </m:f>
              </m:oMath>
            </m:oMathPara>
          </w:p>
          <w:p w14:paraId="4971D592" w14:textId="1196D050" w:rsidR="000A6DB8" w:rsidRPr="0065447E" w:rsidRDefault="00F465D2" w:rsidP="00F465D2">
            <w:pPr>
              <w:pStyle w:val="Osnovnitekst"/>
              <w:ind w:firstLine="0"/>
              <w:jc w:val="center"/>
              <w:rPr>
                <w:lang w:val="en-US"/>
              </w:rPr>
            </w:pPr>
            <w:r>
              <w:t xml:space="preserve">= </w:t>
            </w:r>
            <w:r w:rsidR="004B513F">
              <w:t>3.17</w:t>
            </w:r>
          </w:p>
        </w:tc>
        <w:tc>
          <w:tcPr>
            <w:tcW w:w="1785" w:type="dxa"/>
          </w:tcPr>
          <w:p w14:paraId="31360194" w14:textId="15CD8516" w:rsidR="00F465D2" w:rsidRDefault="00001782" w:rsidP="00F465D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909.308585 </m:t>
                    </m:r>
                  </m:num>
                  <m:den>
                    <m:r>
                      <w:rPr>
                        <w:rFonts w:ascii="Cambria Math" w:hAnsi="Cambria Math"/>
                        <w:lang w:val="en-US"/>
                      </w:rPr>
                      <m:t xml:space="preserve">221.371720 </m:t>
                    </m:r>
                  </m:den>
                </m:f>
              </m:oMath>
            </m:oMathPara>
          </w:p>
          <w:p w14:paraId="2F1B314F" w14:textId="7C0C1479" w:rsidR="000A6DB8" w:rsidRPr="0065447E" w:rsidRDefault="00F465D2" w:rsidP="00F465D2">
            <w:pPr>
              <w:pStyle w:val="Osnovnitekst"/>
              <w:ind w:firstLine="0"/>
              <w:jc w:val="center"/>
              <w:rPr>
                <w:lang w:val="en-US"/>
              </w:rPr>
            </w:pPr>
            <w:r>
              <w:t xml:space="preserve">= </w:t>
            </w:r>
            <w:r w:rsidR="004360B9">
              <w:t>4.11</w:t>
            </w:r>
          </w:p>
        </w:tc>
      </w:tr>
      <w:tr w:rsidR="000A6DB8" w:rsidRPr="0065447E" w14:paraId="69C715DE" w14:textId="77777777" w:rsidTr="00B41DF0">
        <w:tc>
          <w:tcPr>
            <w:tcW w:w="2547" w:type="dxa"/>
          </w:tcPr>
          <w:p w14:paraId="3D2F56B3" w14:textId="77777777" w:rsidR="000A6DB8" w:rsidRDefault="000A6DB8" w:rsidP="007C4CE6">
            <w:pPr>
              <w:pStyle w:val="Osnovnitekst"/>
              <w:ind w:firstLine="0"/>
              <w:jc w:val="center"/>
              <w:rPr>
                <w:lang w:val="en-US"/>
              </w:rPr>
            </w:pPr>
          </w:p>
          <w:p w14:paraId="3A3BDA44" w14:textId="5E573D8F" w:rsidR="007C4CE6" w:rsidRPr="0065447E" w:rsidRDefault="007C4CE6" w:rsidP="007C4CE6">
            <w:pPr>
              <w:pStyle w:val="Osnovnitekst"/>
              <w:ind w:firstLine="0"/>
              <w:jc w:val="center"/>
              <w:rPr>
                <w:lang w:val="en-US"/>
              </w:rPr>
            </w:pPr>
            <w:r>
              <w:rPr>
                <w:lang w:val="en-US"/>
              </w:rPr>
              <w:t>100000</w:t>
            </w:r>
          </w:p>
        </w:tc>
        <w:tc>
          <w:tcPr>
            <w:tcW w:w="1727" w:type="dxa"/>
          </w:tcPr>
          <w:p w14:paraId="605236E9" w14:textId="5DE340DD" w:rsidR="00F465D2" w:rsidRDefault="00001782" w:rsidP="00F465D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1826.704564 </m:t>
                    </m:r>
                  </m:num>
                  <m:den>
                    <m:r>
                      <w:rPr>
                        <w:rFonts w:ascii="Cambria Math" w:hAnsi="Cambria Math"/>
                        <w:lang w:val="en-US"/>
                      </w:rPr>
                      <m:t xml:space="preserve">1818.316243 </m:t>
                    </m:r>
                  </m:den>
                </m:f>
              </m:oMath>
            </m:oMathPara>
          </w:p>
          <w:p w14:paraId="253128FD" w14:textId="0F978361" w:rsidR="000A6DB8" w:rsidRPr="002E2D8F" w:rsidRDefault="00F465D2" w:rsidP="00F465D2">
            <w:pPr>
              <w:pStyle w:val="Osnovnitekst"/>
              <w:ind w:firstLine="0"/>
              <w:jc w:val="center"/>
            </w:pPr>
            <w:r>
              <w:t xml:space="preserve">= </w:t>
            </w:r>
            <w:r w:rsidRPr="00A43E89">
              <w:t>1.</w:t>
            </w:r>
            <w:r>
              <w:t>0</w:t>
            </w:r>
            <w:r w:rsidR="00CC41DA">
              <w:t>0</w:t>
            </w:r>
          </w:p>
        </w:tc>
        <w:tc>
          <w:tcPr>
            <w:tcW w:w="1785" w:type="dxa"/>
          </w:tcPr>
          <w:p w14:paraId="4577D4E6" w14:textId="18E02F2C" w:rsidR="00F465D2" w:rsidRDefault="00001782" w:rsidP="00F465D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1824.771651 </m:t>
                    </m:r>
                  </m:num>
                  <m:den>
                    <m:r>
                      <w:rPr>
                        <w:rFonts w:ascii="Cambria Math" w:hAnsi="Cambria Math"/>
                        <w:lang w:val="en-US"/>
                      </w:rPr>
                      <m:t xml:space="preserve">986.961746 </m:t>
                    </m:r>
                  </m:den>
                </m:f>
              </m:oMath>
            </m:oMathPara>
          </w:p>
          <w:p w14:paraId="69FE33EB" w14:textId="1C3A2BC3" w:rsidR="000A6DB8" w:rsidRPr="0065447E" w:rsidRDefault="00F465D2" w:rsidP="00F465D2">
            <w:pPr>
              <w:pStyle w:val="Osnovnitekst"/>
              <w:ind w:firstLine="0"/>
              <w:jc w:val="center"/>
              <w:rPr>
                <w:lang w:val="en-US"/>
              </w:rPr>
            </w:pPr>
            <w:r>
              <w:t xml:space="preserve">= </w:t>
            </w:r>
            <w:r w:rsidRPr="00A43E89">
              <w:t>1.</w:t>
            </w:r>
            <w:r w:rsidR="009D09DB">
              <w:t>85</w:t>
            </w:r>
          </w:p>
        </w:tc>
        <w:tc>
          <w:tcPr>
            <w:tcW w:w="1784" w:type="dxa"/>
          </w:tcPr>
          <w:p w14:paraId="1AEC886A" w14:textId="1725DAA2" w:rsidR="00F465D2" w:rsidRDefault="00001782" w:rsidP="00F465D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1839.987779 </m:t>
                    </m:r>
                  </m:num>
                  <m:den>
                    <m:r>
                      <w:rPr>
                        <w:rFonts w:ascii="Cambria Math" w:hAnsi="Cambria Math"/>
                        <w:lang w:val="en-US"/>
                      </w:rPr>
                      <m:t xml:space="preserve">577.958581 </m:t>
                    </m:r>
                  </m:den>
                </m:f>
              </m:oMath>
            </m:oMathPara>
          </w:p>
          <w:p w14:paraId="581ABF8C" w14:textId="48E41B6A" w:rsidR="000A6DB8" w:rsidRPr="0065447E" w:rsidRDefault="00F465D2" w:rsidP="00F465D2">
            <w:pPr>
              <w:pStyle w:val="Osnovnitekst"/>
              <w:ind w:firstLine="0"/>
              <w:jc w:val="center"/>
              <w:rPr>
                <w:lang w:val="en-US"/>
              </w:rPr>
            </w:pPr>
            <w:r>
              <w:t xml:space="preserve">= </w:t>
            </w:r>
            <w:r w:rsidR="000D19F8">
              <w:t>3.18</w:t>
            </w:r>
          </w:p>
        </w:tc>
        <w:tc>
          <w:tcPr>
            <w:tcW w:w="1785" w:type="dxa"/>
          </w:tcPr>
          <w:p w14:paraId="1CE6BE05" w14:textId="3DA58240" w:rsidR="00F465D2" w:rsidRDefault="00001782" w:rsidP="00F465D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1836.755510 </m:t>
                    </m:r>
                  </m:num>
                  <m:den>
                    <m:r>
                      <w:rPr>
                        <w:rFonts w:ascii="Cambria Math" w:hAnsi="Cambria Math"/>
                        <w:lang w:val="en-US"/>
                      </w:rPr>
                      <m:t xml:space="preserve">466.917801 </m:t>
                    </m:r>
                  </m:den>
                </m:f>
              </m:oMath>
            </m:oMathPara>
          </w:p>
          <w:p w14:paraId="15333D65" w14:textId="440933DF" w:rsidR="000A6DB8" w:rsidRPr="0065447E" w:rsidRDefault="00F465D2" w:rsidP="00F465D2">
            <w:pPr>
              <w:pStyle w:val="Osnovnitekst"/>
              <w:ind w:firstLine="0"/>
              <w:jc w:val="center"/>
              <w:rPr>
                <w:lang w:val="en-US"/>
              </w:rPr>
            </w:pPr>
            <w:r>
              <w:t xml:space="preserve">= </w:t>
            </w:r>
            <w:r w:rsidR="00C76817">
              <w:t>3.94</w:t>
            </w:r>
          </w:p>
        </w:tc>
      </w:tr>
      <w:tr w:rsidR="000A6DB8" w:rsidRPr="0065447E" w14:paraId="327B523F" w14:textId="77777777" w:rsidTr="00B41DF0">
        <w:tc>
          <w:tcPr>
            <w:tcW w:w="2547" w:type="dxa"/>
          </w:tcPr>
          <w:p w14:paraId="0AAB0751" w14:textId="77777777" w:rsidR="000A6DB8" w:rsidRDefault="000A6DB8" w:rsidP="00B41DF0">
            <w:pPr>
              <w:pStyle w:val="Osnovnitekst"/>
              <w:ind w:firstLine="0"/>
              <w:rPr>
                <w:lang w:val="en-US"/>
              </w:rPr>
            </w:pPr>
          </w:p>
          <w:p w14:paraId="159EDF1C" w14:textId="00BA25E5" w:rsidR="007C4CE6" w:rsidRPr="0065447E" w:rsidRDefault="007C4CE6" w:rsidP="007C4CE6">
            <w:pPr>
              <w:pStyle w:val="Osnovnitekst"/>
              <w:ind w:firstLine="0"/>
              <w:jc w:val="center"/>
              <w:rPr>
                <w:lang w:val="en-US"/>
              </w:rPr>
            </w:pPr>
            <w:r>
              <w:rPr>
                <w:lang w:val="en-US"/>
              </w:rPr>
              <w:t>1000000</w:t>
            </w:r>
          </w:p>
        </w:tc>
        <w:tc>
          <w:tcPr>
            <w:tcW w:w="1727" w:type="dxa"/>
          </w:tcPr>
          <w:p w14:paraId="5E9C76E2" w14:textId="31728458" w:rsidR="00F465D2" w:rsidRDefault="00001782" w:rsidP="00F465D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15764.889866 </m:t>
                    </m:r>
                  </m:num>
                  <m:den>
                    <m:r>
                      <w:rPr>
                        <w:rFonts w:ascii="Cambria Math" w:hAnsi="Cambria Math"/>
                        <w:lang w:val="en-US"/>
                      </w:rPr>
                      <m:t xml:space="preserve">15740.025762 </m:t>
                    </m:r>
                  </m:den>
                </m:f>
              </m:oMath>
            </m:oMathPara>
          </w:p>
          <w:p w14:paraId="0AE1F983" w14:textId="28A5BEC8" w:rsidR="000A6DB8" w:rsidRPr="0065447E" w:rsidRDefault="00F465D2" w:rsidP="00F465D2">
            <w:pPr>
              <w:pStyle w:val="Osnovnitekst"/>
              <w:ind w:firstLine="0"/>
              <w:jc w:val="center"/>
              <w:rPr>
                <w:lang w:val="en-US"/>
              </w:rPr>
            </w:pPr>
            <w:r>
              <w:t xml:space="preserve">= </w:t>
            </w:r>
            <w:r w:rsidRPr="00A43E89">
              <w:t>1.</w:t>
            </w:r>
            <w:r>
              <w:t>0</w:t>
            </w:r>
            <w:r w:rsidR="00E36BD3">
              <w:t>0</w:t>
            </w:r>
          </w:p>
        </w:tc>
        <w:tc>
          <w:tcPr>
            <w:tcW w:w="1785" w:type="dxa"/>
          </w:tcPr>
          <w:p w14:paraId="2C63AD8C" w14:textId="63AF6650" w:rsidR="00F465D2" w:rsidRDefault="00001782" w:rsidP="00F465D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15786.965556 </m:t>
                    </m:r>
                  </m:num>
                  <m:den>
                    <m:r>
                      <w:rPr>
                        <w:rFonts w:ascii="Cambria Math" w:hAnsi="Cambria Math"/>
                        <w:lang w:val="en-US"/>
                      </w:rPr>
                      <m:t xml:space="preserve">8584.325632 </m:t>
                    </m:r>
                  </m:den>
                </m:f>
              </m:oMath>
            </m:oMathPara>
          </w:p>
          <w:p w14:paraId="1A2DBCE1" w14:textId="0C7E35D9" w:rsidR="000A6DB8" w:rsidRPr="0065447E" w:rsidRDefault="00F465D2" w:rsidP="00F465D2">
            <w:pPr>
              <w:pStyle w:val="Osnovnitekst"/>
              <w:ind w:firstLine="0"/>
              <w:jc w:val="center"/>
              <w:rPr>
                <w:lang w:val="en-US"/>
              </w:rPr>
            </w:pPr>
            <w:r>
              <w:t xml:space="preserve">= </w:t>
            </w:r>
            <w:r w:rsidRPr="00A43E89">
              <w:t>1.</w:t>
            </w:r>
            <w:r w:rsidR="00675CBB">
              <w:t>84</w:t>
            </w:r>
          </w:p>
        </w:tc>
        <w:tc>
          <w:tcPr>
            <w:tcW w:w="1784" w:type="dxa"/>
          </w:tcPr>
          <w:p w14:paraId="6284EFC6" w14:textId="30E8413A" w:rsidR="00F465D2" w:rsidRDefault="00001782" w:rsidP="00F465D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15909.011163 </m:t>
                    </m:r>
                  </m:num>
                  <m:den>
                    <m:r>
                      <w:rPr>
                        <w:rFonts w:ascii="Cambria Math" w:hAnsi="Cambria Math"/>
                        <w:lang w:val="en-US"/>
                      </w:rPr>
                      <m:t xml:space="preserve">5153.458449 </m:t>
                    </m:r>
                  </m:den>
                </m:f>
              </m:oMath>
            </m:oMathPara>
          </w:p>
          <w:p w14:paraId="67B3D69B" w14:textId="7C372766" w:rsidR="000A6DB8" w:rsidRPr="0065447E" w:rsidRDefault="00F465D2" w:rsidP="00F465D2">
            <w:pPr>
              <w:pStyle w:val="Osnovnitekst"/>
              <w:ind w:firstLine="0"/>
              <w:jc w:val="center"/>
              <w:rPr>
                <w:lang w:val="en-US"/>
              </w:rPr>
            </w:pPr>
            <w:r>
              <w:t xml:space="preserve">= </w:t>
            </w:r>
            <w:r w:rsidR="00ED45E4">
              <w:t>3.08</w:t>
            </w:r>
          </w:p>
        </w:tc>
        <w:tc>
          <w:tcPr>
            <w:tcW w:w="1785" w:type="dxa"/>
          </w:tcPr>
          <w:p w14:paraId="3E4C3C11" w14:textId="354EC0D9" w:rsidR="00F465D2" w:rsidRDefault="00001782" w:rsidP="00F465D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15658.180819 </m:t>
                    </m:r>
                  </m:num>
                  <m:den>
                    <m:r>
                      <w:rPr>
                        <w:rFonts w:ascii="Cambria Math" w:hAnsi="Cambria Math"/>
                        <w:lang w:val="en-US"/>
                      </w:rPr>
                      <m:t xml:space="preserve">4008.137071 </m:t>
                    </m:r>
                  </m:den>
                </m:f>
              </m:oMath>
            </m:oMathPara>
          </w:p>
          <w:p w14:paraId="793CF476" w14:textId="0744D27F" w:rsidR="000A6DB8" w:rsidRPr="0065447E" w:rsidRDefault="00F465D2" w:rsidP="00F465D2">
            <w:pPr>
              <w:pStyle w:val="Osnovnitekst"/>
              <w:ind w:firstLine="0"/>
              <w:jc w:val="center"/>
              <w:rPr>
                <w:lang w:val="en-US"/>
              </w:rPr>
            </w:pPr>
            <w:r>
              <w:t xml:space="preserve">= </w:t>
            </w:r>
            <w:r w:rsidR="00E56EC1">
              <w:t>3.91</w:t>
            </w:r>
          </w:p>
        </w:tc>
      </w:tr>
      <w:tr w:rsidR="000A6DB8" w:rsidRPr="0065447E" w14:paraId="2DBE28D1" w14:textId="77777777" w:rsidTr="00B41DF0">
        <w:tc>
          <w:tcPr>
            <w:tcW w:w="2547" w:type="dxa"/>
          </w:tcPr>
          <w:p w14:paraId="26FD1AA5" w14:textId="77777777" w:rsidR="000A6DB8" w:rsidRPr="00802E91" w:rsidRDefault="000A6DB8" w:rsidP="00B41DF0">
            <w:pPr>
              <w:pStyle w:val="Osnovnitekst"/>
              <w:ind w:firstLine="0"/>
              <w:rPr>
                <w:b/>
                <w:bCs/>
                <w:lang w:val="en-US"/>
              </w:rPr>
            </w:pPr>
            <w:proofErr w:type="spellStart"/>
            <w:r>
              <w:rPr>
                <w:b/>
                <w:bCs/>
                <w:lang w:val="en-US"/>
              </w:rPr>
              <w:t>Srednje</w:t>
            </w:r>
            <w:proofErr w:type="spellEnd"/>
            <w:r>
              <w:rPr>
                <w:b/>
                <w:bCs/>
                <w:lang w:val="en-US"/>
              </w:rPr>
              <w:t xml:space="preserve"> </w:t>
            </w:r>
            <w:proofErr w:type="spellStart"/>
            <w:r>
              <w:rPr>
                <w:b/>
                <w:bCs/>
                <w:lang w:val="en-US"/>
              </w:rPr>
              <w:t>ubrzanje</w:t>
            </w:r>
            <w:proofErr w:type="spellEnd"/>
          </w:p>
        </w:tc>
        <w:tc>
          <w:tcPr>
            <w:tcW w:w="1727" w:type="dxa"/>
          </w:tcPr>
          <w:p w14:paraId="56F3F479" w14:textId="5C51082E" w:rsidR="000A6DB8" w:rsidRPr="00F32FA2" w:rsidRDefault="000A6DB8" w:rsidP="00B41DF0">
            <w:pPr>
              <w:pStyle w:val="Osnovnitekst"/>
              <w:ind w:firstLine="0"/>
              <w:jc w:val="center"/>
              <w:rPr>
                <w:b/>
                <w:bCs/>
                <w:lang w:val="en-US"/>
              </w:rPr>
            </w:pPr>
            <w:r w:rsidRPr="00F32FA2">
              <w:rPr>
                <w:b/>
                <w:bCs/>
                <w:lang w:val="en-US"/>
              </w:rPr>
              <w:t>1.0</w:t>
            </w:r>
            <w:r w:rsidR="00E36BD3">
              <w:rPr>
                <w:b/>
                <w:bCs/>
                <w:lang w:val="en-US"/>
              </w:rPr>
              <w:t>0</w:t>
            </w:r>
          </w:p>
        </w:tc>
        <w:tc>
          <w:tcPr>
            <w:tcW w:w="1785" w:type="dxa"/>
          </w:tcPr>
          <w:p w14:paraId="67F69933" w14:textId="5CCBDA70" w:rsidR="000A6DB8" w:rsidRPr="00555748" w:rsidRDefault="000A6DB8" w:rsidP="00B41DF0">
            <w:pPr>
              <w:pStyle w:val="Osnovnitekst"/>
              <w:ind w:firstLine="0"/>
              <w:jc w:val="center"/>
              <w:rPr>
                <w:b/>
                <w:bCs/>
                <w:lang w:val="en-US"/>
              </w:rPr>
            </w:pPr>
            <w:r w:rsidRPr="00555748">
              <w:rPr>
                <w:b/>
                <w:bCs/>
                <w:lang w:val="en-US"/>
              </w:rPr>
              <w:t>1.</w:t>
            </w:r>
            <w:r w:rsidR="00196A60">
              <w:rPr>
                <w:b/>
                <w:bCs/>
                <w:lang w:val="en-US"/>
              </w:rPr>
              <w:t>85</w:t>
            </w:r>
          </w:p>
        </w:tc>
        <w:tc>
          <w:tcPr>
            <w:tcW w:w="1784" w:type="dxa"/>
          </w:tcPr>
          <w:p w14:paraId="7A603229" w14:textId="7EB46CAE" w:rsidR="000A6DB8" w:rsidRPr="00555748" w:rsidRDefault="000A6DB8" w:rsidP="00B41DF0">
            <w:pPr>
              <w:pStyle w:val="Osnovnitekst"/>
              <w:ind w:firstLine="0"/>
              <w:jc w:val="center"/>
              <w:rPr>
                <w:b/>
                <w:bCs/>
                <w:lang w:val="en-US"/>
              </w:rPr>
            </w:pPr>
            <w:r>
              <w:rPr>
                <w:b/>
                <w:bCs/>
                <w:lang w:val="en-US"/>
              </w:rPr>
              <w:t>3.</w:t>
            </w:r>
            <w:r w:rsidR="00AE7A1A">
              <w:rPr>
                <w:b/>
                <w:bCs/>
                <w:lang w:val="en-US"/>
              </w:rPr>
              <w:t>1</w:t>
            </w:r>
            <w:r w:rsidR="004C1A08">
              <w:rPr>
                <w:b/>
                <w:bCs/>
                <w:lang w:val="en-US"/>
              </w:rPr>
              <w:t>4</w:t>
            </w:r>
          </w:p>
        </w:tc>
        <w:tc>
          <w:tcPr>
            <w:tcW w:w="1785" w:type="dxa"/>
          </w:tcPr>
          <w:p w14:paraId="577139AB" w14:textId="6CD873ED" w:rsidR="000A6DB8" w:rsidRPr="00555748" w:rsidRDefault="001A32D3" w:rsidP="00B41DF0">
            <w:pPr>
              <w:pStyle w:val="Osnovnitekst"/>
              <w:ind w:firstLine="0"/>
              <w:jc w:val="center"/>
              <w:rPr>
                <w:b/>
                <w:bCs/>
                <w:lang w:val="en-US"/>
              </w:rPr>
            </w:pPr>
            <w:r>
              <w:rPr>
                <w:b/>
                <w:bCs/>
                <w:lang w:val="en-US"/>
              </w:rPr>
              <w:t>3</w:t>
            </w:r>
            <w:r w:rsidR="00C91A5A">
              <w:rPr>
                <w:b/>
                <w:bCs/>
                <w:lang w:val="en-US"/>
              </w:rPr>
              <w:t>.</w:t>
            </w:r>
            <w:r>
              <w:rPr>
                <w:b/>
                <w:bCs/>
                <w:lang w:val="en-US"/>
              </w:rPr>
              <w:t>99</w:t>
            </w:r>
          </w:p>
        </w:tc>
      </w:tr>
    </w:tbl>
    <w:p w14:paraId="433EB2A5" w14:textId="77777777" w:rsidR="000A6DB8" w:rsidRDefault="000A6DB8" w:rsidP="00F231A7">
      <w:pPr>
        <w:pStyle w:val="Osnovnitekst"/>
      </w:pPr>
    </w:p>
    <w:p w14:paraId="4F6A61F4" w14:textId="77777777" w:rsidR="008F13E7" w:rsidRPr="00760CE2" w:rsidRDefault="00F231A7" w:rsidP="008F13E7">
      <w:pPr>
        <w:pStyle w:val="IIInivonaslova-Odeljak"/>
      </w:pPr>
      <w:bookmarkStart w:id="8" w:name="_Toc100409238"/>
      <w:r>
        <w:t>Logovi izvršavanja</w:t>
      </w:r>
      <w:bookmarkStart w:id="9" w:name="_Toc100409239"/>
      <w:bookmarkEnd w:id="8"/>
    </w:p>
    <w:p w14:paraId="0A320166" w14:textId="0ED47AB4" w:rsidR="00F465D2" w:rsidRDefault="008F13E7" w:rsidP="00F465D2">
      <w:pPr>
        <w:pStyle w:val="Programskikod"/>
      </w:pPr>
      <w:r>
        <w:t>Simplex 50000</w:t>
      </w:r>
    </w:p>
    <w:p w14:paraId="3B6C5CE7" w14:textId="77777777" w:rsidR="00F465D2" w:rsidRDefault="00F465D2" w:rsidP="00F465D2">
      <w:pPr>
        <w:pStyle w:val="Programskikod"/>
      </w:pPr>
      <w:r>
        <w:t xml:space="preserve">Time elapsed in ms (sequential program): 870.309042 </w:t>
      </w:r>
    </w:p>
    <w:p w14:paraId="4734E242" w14:textId="77777777" w:rsidR="00F465D2" w:rsidRDefault="00F465D2" w:rsidP="00F465D2">
      <w:pPr>
        <w:pStyle w:val="Programskikod"/>
      </w:pPr>
      <w:r>
        <w:t xml:space="preserve">Time elapsed in ms (parallel program): 868.068687 </w:t>
      </w:r>
    </w:p>
    <w:p w14:paraId="77C185E7" w14:textId="1B426B2D" w:rsidR="00F465D2" w:rsidRDefault="00F465D2" w:rsidP="00F465D2">
      <w:pPr>
        <w:pStyle w:val="Programskikod"/>
      </w:pPr>
      <w:r>
        <w:t>Test PASSED</w:t>
      </w:r>
    </w:p>
    <w:p w14:paraId="5E1657F1" w14:textId="1A38940A" w:rsidR="00CC41DA" w:rsidRDefault="00CC41DA" w:rsidP="00F465D2">
      <w:pPr>
        <w:pStyle w:val="Programskikod"/>
      </w:pPr>
    </w:p>
    <w:p w14:paraId="1F19E7EB" w14:textId="77777777" w:rsidR="00CC41DA" w:rsidRDefault="00CC41DA" w:rsidP="00CC41DA">
      <w:pPr>
        <w:pStyle w:val="Programskikod"/>
      </w:pPr>
      <w:r>
        <w:t>Simplex 100000</w:t>
      </w:r>
    </w:p>
    <w:p w14:paraId="3FE2F4DE" w14:textId="77777777" w:rsidR="00CC41DA" w:rsidRDefault="00CC41DA" w:rsidP="00CC41DA">
      <w:pPr>
        <w:pStyle w:val="Programskikod"/>
      </w:pPr>
      <w:r>
        <w:t xml:space="preserve">Time elapsed in ms (sequential program): 1826.704564 </w:t>
      </w:r>
    </w:p>
    <w:p w14:paraId="00D8C1F8" w14:textId="77777777" w:rsidR="00CC41DA" w:rsidRDefault="00CC41DA" w:rsidP="00CC41DA">
      <w:pPr>
        <w:pStyle w:val="Programskikod"/>
      </w:pPr>
      <w:r>
        <w:t xml:space="preserve">Time elapsed in ms (parallel program): 1818.316243 </w:t>
      </w:r>
    </w:p>
    <w:p w14:paraId="07941529" w14:textId="4A23475B" w:rsidR="00CC41DA" w:rsidRDefault="00CC41DA" w:rsidP="00CC41DA">
      <w:pPr>
        <w:pStyle w:val="Programskikod"/>
      </w:pPr>
      <w:r>
        <w:t>Test PASSED</w:t>
      </w:r>
    </w:p>
    <w:p w14:paraId="46754965" w14:textId="1C8D91A4" w:rsidR="00E36BD3" w:rsidRDefault="00E36BD3" w:rsidP="00CC41DA">
      <w:pPr>
        <w:pStyle w:val="Programskikod"/>
      </w:pPr>
    </w:p>
    <w:p w14:paraId="72AF0007" w14:textId="77777777" w:rsidR="00E36BD3" w:rsidRDefault="00E36BD3" w:rsidP="00E36BD3">
      <w:pPr>
        <w:pStyle w:val="Programskikod"/>
      </w:pPr>
      <w:r>
        <w:t>Simplex 1000000</w:t>
      </w:r>
    </w:p>
    <w:p w14:paraId="3EA0F990" w14:textId="77777777" w:rsidR="00E36BD3" w:rsidRDefault="00E36BD3" w:rsidP="00E36BD3">
      <w:pPr>
        <w:pStyle w:val="Programskikod"/>
      </w:pPr>
      <w:r>
        <w:t xml:space="preserve">Time elapsed in ms (sequential program): 15764.889866 </w:t>
      </w:r>
    </w:p>
    <w:p w14:paraId="4092EE3E" w14:textId="77777777" w:rsidR="00E36BD3" w:rsidRDefault="00E36BD3" w:rsidP="00E36BD3">
      <w:pPr>
        <w:pStyle w:val="Programskikod"/>
      </w:pPr>
      <w:r>
        <w:t xml:space="preserve">Time elapsed in ms (parallel program): 15740.025762 </w:t>
      </w:r>
    </w:p>
    <w:p w14:paraId="7E191445" w14:textId="5FCA8DB3" w:rsidR="00E36BD3" w:rsidRDefault="00E36BD3" w:rsidP="00E36BD3">
      <w:pPr>
        <w:pStyle w:val="Programskikod"/>
      </w:pPr>
      <w:r>
        <w:t>Test PASSED</w:t>
      </w:r>
    </w:p>
    <w:p w14:paraId="6A6DA347" w14:textId="3BE31C41" w:rsidR="008F13E7" w:rsidRDefault="008F13E7" w:rsidP="008F13E7">
      <w:pPr>
        <w:pStyle w:val="Oznakaslike"/>
      </w:pPr>
      <w:r>
        <w:t xml:space="preserve">Listing 1. </w:t>
      </w:r>
      <w:r w:rsidR="00A878E7">
        <w:t xml:space="preserve">Sekvencijalna i </w:t>
      </w:r>
      <w:r w:rsidR="00336ACF">
        <w:t>paralelna</w:t>
      </w:r>
      <w:r w:rsidR="00A878E7">
        <w:t xml:space="preserve"> izvršavanja </w:t>
      </w:r>
      <w:r>
        <w:t>sa 1 niti</w:t>
      </w:r>
    </w:p>
    <w:p w14:paraId="69B0BC91" w14:textId="77777777" w:rsidR="00980A64" w:rsidRPr="00980A64" w:rsidRDefault="00980A64" w:rsidP="00980A64">
      <w:pPr>
        <w:pStyle w:val="Osnovnitekst"/>
      </w:pPr>
    </w:p>
    <w:p w14:paraId="775A7CFD" w14:textId="77777777" w:rsidR="009D09DB" w:rsidRDefault="009D09DB" w:rsidP="009D09DB">
      <w:pPr>
        <w:pStyle w:val="Programskikod"/>
      </w:pPr>
      <w:r>
        <w:t>Simplex 50000</w:t>
      </w:r>
    </w:p>
    <w:p w14:paraId="6579DF2F" w14:textId="77777777" w:rsidR="009D09DB" w:rsidRDefault="009D09DB" w:rsidP="009D09DB">
      <w:pPr>
        <w:pStyle w:val="Programskikod"/>
      </w:pPr>
      <w:r>
        <w:lastRenderedPageBreak/>
        <w:t xml:space="preserve">Time elapsed in ms (sequential program): 877.010990 </w:t>
      </w:r>
    </w:p>
    <w:p w14:paraId="0F73EFDC" w14:textId="77777777" w:rsidR="009D09DB" w:rsidRDefault="009D09DB" w:rsidP="009D09DB">
      <w:pPr>
        <w:pStyle w:val="Programskikod"/>
      </w:pPr>
      <w:r>
        <w:t xml:space="preserve">Time elapsed in ms (parallel program): 471.146965 </w:t>
      </w:r>
    </w:p>
    <w:p w14:paraId="311D8042" w14:textId="6D6389B7" w:rsidR="009D09DB" w:rsidRDefault="009D09DB" w:rsidP="009D09DB">
      <w:pPr>
        <w:pStyle w:val="Programskikod"/>
      </w:pPr>
      <w:r>
        <w:t>Test PASSED</w:t>
      </w:r>
    </w:p>
    <w:p w14:paraId="1EA71177" w14:textId="6ADDD2C3" w:rsidR="009D09DB" w:rsidRDefault="009D09DB" w:rsidP="009D09DB">
      <w:pPr>
        <w:pStyle w:val="Programskikod"/>
      </w:pPr>
    </w:p>
    <w:p w14:paraId="2E29832F" w14:textId="77777777" w:rsidR="00BE33AB" w:rsidRDefault="00BE33AB" w:rsidP="00BE33AB">
      <w:pPr>
        <w:pStyle w:val="Programskikod"/>
      </w:pPr>
      <w:r>
        <w:t>Simplex 100000</w:t>
      </w:r>
    </w:p>
    <w:p w14:paraId="099A6D15" w14:textId="77777777" w:rsidR="00BE33AB" w:rsidRDefault="00BE33AB" w:rsidP="00BE33AB">
      <w:pPr>
        <w:pStyle w:val="Programskikod"/>
      </w:pPr>
      <w:r>
        <w:t xml:space="preserve">Time elapsed in ms (sequential program): 1824.771651 </w:t>
      </w:r>
    </w:p>
    <w:p w14:paraId="04576B4A" w14:textId="77777777" w:rsidR="00BE33AB" w:rsidRDefault="00BE33AB" w:rsidP="00BE33AB">
      <w:pPr>
        <w:pStyle w:val="Programskikod"/>
      </w:pPr>
      <w:r>
        <w:t xml:space="preserve">Time elapsed in ms (parallel program): 986.961746 </w:t>
      </w:r>
    </w:p>
    <w:p w14:paraId="5AEB7FAB" w14:textId="43D86F06" w:rsidR="00BE33AB" w:rsidRDefault="00BE33AB" w:rsidP="00BE33AB">
      <w:pPr>
        <w:pStyle w:val="Programskikod"/>
      </w:pPr>
      <w:r>
        <w:t>Test PASSED</w:t>
      </w:r>
    </w:p>
    <w:p w14:paraId="61280BAD" w14:textId="5854C529" w:rsidR="00BE33AB" w:rsidRDefault="00BE33AB" w:rsidP="00BE33AB">
      <w:pPr>
        <w:pStyle w:val="Programskikod"/>
      </w:pPr>
    </w:p>
    <w:p w14:paraId="3C77FA88" w14:textId="77777777" w:rsidR="00BE33AB" w:rsidRDefault="00BE33AB" w:rsidP="00BE33AB">
      <w:pPr>
        <w:pStyle w:val="Programskikod"/>
      </w:pPr>
      <w:r>
        <w:t>Simplex 1000000</w:t>
      </w:r>
    </w:p>
    <w:p w14:paraId="61D30F44" w14:textId="77777777" w:rsidR="00BE33AB" w:rsidRDefault="00BE33AB" w:rsidP="00BE33AB">
      <w:pPr>
        <w:pStyle w:val="Programskikod"/>
      </w:pPr>
      <w:r>
        <w:t xml:space="preserve">Time elapsed in ms (sequential program): 15786.965556 </w:t>
      </w:r>
    </w:p>
    <w:p w14:paraId="78FD9810" w14:textId="77777777" w:rsidR="00BE33AB" w:rsidRDefault="00BE33AB" w:rsidP="00BE33AB">
      <w:pPr>
        <w:pStyle w:val="Programskikod"/>
      </w:pPr>
      <w:r>
        <w:t xml:space="preserve">Time elapsed in ms (parallel program): 8584.325632 </w:t>
      </w:r>
    </w:p>
    <w:p w14:paraId="471CA384" w14:textId="33BFA163" w:rsidR="00BE33AB" w:rsidRDefault="00BE33AB" w:rsidP="00BE33AB">
      <w:pPr>
        <w:pStyle w:val="Programskikod"/>
      </w:pPr>
      <w:r>
        <w:t>Test PASSED</w:t>
      </w:r>
    </w:p>
    <w:p w14:paraId="441CC3C0" w14:textId="5E89AF8A" w:rsidR="00980A64" w:rsidRPr="005B7DC8" w:rsidRDefault="00980A64" w:rsidP="00980A64">
      <w:pPr>
        <w:pStyle w:val="Oznakaslike"/>
        <w:rPr>
          <w:lang w:val="sr-Latn-RS"/>
        </w:rPr>
      </w:pPr>
      <w:r>
        <w:t xml:space="preserve">Listing 2. </w:t>
      </w:r>
      <w:r w:rsidR="00A878E7">
        <w:t xml:space="preserve">Sekvencijalna i </w:t>
      </w:r>
      <w:r w:rsidR="00336ACF">
        <w:t>paralelna</w:t>
      </w:r>
      <w:r w:rsidR="00A878E7">
        <w:t xml:space="preserve"> izvršavanja </w:t>
      </w:r>
      <w:r>
        <w:t>sa 2 niti</w:t>
      </w:r>
    </w:p>
    <w:p w14:paraId="1E8E789D" w14:textId="77777777" w:rsidR="00980A64" w:rsidRPr="00980A64" w:rsidRDefault="00980A64" w:rsidP="00980A64">
      <w:pPr>
        <w:pStyle w:val="Osnovnitekst"/>
      </w:pPr>
    </w:p>
    <w:p w14:paraId="2E52CC79" w14:textId="3BCA00FA" w:rsidR="00D652A1" w:rsidRDefault="00D652A1" w:rsidP="00D652A1">
      <w:pPr>
        <w:pStyle w:val="Programskikod"/>
      </w:pPr>
      <w:r>
        <w:t>Simplex 50000</w:t>
      </w:r>
    </w:p>
    <w:p w14:paraId="4F41E0CE" w14:textId="77777777" w:rsidR="002F508F" w:rsidRDefault="002F508F" w:rsidP="002F508F">
      <w:pPr>
        <w:pStyle w:val="Programskikod"/>
      </w:pPr>
      <w:r>
        <w:t xml:space="preserve">Time elapsed in ms (sequential program): 878.761458 </w:t>
      </w:r>
    </w:p>
    <w:p w14:paraId="2D5A1F6C" w14:textId="77777777" w:rsidR="002F508F" w:rsidRDefault="002F508F" w:rsidP="002F508F">
      <w:pPr>
        <w:pStyle w:val="Programskikod"/>
      </w:pPr>
      <w:r>
        <w:t xml:space="preserve">Time elapsed in ms (parallel program): 277.447496 </w:t>
      </w:r>
    </w:p>
    <w:p w14:paraId="4F94445F" w14:textId="049DDFDF" w:rsidR="002F508F" w:rsidRDefault="002F508F" w:rsidP="002F508F">
      <w:pPr>
        <w:pStyle w:val="Programskikod"/>
      </w:pPr>
      <w:r>
        <w:t>Test PASSED</w:t>
      </w:r>
    </w:p>
    <w:p w14:paraId="37A2114E" w14:textId="5F7EA604" w:rsidR="002F508F" w:rsidRDefault="002F508F" w:rsidP="002F508F">
      <w:pPr>
        <w:pStyle w:val="Programskikod"/>
      </w:pPr>
    </w:p>
    <w:p w14:paraId="233AE64C" w14:textId="77777777" w:rsidR="001229FB" w:rsidRDefault="001229FB" w:rsidP="001229FB">
      <w:pPr>
        <w:pStyle w:val="Programskikod"/>
      </w:pPr>
      <w:r>
        <w:t>Simplex 100000</w:t>
      </w:r>
    </w:p>
    <w:p w14:paraId="25A1A8E9" w14:textId="77777777" w:rsidR="001229FB" w:rsidRDefault="001229FB" w:rsidP="001229FB">
      <w:pPr>
        <w:pStyle w:val="Programskikod"/>
      </w:pPr>
      <w:r>
        <w:t xml:space="preserve">Time elapsed in ms (sequential program): 1839.987779 </w:t>
      </w:r>
    </w:p>
    <w:p w14:paraId="45D9A812" w14:textId="77777777" w:rsidR="001229FB" w:rsidRDefault="001229FB" w:rsidP="001229FB">
      <w:pPr>
        <w:pStyle w:val="Programskikod"/>
      </w:pPr>
      <w:r>
        <w:t xml:space="preserve">Time elapsed in ms (parallel program): 577.958581 </w:t>
      </w:r>
    </w:p>
    <w:p w14:paraId="18B3C8A3" w14:textId="20869DBE" w:rsidR="002F508F" w:rsidRDefault="001229FB" w:rsidP="001229FB">
      <w:pPr>
        <w:pStyle w:val="Programskikod"/>
      </w:pPr>
      <w:r>
        <w:t>Test PASSED</w:t>
      </w:r>
    </w:p>
    <w:p w14:paraId="675E581D" w14:textId="2967456D" w:rsidR="00170958" w:rsidRDefault="00170958" w:rsidP="001229FB">
      <w:pPr>
        <w:pStyle w:val="Programskikod"/>
      </w:pPr>
    </w:p>
    <w:p w14:paraId="73EC1887" w14:textId="77777777" w:rsidR="00170958" w:rsidRDefault="00170958" w:rsidP="00170958">
      <w:pPr>
        <w:pStyle w:val="Programskikod"/>
      </w:pPr>
      <w:r>
        <w:t>Simplex 1000000</w:t>
      </w:r>
    </w:p>
    <w:p w14:paraId="4375ECA7" w14:textId="77777777" w:rsidR="00170958" w:rsidRDefault="00170958" w:rsidP="00170958">
      <w:pPr>
        <w:pStyle w:val="Programskikod"/>
      </w:pPr>
      <w:r>
        <w:t xml:space="preserve">Time elapsed in ms (sequential program): 15909.011163 </w:t>
      </w:r>
    </w:p>
    <w:p w14:paraId="1E049504" w14:textId="77777777" w:rsidR="00170958" w:rsidRDefault="00170958" w:rsidP="00170958">
      <w:pPr>
        <w:pStyle w:val="Programskikod"/>
      </w:pPr>
      <w:r>
        <w:t xml:space="preserve">Time elapsed in ms (parallel program): 5153.458449 </w:t>
      </w:r>
    </w:p>
    <w:p w14:paraId="79DF27DB" w14:textId="30D585D5" w:rsidR="00170958" w:rsidRDefault="00170958" w:rsidP="00170958">
      <w:pPr>
        <w:pStyle w:val="Programskikod"/>
      </w:pPr>
      <w:r>
        <w:t>Test PASSED</w:t>
      </w:r>
    </w:p>
    <w:p w14:paraId="671CFA06" w14:textId="6491B347" w:rsidR="00980A64" w:rsidRPr="005B7DC8" w:rsidRDefault="00980A64" w:rsidP="00980A64">
      <w:pPr>
        <w:pStyle w:val="Oznakaslike"/>
        <w:rPr>
          <w:lang w:val="sr-Latn-RS"/>
        </w:rPr>
      </w:pPr>
      <w:r>
        <w:t xml:space="preserve">Listing </w:t>
      </w:r>
      <w:r w:rsidR="00470E00">
        <w:t>3</w:t>
      </w:r>
      <w:r>
        <w:t xml:space="preserve">. </w:t>
      </w:r>
      <w:r w:rsidR="00A878E7">
        <w:t xml:space="preserve">Sekvencijalna i </w:t>
      </w:r>
      <w:r w:rsidR="00336ACF">
        <w:t>paralelna</w:t>
      </w:r>
      <w:r w:rsidR="00A878E7">
        <w:t xml:space="preserve"> izvršavanja </w:t>
      </w:r>
      <w:r>
        <w:t>sa 4 niti</w:t>
      </w:r>
    </w:p>
    <w:p w14:paraId="5DB097F0" w14:textId="77777777" w:rsidR="00980A64" w:rsidRPr="00980A64" w:rsidRDefault="00980A64" w:rsidP="00980A64">
      <w:pPr>
        <w:pStyle w:val="Osnovnitekst"/>
      </w:pPr>
    </w:p>
    <w:p w14:paraId="309C1477" w14:textId="0A7C0BE2" w:rsidR="00A32268" w:rsidRDefault="00A32268" w:rsidP="00A32268">
      <w:pPr>
        <w:pStyle w:val="Programskikod"/>
      </w:pPr>
      <w:r>
        <w:t>Simplex 50000</w:t>
      </w:r>
    </w:p>
    <w:p w14:paraId="55E71E66" w14:textId="77777777" w:rsidR="00170958" w:rsidRDefault="00170958" w:rsidP="00170958">
      <w:pPr>
        <w:pStyle w:val="Programskikod"/>
      </w:pPr>
      <w:r>
        <w:t xml:space="preserve">Time elapsed in ms (sequential program): 909.308585 </w:t>
      </w:r>
    </w:p>
    <w:p w14:paraId="1E8610B0" w14:textId="77777777" w:rsidR="00170958" w:rsidRDefault="00170958" w:rsidP="00170958">
      <w:pPr>
        <w:pStyle w:val="Programskikod"/>
      </w:pPr>
      <w:r>
        <w:t xml:space="preserve">Time elapsed in ms (parallel program): 221.371720 </w:t>
      </w:r>
    </w:p>
    <w:p w14:paraId="53E085DD" w14:textId="2A189E4E" w:rsidR="00170958" w:rsidRDefault="00170958" w:rsidP="00170958">
      <w:pPr>
        <w:pStyle w:val="Programskikod"/>
      </w:pPr>
      <w:r>
        <w:t>Test PASSED</w:t>
      </w:r>
    </w:p>
    <w:p w14:paraId="0D7DE52A" w14:textId="31CD3308" w:rsidR="00170958" w:rsidRDefault="00170958" w:rsidP="00170958">
      <w:pPr>
        <w:pStyle w:val="Programskikod"/>
      </w:pPr>
    </w:p>
    <w:p w14:paraId="22379430" w14:textId="77777777" w:rsidR="00170958" w:rsidRDefault="00170958" w:rsidP="00170958">
      <w:pPr>
        <w:pStyle w:val="Programskikod"/>
      </w:pPr>
      <w:r>
        <w:t>Simplex 100000</w:t>
      </w:r>
    </w:p>
    <w:p w14:paraId="493CBC8B" w14:textId="77777777" w:rsidR="00170958" w:rsidRDefault="00170958" w:rsidP="00170958">
      <w:pPr>
        <w:pStyle w:val="Programskikod"/>
      </w:pPr>
      <w:r>
        <w:lastRenderedPageBreak/>
        <w:t xml:space="preserve">Time elapsed in ms (sequential program): 1836.755510 </w:t>
      </w:r>
    </w:p>
    <w:p w14:paraId="3A1A08CC" w14:textId="77777777" w:rsidR="00170958" w:rsidRDefault="00170958" w:rsidP="00170958">
      <w:pPr>
        <w:pStyle w:val="Programskikod"/>
      </w:pPr>
      <w:r>
        <w:t xml:space="preserve">Time elapsed in ms (parallel program): 466.917801 </w:t>
      </w:r>
    </w:p>
    <w:p w14:paraId="282B8B48" w14:textId="394B6D4C" w:rsidR="00170958" w:rsidRDefault="00170958" w:rsidP="00170958">
      <w:pPr>
        <w:pStyle w:val="Programskikod"/>
      </w:pPr>
      <w:r>
        <w:t>Test PASSED</w:t>
      </w:r>
    </w:p>
    <w:p w14:paraId="1DACC66B" w14:textId="0844A721" w:rsidR="00170958" w:rsidRDefault="00170958" w:rsidP="00170958">
      <w:pPr>
        <w:pStyle w:val="Programskikod"/>
      </w:pPr>
    </w:p>
    <w:p w14:paraId="0A019204" w14:textId="77777777" w:rsidR="00170958" w:rsidRDefault="00170958" w:rsidP="00170958">
      <w:pPr>
        <w:pStyle w:val="Programskikod"/>
      </w:pPr>
      <w:r>
        <w:t>Simplex 1000000</w:t>
      </w:r>
    </w:p>
    <w:p w14:paraId="794B6516" w14:textId="77777777" w:rsidR="00170958" w:rsidRDefault="00170958" w:rsidP="00170958">
      <w:pPr>
        <w:pStyle w:val="Programskikod"/>
      </w:pPr>
      <w:r>
        <w:t xml:space="preserve">Time elapsed in ms (sequential program): 15658.180819 </w:t>
      </w:r>
    </w:p>
    <w:p w14:paraId="5C7201B0" w14:textId="77777777" w:rsidR="00170958" w:rsidRDefault="00170958" w:rsidP="00170958">
      <w:pPr>
        <w:pStyle w:val="Programskikod"/>
      </w:pPr>
      <w:r>
        <w:t xml:space="preserve">Time elapsed in ms (parallel program): 4008.137071 </w:t>
      </w:r>
    </w:p>
    <w:p w14:paraId="4CCC4F90" w14:textId="1CB7B127" w:rsidR="00170958" w:rsidRDefault="00170958" w:rsidP="00170958">
      <w:pPr>
        <w:pStyle w:val="Programskikod"/>
      </w:pPr>
      <w:r>
        <w:t>Test PASSED</w:t>
      </w:r>
    </w:p>
    <w:p w14:paraId="375FBDB8" w14:textId="07D2DDF8" w:rsidR="00980A64" w:rsidRPr="005B7DC8" w:rsidRDefault="00980A64" w:rsidP="00980A64">
      <w:pPr>
        <w:pStyle w:val="Oznakaslike"/>
        <w:rPr>
          <w:lang w:val="sr-Latn-RS"/>
        </w:rPr>
      </w:pPr>
      <w:r>
        <w:t xml:space="preserve">Listing </w:t>
      </w:r>
      <w:r w:rsidR="00470E00">
        <w:t>4</w:t>
      </w:r>
      <w:r>
        <w:t xml:space="preserve">. </w:t>
      </w:r>
      <w:r w:rsidR="00A878E7">
        <w:t xml:space="preserve">Sekvencijalna i </w:t>
      </w:r>
      <w:r w:rsidR="00336ACF">
        <w:t>paralelna</w:t>
      </w:r>
      <w:r w:rsidR="00A878E7">
        <w:t xml:space="preserve"> izvršavanja </w:t>
      </w:r>
      <w:r>
        <w:t>sa 8 niti</w:t>
      </w:r>
    </w:p>
    <w:p w14:paraId="32781938" w14:textId="77777777" w:rsidR="008F13E7" w:rsidRPr="008F13E7" w:rsidRDefault="008F13E7" w:rsidP="008F13E7">
      <w:pPr>
        <w:pStyle w:val="Osnovnitekst"/>
      </w:pPr>
    </w:p>
    <w:p w14:paraId="429AFC9B" w14:textId="0B1DD4B4" w:rsidR="00F231A7" w:rsidRDefault="00F231A7" w:rsidP="008F13E7">
      <w:pPr>
        <w:pStyle w:val="IIInivonaslova-Odeljak"/>
      </w:pPr>
      <w:r>
        <w:t>Grafici ubrzanja</w:t>
      </w:r>
      <w:bookmarkEnd w:id="9"/>
    </w:p>
    <w:p w14:paraId="0C7773C6" w14:textId="77777777" w:rsidR="00F231A7" w:rsidRDefault="00F231A7" w:rsidP="00F231A7">
      <w:pPr>
        <w:pStyle w:val="Osnovnitekst"/>
        <w:keepNext/>
        <w:ind w:firstLine="0"/>
        <w:jc w:val="center"/>
      </w:pPr>
      <w:r>
        <w:rPr>
          <w:noProof/>
          <w:lang w:val="en-US"/>
        </w:rPr>
        <w:drawing>
          <wp:inline distT="0" distB="0" distL="0" distR="0" wp14:anchorId="18B9F87F" wp14:editId="44235226">
            <wp:extent cx="4140679" cy="241333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A13A7C" w14:textId="3C4FF039" w:rsidR="00F231A7" w:rsidRDefault="00F231A7" w:rsidP="00F231A7">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bookmarkEnd w:id="2"/>
      <w:r w:rsidR="007B16FC">
        <w:rPr>
          <w:noProof/>
          <w:lang w:val="sr-Latn-CS"/>
        </w:rPr>
        <w:t>od broja niti</w:t>
      </w:r>
    </w:p>
    <w:p w14:paraId="7405573A" w14:textId="2E8C1AF6" w:rsidR="00F231A7" w:rsidRPr="00A2289A" w:rsidRDefault="00F231A7" w:rsidP="00A2289A">
      <w:pPr>
        <w:pStyle w:val="IIInivonaslova-Odeljak"/>
        <w:rPr>
          <w:lang w:val="sr-Latn-RS"/>
        </w:rPr>
      </w:pPr>
      <w:bookmarkStart w:id="10" w:name="_Toc100409240"/>
      <w:r>
        <w:t>Diskusija dobijenih re</w:t>
      </w:r>
      <w:r>
        <w:rPr>
          <w:lang w:val="sr-Latn-RS"/>
        </w:rPr>
        <w:t>zultata</w:t>
      </w:r>
      <w:bookmarkEnd w:id="10"/>
    </w:p>
    <w:p w14:paraId="436BD840" w14:textId="6EBBEFC3" w:rsidR="00A2289A" w:rsidRPr="00C40137" w:rsidRDefault="00A2289A" w:rsidP="00F231A7">
      <w:pPr>
        <w:pStyle w:val="Osnovnitekst"/>
        <w:rPr>
          <w:lang w:val="sr-Latn-RS"/>
        </w:rPr>
      </w:pPr>
      <w:r>
        <w:rPr>
          <w:lang w:val="sr-Latn-RS"/>
        </w:rPr>
        <w:t>Na osnovu dobijenih rezultata možemo videti da je postignuto</w:t>
      </w:r>
      <w:r w:rsidR="000C0B5E">
        <w:rPr>
          <w:lang w:val="sr-Latn-RS"/>
        </w:rPr>
        <w:t xml:space="preserve"> primetno</w:t>
      </w:r>
      <w:r>
        <w:rPr>
          <w:lang w:val="sr-Latn-RS"/>
        </w:rPr>
        <w:t xml:space="preserve"> ubrzanje sa paralelizacijom. Takođe sa povećanjem broja niti povećava se i ubrzanje</w:t>
      </w:r>
      <w:r w:rsidR="00C40137">
        <w:rPr>
          <w:lang w:val="sr-Latn-RS"/>
        </w:rPr>
        <w:t>, najbolje ubrzanje je sa 8 niti i to oko 4 puta brže u odnosu na sekvencijalno</w:t>
      </w:r>
      <w:r>
        <w:rPr>
          <w:lang w:val="sr-Latn-RS"/>
        </w:rPr>
        <w:t>.</w:t>
      </w:r>
    </w:p>
    <w:p w14:paraId="325E542B" w14:textId="780A8CFF" w:rsidR="00681E98" w:rsidRDefault="00681E98" w:rsidP="00F231A7">
      <w:pPr>
        <w:pStyle w:val="Osnovnitekst"/>
        <w:ind w:firstLine="0"/>
        <w:rPr>
          <w:lang w:val="sr-Latn-RS"/>
        </w:rPr>
      </w:pPr>
    </w:p>
    <w:p w14:paraId="57D63BFF" w14:textId="77777777" w:rsidR="00817282" w:rsidRDefault="00F231A7" w:rsidP="00817282">
      <w:pPr>
        <w:pStyle w:val="Inivonaslova-Poglavlje"/>
      </w:pPr>
      <w:r>
        <w:lastRenderedPageBreak/>
        <w:t xml:space="preserve"> </w:t>
      </w:r>
      <w:bookmarkStart w:id="11" w:name="_Toc100409241"/>
      <w:r w:rsidR="00817282">
        <w:t>PROBLEM 2 – SIMPLEX</w:t>
      </w:r>
      <w:bookmarkEnd w:id="11"/>
    </w:p>
    <w:p w14:paraId="50C89D71" w14:textId="77777777" w:rsidR="00817282" w:rsidRDefault="00817282" w:rsidP="00817282">
      <w:pPr>
        <w:pStyle w:val="IInivonaslova-Potpoglavlje"/>
      </w:pPr>
      <w:bookmarkStart w:id="12" w:name="_Toc100409242"/>
      <w:r>
        <w:t>Tekst problema</w:t>
      </w:r>
      <w:bookmarkEnd w:id="12"/>
    </w:p>
    <w:p w14:paraId="3B4CDB42" w14:textId="6E31AA29" w:rsidR="00817282" w:rsidRDefault="00915586" w:rsidP="00817282">
      <w:pPr>
        <w:pStyle w:val="Osnovnitekst"/>
      </w:pPr>
      <w:r>
        <w:t>Prethodni program paralelizovati korišćenjem direktiva za podelu posla (worksharing direktive). Obratiti pažnju na raspodelu opterećenja po nitima i testirati program za različite načine raspoređivanja posla. Program testirati sa parametrima koji su dati u datoteci run. [1, N]</w:t>
      </w:r>
    </w:p>
    <w:p w14:paraId="0E843956" w14:textId="77777777" w:rsidR="00817282" w:rsidRDefault="00817282" w:rsidP="00817282">
      <w:pPr>
        <w:pStyle w:val="IInivonaslova-Potpoglavlje"/>
      </w:pPr>
      <w:bookmarkStart w:id="13" w:name="_Toc100409243"/>
      <w:r>
        <w:t>Delovi koje treba paralelizovati</w:t>
      </w:r>
      <w:bookmarkEnd w:id="13"/>
    </w:p>
    <w:p w14:paraId="0198613A" w14:textId="77777777" w:rsidR="00817282" w:rsidRDefault="00817282" w:rsidP="00817282">
      <w:pPr>
        <w:pStyle w:val="IIInivonaslova-Odeljak"/>
      </w:pPr>
      <w:bookmarkStart w:id="14" w:name="_Toc100409244"/>
      <w:r>
        <w:t>Diskusija</w:t>
      </w:r>
      <w:bookmarkEnd w:id="14"/>
    </w:p>
    <w:p w14:paraId="4DD69E66" w14:textId="73F6A0C9" w:rsidR="00817282" w:rsidRPr="002C562E" w:rsidRDefault="005603E4" w:rsidP="002C562E">
      <w:pPr>
        <w:pStyle w:val="Osnovnitekst"/>
        <w:rPr>
          <w:lang w:val="sr-Latn-RS"/>
        </w:rPr>
      </w:pPr>
      <w:r>
        <w:rPr>
          <w:lang w:val="sr-Latn-RS"/>
        </w:rPr>
        <w:t>Uočili smo par potencijalnih funkcija za paralelizaciju. Nakon njihove paralelizacije smo zaključili da nam najbolje performanse daje paralelizacija for petlje u funkciji run. Ostale funkcije ne vredi paralelizovati jer je granularnost prevelika.</w:t>
      </w:r>
    </w:p>
    <w:p w14:paraId="14846BDB" w14:textId="56CDDA03" w:rsidR="00817282" w:rsidRDefault="00817282" w:rsidP="00FC79C3">
      <w:pPr>
        <w:pStyle w:val="IIInivonaslova-Odeljak"/>
      </w:pPr>
      <w:bookmarkStart w:id="15" w:name="_Toc100409245"/>
      <w:r>
        <w:t>Način paralelizacije</w:t>
      </w:r>
      <w:bookmarkEnd w:id="15"/>
    </w:p>
    <w:p w14:paraId="347A2AA0" w14:textId="74809DA8" w:rsidR="00851650" w:rsidRDefault="00851650" w:rsidP="00817282">
      <w:pPr>
        <w:pStyle w:val="Osnovnitekst"/>
        <w:rPr>
          <w:lang w:val="sr-Latn-RS"/>
        </w:rPr>
      </w:pPr>
      <w:r>
        <w:t>Paraleli</w:t>
      </w:r>
      <w:r>
        <w:rPr>
          <w:lang w:val="sr-Latn-RS"/>
        </w:rPr>
        <w:t xml:space="preserve">zujemo isti deo koda kao u problemu 1 samo sada koristimo worksharing direktivu for kao što je traženo tekstom </w:t>
      </w:r>
      <w:r w:rsidR="00430AFE">
        <w:rPr>
          <w:lang w:val="sr-Latn-RS"/>
        </w:rPr>
        <w:t>z</w:t>
      </w:r>
      <w:r>
        <w:rPr>
          <w:lang w:val="sr-Latn-RS"/>
        </w:rPr>
        <w:t>adatka.</w:t>
      </w:r>
      <w:r w:rsidR="00F50D19">
        <w:rPr>
          <w:lang w:val="sr-Latn-RS"/>
        </w:rPr>
        <w:t xml:space="preserve"> Probali smo različite rasporede schedule i utvrdili smo da je najbolji sa schedule(static).</w:t>
      </w:r>
    </w:p>
    <w:p w14:paraId="0837F620" w14:textId="65E9CFD6" w:rsidR="002D3271" w:rsidRDefault="002D3271" w:rsidP="00817282">
      <w:pPr>
        <w:pStyle w:val="Osnovnitekst"/>
        <w:rPr>
          <w:lang w:val="sr-Latn-RS"/>
        </w:rPr>
      </w:pPr>
    </w:p>
    <w:p w14:paraId="55D73702" w14:textId="77425E9C" w:rsidR="002D3271" w:rsidRDefault="002D3271" w:rsidP="00817282">
      <w:pPr>
        <w:pStyle w:val="Osnovnitekst"/>
        <w:rPr>
          <w:lang w:val="sr-Latn-RS"/>
        </w:rPr>
      </w:pPr>
    </w:p>
    <w:p w14:paraId="48347BA3" w14:textId="72C24973" w:rsidR="002D3271" w:rsidRDefault="002D3271" w:rsidP="00817282">
      <w:pPr>
        <w:pStyle w:val="Osnovnitekst"/>
        <w:rPr>
          <w:lang w:val="sr-Latn-RS"/>
        </w:rPr>
      </w:pPr>
    </w:p>
    <w:p w14:paraId="2288AA6E" w14:textId="28509F67" w:rsidR="002D3271" w:rsidRDefault="002D3271" w:rsidP="00817282">
      <w:pPr>
        <w:pStyle w:val="Osnovnitekst"/>
        <w:rPr>
          <w:lang w:val="sr-Latn-RS"/>
        </w:rPr>
      </w:pPr>
    </w:p>
    <w:p w14:paraId="37FFFEB2" w14:textId="55325430" w:rsidR="002D3271" w:rsidRDefault="002D3271" w:rsidP="00817282">
      <w:pPr>
        <w:pStyle w:val="Osnovnitekst"/>
        <w:rPr>
          <w:lang w:val="sr-Latn-RS"/>
        </w:rPr>
      </w:pPr>
    </w:p>
    <w:p w14:paraId="06D498CC" w14:textId="16A449BE" w:rsidR="002D3271" w:rsidRDefault="002D3271" w:rsidP="00817282">
      <w:pPr>
        <w:pStyle w:val="Osnovnitekst"/>
        <w:rPr>
          <w:lang w:val="sr-Latn-RS"/>
        </w:rPr>
      </w:pPr>
    </w:p>
    <w:p w14:paraId="37ADB087" w14:textId="40DDA077" w:rsidR="002D3271" w:rsidRDefault="002D3271" w:rsidP="00817282">
      <w:pPr>
        <w:pStyle w:val="Osnovnitekst"/>
        <w:rPr>
          <w:lang w:val="sr-Latn-RS"/>
        </w:rPr>
      </w:pPr>
    </w:p>
    <w:p w14:paraId="1161C867" w14:textId="752A74E7" w:rsidR="002D3271" w:rsidRDefault="002D3271" w:rsidP="00817282">
      <w:pPr>
        <w:pStyle w:val="Osnovnitekst"/>
        <w:rPr>
          <w:lang w:val="sr-Latn-RS"/>
        </w:rPr>
      </w:pPr>
    </w:p>
    <w:p w14:paraId="78D3BA8D" w14:textId="269D1636" w:rsidR="002D3271" w:rsidRDefault="002D3271" w:rsidP="00817282">
      <w:pPr>
        <w:pStyle w:val="Osnovnitekst"/>
        <w:rPr>
          <w:lang w:val="sr-Latn-RS"/>
        </w:rPr>
      </w:pPr>
    </w:p>
    <w:p w14:paraId="7369E56A" w14:textId="77777777" w:rsidR="00FC79C3" w:rsidRPr="00851650" w:rsidRDefault="00FC79C3" w:rsidP="00817282">
      <w:pPr>
        <w:pStyle w:val="Osnovnitekst"/>
        <w:rPr>
          <w:lang w:val="sr-Latn-RS"/>
        </w:rPr>
      </w:pPr>
    </w:p>
    <w:p w14:paraId="70BF79C4" w14:textId="6EFC17C1" w:rsidR="00817282" w:rsidRPr="00A06414" w:rsidRDefault="00817282" w:rsidP="00A06414">
      <w:pPr>
        <w:pStyle w:val="IInivonaslova-Potpoglavlje"/>
        <w:rPr>
          <w:lang w:val="en-US"/>
        </w:rPr>
      </w:pPr>
      <w:bookmarkStart w:id="16" w:name="_Toc100409246"/>
      <w:r>
        <w:lastRenderedPageBreak/>
        <w:t>Rez</w:t>
      </w:r>
      <w:proofErr w:type="spellStart"/>
      <w:r>
        <w:rPr>
          <w:lang w:val="en-US"/>
        </w:rPr>
        <w:t>ultati</w:t>
      </w:r>
      <w:bookmarkEnd w:id="16"/>
      <w:proofErr w:type="spellEnd"/>
    </w:p>
    <w:tbl>
      <w:tblPr>
        <w:tblStyle w:val="TableGrid"/>
        <w:tblW w:w="0" w:type="auto"/>
        <w:tblLayout w:type="fixed"/>
        <w:tblLook w:val="04A0" w:firstRow="1" w:lastRow="0" w:firstColumn="1" w:lastColumn="0" w:noHBand="0" w:noVBand="1"/>
      </w:tblPr>
      <w:tblGrid>
        <w:gridCol w:w="2547"/>
        <w:gridCol w:w="1727"/>
        <w:gridCol w:w="1785"/>
        <w:gridCol w:w="1784"/>
        <w:gridCol w:w="1785"/>
      </w:tblGrid>
      <w:tr w:rsidR="00A06414" w:rsidRPr="0065447E" w14:paraId="65BC7B86" w14:textId="77777777" w:rsidTr="00B41DF0">
        <w:tc>
          <w:tcPr>
            <w:tcW w:w="2547" w:type="dxa"/>
            <w:tcBorders>
              <w:bottom w:val="single" w:sz="4" w:space="0" w:color="auto"/>
              <w:tl2br w:val="single" w:sz="4" w:space="0" w:color="auto"/>
              <w:tr2bl w:val="nil"/>
            </w:tcBorders>
          </w:tcPr>
          <w:p w14:paraId="1AB769C4" w14:textId="77777777" w:rsidR="00A06414" w:rsidRDefault="00A06414" w:rsidP="00B41DF0">
            <w:pPr>
              <w:pStyle w:val="Osnovnitekst"/>
              <w:ind w:firstLine="0"/>
              <w:jc w:val="right"/>
              <w:rPr>
                <w:lang w:val="en-US"/>
              </w:rPr>
            </w:pPr>
            <w:proofErr w:type="spellStart"/>
            <w:r w:rsidRPr="0065447E">
              <w:rPr>
                <w:lang w:val="en-US"/>
              </w:rPr>
              <w:t>broj</w:t>
            </w:r>
            <w:proofErr w:type="spellEnd"/>
            <w:r w:rsidRPr="0065447E">
              <w:rPr>
                <w:lang w:val="en-US"/>
              </w:rPr>
              <w:t xml:space="preserve"> </w:t>
            </w:r>
            <w:proofErr w:type="spellStart"/>
            <w:r w:rsidRPr="0065447E">
              <w:rPr>
                <w:lang w:val="en-US"/>
              </w:rPr>
              <w:t>niti</w:t>
            </w:r>
            <w:proofErr w:type="spellEnd"/>
          </w:p>
          <w:p w14:paraId="09614C4A" w14:textId="77777777" w:rsidR="00A06414" w:rsidRPr="0065447E" w:rsidRDefault="00A06414" w:rsidP="00B41DF0">
            <w:pPr>
              <w:pStyle w:val="Osnovnitekst"/>
              <w:tabs>
                <w:tab w:val="left" w:pos="288"/>
              </w:tabs>
              <w:ind w:firstLine="0"/>
              <w:jc w:val="left"/>
              <w:rPr>
                <w:lang w:val="en-US"/>
              </w:rPr>
            </w:pPr>
            <w:proofErr w:type="spellStart"/>
            <w:r>
              <w:rPr>
                <w:lang w:val="en-US"/>
              </w:rPr>
              <w:t>ulaz</w:t>
            </w:r>
            <w:proofErr w:type="spellEnd"/>
          </w:p>
        </w:tc>
        <w:tc>
          <w:tcPr>
            <w:tcW w:w="1727" w:type="dxa"/>
          </w:tcPr>
          <w:p w14:paraId="74B85C51" w14:textId="77777777" w:rsidR="00A06414" w:rsidRDefault="00A06414" w:rsidP="00B41DF0">
            <w:pPr>
              <w:pStyle w:val="Osnovnitekst"/>
              <w:ind w:firstLine="0"/>
              <w:jc w:val="center"/>
              <w:rPr>
                <w:lang w:val="en-US"/>
              </w:rPr>
            </w:pPr>
          </w:p>
          <w:p w14:paraId="5FBA7A6C" w14:textId="77777777" w:rsidR="00A06414" w:rsidRPr="0065447E" w:rsidRDefault="00A06414" w:rsidP="00B41DF0">
            <w:pPr>
              <w:pStyle w:val="Osnovnitekst"/>
              <w:ind w:firstLine="0"/>
              <w:jc w:val="center"/>
              <w:rPr>
                <w:lang w:val="en-US"/>
              </w:rPr>
            </w:pPr>
            <w:r>
              <w:rPr>
                <w:lang w:val="en-US"/>
              </w:rPr>
              <w:t>1</w:t>
            </w:r>
          </w:p>
        </w:tc>
        <w:tc>
          <w:tcPr>
            <w:tcW w:w="1785" w:type="dxa"/>
          </w:tcPr>
          <w:p w14:paraId="0FF769C3" w14:textId="77777777" w:rsidR="00A06414" w:rsidRDefault="00A06414" w:rsidP="00B41DF0">
            <w:pPr>
              <w:pStyle w:val="Osnovnitekst"/>
              <w:ind w:firstLine="0"/>
              <w:rPr>
                <w:lang w:val="en-US"/>
              </w:rPr>
            </w:pPr>
          </w:p>
          <w:p w14:paraId="21A1203A" w14:textId="77777777" w:rsidR="00A06414" w:rsidRPr="0065447E" w:rsidRDefault="00A06414" w:rsidP="00B41DF0">
            <w:pPr>
              <w:pStyle w:val="Osnovnitekst"/>
              <w:ind w:firstLine="0"/>
              <w:jc w:val="center"/>
              <w:rPr>
                <w:lang w:val="en-US"/>
              </w:rPr>
            </w:pPr>
            <w:r>
              <w:rPr>
                <w:lang w:val="en-US"/>
              </w:rPr>
              <w:t>2</w:t>
            </w:r>
          </w:p>
        </w:tc>
        <w:tc>
          <w:tcPr>
            <w:tcW w:w="1784" w:type="dxa"/>
          </w:tcPr>
          <w:p w14:paraId="3D5E285D" w14:textId="77777777" w:rsidR="00A06414" w:rsidRDefault="00A06414" w:rsidP="00B41DF0">
            <w:pPr>
              <w:pStyle w:val="Osnovnitekst"/>
              <w:ind w:firstLine="0"/>
              <w:jc w:val="center"/>
              <w:rPr>
                <w:lang w:val="en-US"/>
              </w:rPr>
            </w:pPr>
          </w:p>
          <w:p w14:paraId="603F42B6" w14:textId="77777777" w:rsidR="00A06414" w:rsidRPr="0065447E" w:rsidRDefault="00A06414" w:rsidP="00B41DF0">
            <w:pPr>
              <w:pStyle w:val="Osnovnitekst"/>
              <w:ind w:firstLine="0"/>
              <w:jc w:val="center"/>
              <w:rPr>
                <w:lang w:val="en-US"/>
              </w:rPr>
            </w:pPr>
            <w:r>
              <w:rPr>
                <w:lang w:val="en-US"/>
              </w:rPr>
              <w:t>4</w:t>
            </w:r>
          </w:p>
        </w:tc>
        <w:tc>
          <w:tcPr>
            <w:tcW w:w="1785" w:type="dxa"/>
          </w:tcPr>
          <w:p w14:paraId="75EF3288" w14:textId="77777777" w:rsidR="00A06414" w:rsidRDefault="00A06414" w:rsidP="00B41DF0">
            <w:pPr>
              <w:pStyle w:val="Osnovnitekst"/>
              <w:ind w:firstLine="0"/>
              <w:jc w:val="center"/>
              <w:rPr>
                <w:lang w:val="en-US"/>
              </w:rPr>
            </w:pPr>
          </w:p>
          <w:p w14:paraId="74727341" w14:textId="77777777" w:rsidR="00A06414" w:rsidRPr="0065447E" w:rsidRDefault="00A06414" w:rsidP="00B41DF0">
            <w:pPr>
              <w:pStyle w:val="Osnovnitekst"/>
              <w:ind w:firstLine="0"/>
              <w:jc w:val="center"/>
              <w:rPr>
                <w:lang w:val="en-US"/>
              </w:rPr>
            </w:pPr>
            <w:r>
              <w:rPr>
                <w:lang w:val="en-US"/>
              </w:rPr>
              <w:t>8</w:t>
            </w:r>
          </w:p>
        </w:tc>
      </w:tr>
      <w:tr w:rsidR="00A06414" w:rsidRPr="0065447E" w14:paraId="60636F1C" w14:textId="77777777" w:rsidTr="00B41DF0">
        <w:tc>
          <w:tcPr>
            <w:tcW w:w="2547" w:type="dxa"/>
            <w:tcBorders>
              <w:top w:val="single" w:sz="4" w:space="0" w:color="auto"/>
            </w:tcBorders>
          </w:tcPr>
          <w:p w14:paraId="6D3A2284" w14:textId="77777777" w:rsidR="00A06414" w:rsidRDefault="00A06414" w:rsidP="00F50D19">
            <w:pPr>
              <w:pStyle w:val="Osnovnitekst"/>
              <w:ind w:firstLine="0"/>
              <w:jc w:val="center"/>
              <w:rPr>
                <w:lang w:val="en-US"/>
              </w:rPr>
            </w:pPr>
          </w:p>
          <w:p w14:paraId="0ADBA7B6" w14:textId="0A25A8C9" w:rsidR="002D3271" w:rsidRPr="0065447E" w:rsidRDefault="002D3271" w:rsidP="00F50D19">
            <w:pPr>
              <w:pStyle w:val="Osnovnitekst"/>
              <w:ind w:firstLine="0"/>
              <w:jc w:val="center"/>
              <w:rPr>
                <w:lang w:val="en-US"/>
              </w:rPr>
            </w:pPr>
            <w:r>
              <w:rPr>
                <w:lang w:val="en-US"/>
              </w:rPr>
              <w:t>50000</w:t>
            </w:r>
          </w:p>
        </w:tc>
        <w:tc>
          <w:tcPr>
            <w:tcW w:w="1727" w:type="dxa"/>
          </w:tcPr>
          <w:p w14:paraId="27BDB767" w14:textId="0F373864" w:rsidR="00A06414" w:rsidRDefault="00001782" w:rsidP="00B41DF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897.346314 </m:t>
                    </m:r>
                  </m:num>
                  <m:den>
                    <m:r>
                      <w:rPr>
                        <w:rFonts w:ascii="Cambria Math" w:hAnsi="Cambria Math"/>
                        <w:lang w:val="en-US"/>
                      </w:rPr>
                      <m:t xml:space="preserve">873.633010 </m:t>
                    </m:r>
                  </m:den>
                </m:f>
              </m:oMath>
            </m:oMathPara>
          </w:p>
          <w:p w14:paraId="3431AC6E" w14:textId="4A6E2BC4" w:rsidR="00A06414" w:rsidRPr="0065447E" w:rsidRDefault="00A06414" w:rsidP="00B41DF0">
            <w:pPr>
              <w:pStyle w:val="Osnovnitekst"/>
              <w:ind w:firstLine="0"/>
              <w:jc w:val="center"/>
              <w:rPr>
                <w:lang w:val="en-US"/>
              </w:rPr>
            </w:pPr>
            <w:r>
              <w:t xml:space="preserve">= </w:t>
            </w:r>
            <w:r w:rsidRPr="00A43E89">
              <w:t>1.</w:t>
            </w:r>
            <w:r w:rsidR="00EA3B32">
              <w:t>03</w:t>
            </w:r>
          </w:p>
        </w:tc>
        <w:tc>
          <w:tcPr>
            <w:tcW w:w="1785" w:type="dxa"/>
          </w:tcPr>
          <w:p w14:paraId="61DAE796" w14:textId="0A787B69" w:rsidR="002D3271" w:rsidRDefault="00001782" w:rsidP="002D327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876.437085 </m:t>
                    </m:r>
                  </m:num>
                  <m:den>
                    <m:r>
                      <w:rPr>
                        <w:rFonts w:ascii="Cambria Math" w:hAnsi="Cambria Math"/>
                        <w:lang w:val="en-US"/>
                      </w:rPr>
                      <m:t xml:space="preserve">470.557831 </m:t>
                    </m:r>
                  </m:den>
                </m:f>
              </m:oMath>
            </m:oMathPara>
          </w:p>
          <w:p w14:paraId="70B0D2C5" w14:textId="7362CCB9" w:rsidR="00A06414" w:rsidRPr="0065447E" w:rsidRDefault="002D3271" w:rsidP="002D3271">
            <w:pPr>
              <w:pStyle w:val="Osnovnitekst"/>
              <w:ind w:firstLine="0"/>
              <w:jc w:val="center"/>
              <w:rPr>
                <w:lang w:val="en-US"/>
              </w:rPr>
            </w:pPr>
            <w:r>
              <w:t xml:space="preserve">= </w:t>
            </w:r>
            <w:r w:rsidRPr="00A43E89">
              <w:t>1.</w:t>
            </w:r>
            <w:r w:rsidR="00EF25D9">
              <w:t>86</w:t>
            </w:r>
          </w:p>
        </w:tc>
        <w:tc>
          <w:tcPr>
            <w:tcW w:w="1784" w:type="dxa"/>
          </w:tcPr>
          <w:p w14:paraId="02835284" w14:textId="6CA806ED" w:rsidR="002D3271" w:rsidRDefault="00001782" w:rsidP="002D327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876.851440 </m:t>
                    </m:r>
                  </m:num>
                  <m:den>
                    <m:r>
                      <w:rPr>
                        <w:rFonts w:ascii="Cambria Math" w:hAnsi="Cambria Math"/>
                        <w:lang w:val="en-US"/>
                      </w:rPr>
                      <m:t xml:space="preserve">279.833051 </m:t>
                    </m:r>
                  </m:den>
                </m:f>
              </m:oMath>
            </m:oMathPara>
          </w:p>
          <w:p w14:paraId="4A92D577" w14:textId="6D7C614A" w:rsidR="00A06414" w:rsidRPr="0065447E" w:rsidRDefault="002D3271" w:rsidP="002D3271">
            <w:pPr>
              <w:pStyle w:val="Osnovnitekst"/>
              <w:ind w:firstLine="0"/>
              <w:jc w:val="center"/>
              <w:rPr>
                <w:lang w:val="en-US"/>
              </w:rPr>
            </w:pPr>
            <w:r>
              <w:t xml:space="preserve">= </w:t>
            </w:r>
            <w:r w:rsidR="00EA6B00">
              <w:t>3</w:t>
            </w:r>
            <w:r w:rsidRPr="00A43E89">
              <w:t>.1</w:t>
            </w:r>
            <w:r w:rsidR="00EA6B00">
              <w:t>3</w:t>
            </w:r>
          </w:p>
        </w:tc>
        <w:tc>
          <w:tcPr>
            <w:tcW w:w="1785" w:type="dxa"/>
          </w:tcPr>
          <w:p w14:paraId="640210ED" w14:textId="023A80CC" w:rsidR="002D3271" w:rsidRDefault="00001782" w:rsidP="002D327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879.665203 </m:t>
                    </m:r>
                  </m:num>
                  <m:den>
                    <m:r>
                      <w:rPr>
                        <w:rFonts w:ascii="Cambria Math" w:hAnsi="Cambria Math"/>
                        <w:lang w:val="en-US"/>
                      </w:rPr>
                      <m:t xml:space="preserve">222.400882 </m:t>
                    </m:r>
                  </m:den>
                </m:f>
              </m:oMath>
            </m:oMathPara>
          </w:p>
          <w:p w14:paraId="7E14007B" w14:textId="1394530D" w:rsidR="00A06414" w:rsidRPr="0065447E" w:rsidRDefault="002D3271" w:rsidP="002D3271">
            <w:pPr>
              <w:pStyle w:val="Osnovnitekst"/>
              <w:ind w:firstLine="0"/>
              <w:jc w:val="center"/>
              <w:rPr>
                <w:lang w:val="en-US"/>
              </w:rPr>
            </w:pPr>
            <w:r>
              <w:t xml:space="preserve">= </w:t>
            </w:r>
            <w:r w:rsidR="0010021D">
              <w:t>3.96</w:t>
            </w:r>
          </w:p>
        </w:tc>
      </w:tr>
      <w:tr w:rsidR="00A06414" w:rsidRPr="0065447E" w14:paraId="619B12B0" w14:textId="77777777" w:rsidTr="00B41DF0">
        <w:tc>
          <w:tcPr>
            <w:tcW w:w="2547" w:type="dxa"/>
          </w:tcPr>
          <w:p w14:paraId="71398E64" w14:textId="77777777" w:rsidR="00A06414" w:rsidRDefault="00A06414" w:rsidP="00F50D19">
            <w:pPr>
              <w:pStyle w:val="Osnovnitekst"/>
              <w:ind w:firstLine="0"/>
              <w:jc w:val="center"/>
              <w:rPr>
                <w:lang w:val="en-US"/>
              </w:rPr>
            </w:pPr>
          </w:p>
          <w:p w14:paraId="61AA6BE6" w14:textId="1ABE9FE2" w:rsidR="002D3271" w:rsidRPr="0065447E" w:rsidRDefault="002D3271" w:rsidP="00F50D19">
            <w:pPr>
              <w:pStyle w:val="Osnovnitekst"/>
              <w:ind w:firstLine="0"/>
              <w:jc w:val="center"/>
              <w:rPr>
                <w:lang w:val="en-US"/>
              </w:rPr>
            </w:pPr>
            <w:r>
              <w:rPr>
                <w:lang w:val="en-US"/>
              </w:rPr>
              <w:t>100000</w:t>
            </w:r>
          </w:p>
        </w:tc>
        <w:tc>
          <w:tcPr>
            <w:tcW w:w="1727" w:type="dxa"/>
          </w:tcPr>
          <w:p w14:paraId="26270689" w14:textId="7688A18A" w:rsidR="002D3271" w:rsidRDefault="00001782" w:rsidP="002D327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1831.686714 </m:t>
                    </m:r>
                  </m:num>
                  <m:den>
                    <m:r>
                      <w:rPr>
                        <w:rFonts w:ascii="Cambria Math" w:hAnsi="Cambria Math"/>
                        <w:lang w:val="en-US"/>
                      </w:rPr>
                      <m:t xml:space="preserve">1812.717539 </m:t>
                    </m:r>
                  </m:den>
                </m:f>
              </m:oMath>
            </m:oMathPara>
          </w:p>
          <w:p w14:paraId="61FA3184" w14:textId="0510F6C9" w:rsidR="00A06414" w:rsidRPr="002E2D8F" w:rsidRDefault="002D3271" w:rsidP="002D3271">
            <w:pPr>
              <w:pStyle w:val="Osnovnitekst"/>
              <w:ind w:firstLine="0"/>
              <w:jc w:val="center"/>
            </w:pPr>
            <w:r>
              <w:t xml:space="preserve">= </w:t>
            </w:r>
            <w:r w:rsidRPr="00A43E89">
              <w:t>1.</w:t>
            </w:r>
            <w:r w:rsidR="00201AFE">
              <w:t>0</w:t>
            </w:r>
            <w:r w:rsidRPr="00A43E89">
              <w:t>1</w:t>
            </w:r>
          </w:p>
        </w:tc>
        <w:tc>
          <w:tcPr>
            <w:tcW w:w="1785" w:type="dxa"/>
          </w:tcPr>
          <w:p w14:paraId="2543ED4F" w14:textId="7CAFB4C3" w:rsidR="002D3271" w:rsidRDefault="00001782" w:rsidP="002D327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1850.151000 </m:t>
                    </m:r>
                  </m:num>
                  <m:den>
                    <m:r>
                      <w:rPr>
                        <w:rFonts w:ascii="Cambria Math" w:hAnsi="Cambria Math"/>
                        <w:lang w:val="en-US"/>
                      </w:rPr>
                      <m:t xml:space="preserve">987.194650 </m:t>
                    </m:r>
                  </m:den>
                </m:f>
              </m:oMath>
            </m:oMathPara>
          </w:p>
          <w:p w14:paraId="564A826C" w14:textId="15133881" w:rsidR="00A06414" w:rsidRPr="0065447E" w:rsidRDefault="002D3271" w:rsidP="002D3271">
            <w:pPr>
              <w:pStyle w:val="Osnovnitekst"/>
              <w:ind w:firstLine="0"/>
              <w:jc w:val="center"/>
              <w:rPr>
                <w:lang w:val="en-US"/>
              </w:rPr>
            </w:pPr>
            <w:r>
              <w:t xml:space="preserve">= </w:t>
            </w:r>
            <w:r w:rsidRPr="00A43E89">
              <w:t>1.</w:t>
            </w:r>
            <w:r w:rsidR="000E4619">
              <w:t>87</w:t>
            </w:r>
          </w:p>
        </w:tc>
        <w:tc>
          <w:tcPr>
            <w:tcW w:w="1784" w:type="dxa"/>
          </w:tcPr>
          <w:p w14:paraId="53D31AFE" w14:textId="21CB9680" w:rsidR="002D3271" w:rsidRDefault="00001782" w:rsidP="002D327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1823.954493 </m:t>
                    </m:r>
                  </m:num>
                  <m:den>
                    <m:r>
                      <w:rPr>
                        <w:rFonts w:ascii="Cambria Math" w:hAnsi="Cambria Math"/>
                        <w:lang w:val="en-US"/>
                      </w:rPr>
                      <m:t xml:space="preserve">577.371429 </m:t>
                    </m:r>
                  </m:den>
                </m:f>
              </m:oMath>
            </m:oMathPara>
          </w:p>
          <w:p w14:paraId="037A518A" w14:textId="323EA258" w:rsidR="00A06414" w:rsidRPr="0065447E" w:rsidRDefault="002D3271" w:rsidP="002D3271">
            <w:pPr>
              <w:pStyle w:val="Osnovnitekst"/>
              <w:ind w:firstLine="0"/>
              <w:jc w:val="center"/>
              <w:rPr>
                <w:lang w:val="en-US"/>
              </w:rPr>
            </w:pPr>
            <w:r>
              <w:t xml:space="preserve">= </w:t>
            </w:r>
            <w:r w:rsidR="009A3E90">
              <w:t>3.16</w:t>
            </w:r>
          </w:p>
        </w:tc>
        <w:tc>
          <w:tcPr>
            <w:tcW w:w="1785" w:type="dxa"/>
          </w:tcPr>
          <w:p w14:paraId="1C3AB657" w14:textId="14392AFA" w:rsidR="002D3271" w:rsidRDefault="00001782" w:rsidP="002D327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1837.696114 </m:t>
                    </m:r>
                  </m:num>
                  <m:den>
                    <m:r>
                      <w:rPr>
                        <w:rFonts w:ascii="Cambria Math" w:hAnsi="Cambria Math"/>
                        <w:lang w:val="en-US"/>
                      </w:rPr>
                      <m:t xml:space="preserve">449.157040 </m:t>
                    </m:r>
                  </m:den>
                </m:f>
              </m:oMath>
            </m:oMathPara>
          </w:p>
          <w:p w14:paraId="0696C89E" w14:textId="5AB642AB" w:rsidR="00A06414" w:rsidRPr="0065447E" w:rsidRDefault="002D3271" w:rsidP="002D3271">
            <w:pPr>
              <w:pStyle w:val="Osnovnitekst"/>
              <w:ind w:firstLine="0"/>
              <w:jc w:val="center"/>
              <w:rPr>
                <w:lang w:val="en-US"/>
              </w:rPr>
            </w:pPr>
            <w:r>
              <w:t xml:space="preserve">= </w:t>
            </w:r>
            <w:r w:rsidR="0012194A">
              <w:t>4.0</w:t>
            </w:r>
            <w:r w:rsidR="00326D01">
              <w:t>9</w:t>
            </w:r>
          </w:p>
        </w:tc>
      </w:tr>
      <w:tr w:rsidR="00A06414" w:rsidRPr="0065447E" w14:paraId="432B3A5B" w14:textId="77777777" w:rsidTr="00B41DF0">
        <w:tc>
          <w:tcPr>
            <w:tcW w:w="2547" w:type="dxa"/>
          </w:tcPr>
          <w:p w14:paraId="4317071E" w14:textId="77777777" w:rsidR="00A06414" w:rsidRDefault="00A06414" w:rsidP="00F50D19">
            <w:pPr>
              <w:pStyle w:val="Osnovnitekst"/>
              <w:ind w:firstLine="0"/>
              <w:jc w:val="center"/>
              <w:rPr>
                <w:lang w:val="en-US"/>
              </w:rPr>
            </w:pPr>
          </w:p>
          <w:p w14:paraId="1528DA1C" w14:textId="03916B3B" w:rsidR="002D3271" w:rsidRPr="0065447E" w:rsidRDefault="002D3271" w:rsidP="00F50D19">
            <w:pPr>
              <w:pStyle w:val="Osnovnitekst"/>
              <w:ind w:firstLine="0"/>
              <w:jc w:val="center"/>
              <w:rPr>
                <w:lang w:val="en-US"/>
              </w:rPr>
            </w:pPr>
            <w:r>
              <w:rPr>
                <w:lang w:val="en-US"/>
              </w:rPr>
              <w:t>1000000</w:t>
            </w:r>
          </w:p>
        </w:tc>
        <w:tc>
          <w:tcPr>
            <w:tcW w:w="1727" w:type="dxa"/>
          </w:tcPr>
          <w:p w14:paraId="127B5FF8" w14:textId="2FC0167D" w:rsidR="002D3271" w:rsidRDefault="00001782" w:rsidP="002D327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15715.454876 </m:t>
                    </m:r>
                  </m:num>
                  <m:den>
                    <m:r>
                      <w:rPr>
                        <w:rFonts w:ascii="Cambria Math" w:hAnsi="Cambria Math"/>
                        <w:lang w:val="en-US"/>
                      </w:rPr>
                      <m:t xml:space="preserve">15675.815409 </m:t>
                    </m:r>
                  </m:den>
                </m:f>
              </m:oMath>
            </m:oMathPara>
          </w:p>
          <w:p w14:paraId="5B44146D" w14:textId="034A3413" w:rsidR="00A06414" w:rsidRPr="0065447E" w:rsidRDefault="002D3271" w:rsidP="002D3271">
            <w:pPr>
              <w:pStyle w:val="Osnovnitekst"/>
              <w:ind w:firstLine="0"/>
              <w:jc w:val="center"/>
              <w:rPr>
                <w:lang w:val="en-US"/>
              </w:rPr>
            </w:pPr>
            <w:r>
              <w:t xml:space="preserve">= </w:t>
            </w:r>
            <w:r w:rsidRPr="00A43E89">
              <w:t>1.</w:t>
            </w:r>
            <w:r w:rsidR="00EF25D9">
              <w:t>00</w:t>
            </w:r>
          </w:p>
        </w:tc>
        <w:tc>
          <w:tcPr>
            <w:tcW w:w="1785" w:type="dxa"/>
          </w:tcPr>
          <w:p w14:paraId="5A7944F2" w14:textId="180290F5" w:rsidR="002D3271" w:rsidRDefault="00001782" w:rsidP="002D327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15663.189551 </m:t>
                    </m:r>
                  </m:num>
                  <m:den>
                    <m:r>
                      <w:rPr>
                        <w:rFonts w:ascii="Cambria Math" w:hAnsi="Cambria Math"/>
                        <w:lang w:val="en-US"/>
                      </w:rPr>
                      <m:t xml:space="preserve">8554.116579 </m:t>
                    </m:r>
                  </m:den>
                </m:f>
              </m:oMath>
            </m:oMathPara>
          </w:p>
          <w:p w14:paraId="5DD07289" w14:textId="2FC30027" w:rsidR="00A06414" w:rsidRPr="0065447E" w:rsidRDefault="002D3271" w:rsidP="002D3271">
            <w:pPr>
              <w:pStyle w:val="Osnovnitekst"/>
              <w:ind w:firstLine="0"/>
              <w:jc w:val="center"/>
              <w:rPr>
                <w:lang w:val="en-US"/>
              </w:rPr>
            </w:pPr>
            <w:r>
              <w:t xml:space="preserve">= </w:t>
            </w:r>
            <w:r w:rsidRPr="00A43E89">
              <w:t>1.</w:t>
            </w:r>
            <w:r w:rsidR="006A736F">
              <w:t>83</w:t>
            </w:r>
          </w:p>
        </w:tc>
        <w:tc>
          <w:tcPr>
            <w:tcW w:w="1784" w:type="dxa"/>
          </w:tcPr>
          <w:p w14:paraId="138001DD" w14:textId="3CF67279" w:rsidR="002D3271" w:rsidRDefault="00001782" w:rsidP="002D327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15697.520661 </m:t>
                    </m:r>
                  </m:num>
                  <m:den>
                    <m:r>
                      <w:rPr>
                        <w:rFonts w:ascii="Cambria Math" w:hAnsi="Cambria Math"/>
                        <w:lang w:val="en-US"/>
                      </w:rPr>
                      <m:t xml:space="preserve">5155.116142 </m:t>
                    </m:r>
                  </m:den>
                </m:f>
              </m:oMath>
            </m:oMathPara>
          </w:p>
          <w:p w14:paraId="20C6E2EA" w14:textId="1D99CFD8" w:rsidR="00A06414" w:rsidRPr="0065447E" w:rsidRDefault="002D3271" w:rsidP="002D3271">
            <w:pPr>
              <w:pStyle w:val="Osnovnitekst"/>
              <w:ind w:firstLine="0"/>
              <w:jc w:val="center"/>
              <w:rPr>
                <w:lang w:val="en-US"/>
              </w:rPr>
            </w:pPr>
            <w:r>
              <w:t xml:space="preserve">= </w:t>
            </w:r>
            <w:r w:rsidR="00F82F5E">
              <w:t>3.04</w:t>
            </w:r>
          </w:p>
        </w:tc>
        <w:tc>
          <w:tcPr>
            <w:tcW w:w="1785" w:type="dxa"/>
          </w:tcPr>
          <w:p w14:paraId="5A659A3B" w14:textId="1B00947C" w:rsidR="002D3271" w:rsidRDefault="00001782" w:rsidP="002D327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16184.729608 </m:t>
                    </m:r>
                  </m:num>
                  <m:den>
                    <m:r>
                      <w:rPr>
                        <w:rFonts w:ascii="Cambria Math" w:hAnsi="Cambria Math"/>
                        <w:lang w:val="en-US"/>
                      </w:rPr>
                      <m:t xml:space="preserve">3937.199700 </m:t>
                    </m:r>
                  </m:den>
                </m:f>
              </m:oMath>
            </m:oMathPara>
          </w:p>
          <w:p w14:paraId="08FBE921" w14:textId="5A61B413" w:rsidR="00A06414" w:rsidRPr="0065447E" w:rsidRDefault="002D3271" w:rsidP="002D3271">
            <w:pPr>
              <w:pStyle w:val="Osnovnitekst"/>
              <w:ind w:firstLine="0"/>
              <w:jc w:val="center"/>
              <w:rPr>
                <w:lang w:val="en-US"/>
              </w:rPr>
            </w:pPr>
            <w:r>
              <w:t xml:space="preserve">= </w:t>
            </w:r>
            <w:r w:rsidR="00B215DD">
              <w:t>4</w:t>
            </w:r>
            <w:r w:rsidR="00123331">
              <w:t>.</w:t>
            </w:r>
            <w:r w:rsidR="00B215DD">
              <w:t>11</w:t>
            </w:r>
          </w:p>
        </w:tc>
      </w:tr>
      <w:tr w:rsidR="00A06414" w:rsidRPr="0065447E" w14:paraId="738B49E0" w14:textId="77777777" w:rsidTr="00B41DF0">
        <w:tc>
          <w:tcPr>
            <w:tcW w:w="2547" w:type="dxa"/>
          </w:tcPr>
          <w:p w14:paraId="74A4D2DC" w14:textId="77777777" w:rsidR="00A06414" w:rsidRPr="00802E91" w:rsidRDefault="00A06414" w:rsidP="00B41DF0">
            <w:pPr>
              <w:pStyle w:val="Osnovnitekst"/>
              <w:ind w:firstLine="0"/>
              <w:rPr>
                <w:b/>
                <w:bCs/>
                <w:lang w:val="en-US"/>
              </w:rPr>
            </w:pPr>
            <w:proofErr w:type="spellStart"/>
            <w:r>
              <w:rPr>
                <w:b/>
                <w:bCs/>
                <w:lang w:val="en-US"/>
              </w:rPr>
              <w:t>Srednje</w:t>
            </w:r>
            <w:proofErr w:type="spellEnd"/>
            <w:r>
              <w:rPr>
                <w:b/>
                <w:bCs/>
                <w:lang w:val="en-US"/>
              </w:rPr>
              <w:t xml:space="preserve"> </w:t>
            </w:r>
            <w:proofErr w:type="spellStart"/>
            <w:r>
              <w:rPr>
                <w:b/>
                <w:bCs/>
                <w:lang w:val="en-US"/>
              </w:rPr>
              <w:t>ubrzanje</w:t>
            </w:r>
            <w:proofErr w:type="spellEnd"/>
          </w:p>
        </w:tc>
        <w:tc>
          <w:tcPr>
            <w:tcW w:w="1727" w:type="dxa"/>
          </w:tcPr>
          <w:p w14:paraId="723A3622" w14:textId="59E4DC38" w:rsidR="00A06414" w:rsidRPr="00F32FA2" w:rsidRDefault="00A06414" w:rsidP="00B41DF0">
            <w:pPr>
              <w:pStyle w:val="Osnovnitekst"/>
              <w:ind w:firstLine="0"/>
              <w:jc w:val="center"/>
              <w:rPr>
                <w:b/>
                <w:bCs/>
                <w:lang w:val="en-US"/>
              </w:rPr>
            </w:pPr>
            <w:r w:rsidRPr="00F32FA2">
              <w:rPr>
                <w:b/>
                <w:bCs/>
                <w:lang w:val="en-US"/>
              </w:rPr>
              <w:t>1.0</w:t>
            </w:r>
            <w:r w:rsidR="001B6B91">
              <w:rPr>
                <w:b/>
                <w:bCs/>
                <w:lang w:val="en-US"/>
              </w:rPr>
              <w:t>1</w:t>
            </w:r>
          </w:p>
        </w:tc>
        <w:tc>
          <w:tcPr>
            <w:tcW w:w="1785" w:type="dxa"/>
          </w:tcPr>
          <w:p w14:paraId="3E3BAC10" w14:textId="58598AFF" w:rsidR="00A06414" w:rsidRPr="00555748" w:rsidRDefault="00A06414" w:rsidP="00B41DF0">
            <w:pPr>
              <w:pStyle w:val="Osnovnitekst"/>
              <w:ind w:firstLine="0"/>
              <w:jc w:val="center"/>
              <w:rPr>
                <w:b/>
                <w:bCs/>
                <w:lang w:val="en-US"/>
              </w:rPr>
            </w:pPr>
            <w:r w:rsidRPr="00555748">
              <w:rPr>
                <w:b/>
                <w:bCs/>
                <w:lang w:val="en-US"/>
              </w:rPr>
              <w:t>1.</w:t>
            </w:r>
            <w:r w:rsidR="00CC4EC6">
              <w:rPr>
                <w:b/>
                <w:bCs/>
                <w:lang w:val="en-US"/>
              </w:rPr>
              <w:t>85</w:t>
            </w:r>
          </w:p>
        </w:tc>
        <w:tc>
          <w:tcPr>
            <w:tcW w:w="1784" w:type="dxa"/>
          </w:tcPr>
          <w:p w14:paraId="1244C971" w14:textId="56B64512" w:rsidR="00A06414" w:rsidRPr="00555748" w:rsidRDefault="00A06414" w:rsidP="00B41DF0">
            <w:pPr>
              <w:pStyle w:val="Osnovnitekst"/>
              <w:ind w:firstLine="0"/>
              <w:jc w:val="center"/>
              <w:rPr>
                <w:b/>
                <w:bCs/>
                <w:lang w:val="en-US"/>
              </w:rPr>
            </w:pPr>
            <w:r>
              <w:rPr>
                <w:b/>
                <w:bCs/>
                <w:lang w:val="en-US"/>
              </w:rPr>
              <w:t>3.</w:t>
            </w:r>
            <w:r w:rsidR="00CC4EC6">
              <w:rPr>
                <w:b/>
                <w:bCs/>
                <w:lang w:val="en-US"/>
              </w:rPr>
              <w:t>11</w:t>
            </w:r>
          </w:p>
        </w:tc>
        <w:tc>
          <w:tcPr>
            <w:tcW w:w="1785" w:type="dxa"/>
          </w:tcPr>
          <w:p w14:paraId="73F0AF8A" w14:textId="05173F0F" w:rsidR="00A06414" w:rsidRPr="00555748" w:rsidRDefault="002E746E" w:rsidP="00B41DF0">
            <w:pPr>
              <w:pStyle w:val="Osnovnitekst"/>
              <w:ind w:firstLine="0"/>
              <w:jc w:val="center"/>
              <w:rPr>
                <w:b/>
                <w:bCs/>
                <w:lang w:val="en-US"/>
              </w:rPr>
            </w:pPr>
            <w:r>
              <w:rPr>
                <w:b/>
                <w:bCs/>
                <w:lang w:val="en-US"/>
              </w:rPr>
              <w:t>4</w:t>
            </w:r>
            <w:r w:rsidR="00A06414">
              <w:rPr>
                <w:b/>
                <w:bCs/>
                <w:lang w:val="en-US"/>
              </w:rPr>
              <w:t>.</w:t>
            </w:r>
            <w:r>
              <w:rPr>
                <w:b/>
                <w:bCs/>
                <w:lang w:val="en-US"/>
              </w:rPr>
              <w:t>04</w:t>
            </w:r>
          </w:p>
        </w:tc>
      </w:tr>
    </w:tbl>
    <w:p w14:paraId="2DCFDF54" w14:textId="77777777" w:rsidR="00A06414" w:rsidRDefault="00A06414" w:rsidP="00817282">
      <w:pPr>
        <w:pStyle w:val="Osnovnitekst"/>
        <w:rPr>
          <w:lang w:val="en-US"/>
        </w:rPr>
      </w:pPr>
    </w:p>
    <w:p w14:paraId="6B7FBFF6" w14:textId="457B9EA5" w:rsidR="00817282" w:rsidRDefault="00817282" w:rsidP="00991E29">
      <w:pPr>
        <w:pStyle w:val="IIInivonaslova-Odeljak"/>
      </w:pPr>
      <w:bookmarkStart w:id="17" w:name="_Toc100409247"/>
      <w:r>
        <w:t>Logovi izvršavanja</w:t>
      </w:r>
      <w:bookmarkEnd w:id="17"/>
    </w:p>
    <w:p w14:paraId="5741E062" w14:textId="77777777" w:rsidR="00440486" w:rsidRDefault="00440486" w:rsidP="00440486">
      <w:pPr>
        <w:pStyle w:val="Programskikod"/>
      </w:pPr>
      <w:r>
        <w:t>Simplex 50000</w:t>
      </w:r>
    </w:p>
    <w:p w14:paraId="1549F728" w14:textId="77777777" w:rsidR="00440486" w:rsidRDefault="00440486" w:rsidP="00440486">
      <w:pPr>
        <w:pStyle w:val="Programskikod"/>
      </w:pPr>
      <w:r>
        <w:t xml:space="preserve">Time elapsed in ms (sequential program): 897.346314 </w:t>
      </w:r>
    </w:p>
    <w:p w14:paraId="519B6E0E" w14:textId="77777777" w:rsidR="00440486" w:rsidRDefault="00440486" w:rsidP="00440486">
      <w:pPr>
        <w:pStyle w:val="Programskikod"/>
      </w:pPr>
      <w:r>
        <w:t xml:space="preserve">Time elapsed in ms (parallel program): 873.633010 </w:t>
      </w:r>
    </w:p>
    <w:p w14:paraId="5C84C3A5" w14:textId="5E787B41" w:rsidR="00440486" w:rsidRDefault="00440486" w:rsidP="00440486">
      <w:pPr>
        <w:pStyle w:val="Programskikod"/>
      </w:pPr>
      <w:r>
        <w:t>Test PASSED</w:t>
      </w:r>
    </w:p>
    <w:p w14:paraId="4F1D4DF2" w14:textId="324414E2" w:rsidR="00440486" w:rsidRDefault="00440486" w:rsidP="00440486">
      <w:pPr>
        <w:pStyle w:val="Programskikod"/>
      </w:pPr>
    </w:p>
    <w:p w14:paraId="4E108AF1" w14:textId="77777777" w:rsidR="00440486" w:rsidRDefault="00440486" w:rsidP="00440486">
      <w:pPr>
        <w:pStyle w:val="Programskikod"/>
      </w:pPr>
      <w:r>
        <w:t>Simplex 100000</w:t>
      </w:r>
    </w:p>
    <w:p w14:paraId="6BAF1B43" w14:textId="77777777" w:rsidR="00440486" w:rsidRDefault="00440486" w:rsidP="00440486">
      <w:pPr>
        <w:pStyle w:val="Programskikod"/>
      </w:pPr>
      <w:r>
        <w:t xml:space="preserve">Time elapsed in ms (sequential program): 1831.686714 </w:t>
      </w:r>
    </w:p>
    <w:p w14:paraId="37B5CE27" w14:textId="77777777" w:rsidR="00440486" w:rsidRDefault="00440486" w:rsidP="00440486">
      <w:pPr>
        <w:pStyle w:val="Programskikod"/>
      </w:pPr>
      <w:r>
        <w:t xml:space="preserve">Time elapsed in ms (parallel program): 1812.717539 </w:t>
      </w:r>
    </w:p>
    <w:p w14:paraId="78E1DF04" w14:textId="6120FA80" w:rsidR="00440486" w:rsidRDefault="00440486" w:rsidP="00440486">
      <w:pPr>
        <w:pStyle w:val="Programskikod"/>
      </w:pPr>
      <w:r>
        <w:t>Test PASSED</w:t>
      </w:r>
    </w:p>
    <w:p w14:paraId="4936DE63" w14:textId="58FE464B" w:rsidR="00440486" w:rsidRDefault="00440486" w:rsidP="00440486">
      <w:pPr>
        <w:pStyle w:val="Programskikod"/>
      </w:pPr>
    </w:p>
    <w:p w14:paraId="569AF639" w14:textId="77777777" w:rsidR="00440486" w:rsidRDefault="00440486" w:rsidP="00440486">
      <w:pPr>
        <w:pStyle w:val="Programskikod"/>
      </w:pPr>
      <w:r>
        <w:t>Simplex 1000000</w:t>
      </w:r>
    </w:p>
    <w:p w14:paraId="11E4BAD5" w14:textId="77777777" w:rsidR="00440486" w:rsidRDefault="00440486" w:rsidP="00440486">
      <w:pPr>
        <w:pStyle w:val="Programskikod"/>
      </w:pPr>
      <w:r>
        <w:t xml:space="preserve">Time elapsed in ms (sequential program): 15715.454876 </w:t>
      </w:r>
    </w:p>
    <w:p w14:paraId="0EE033DB" w14:textId="77777777" w:rsidR="00440486" w:rsidRDefault="00440486" w:rsidP="00440486">
      <w:pPr>
        <w:pStyle w:val="Programskikod"/>
      </w:pPr>
      <w:r>
        <w:t xml:space="preserve">Time elapsed in ms (parallel program): 15675.815409 </w:t>
      </w:r>
    </w:p>
    <w:p w14:paraId="2DDB8C48" w14:textId="4A320E0F" w:rsidR="00440486" w:rsidRDefault="00440486" w:rsidP="00440486">
      <w:pPr>
        <w:pStyle w:val="Programskikod"/>
      </w:pPr>
      <w:r>
        <w:t>Test PASSED</w:t>
      </w:r>
    </w:p>
    <w:p w14:paraId="2FC074E9" w14:textId="19982BC3" w:rsidR="002D3271" w:rsidRDefault="00991E29" w:rsidP="00372321">
      <w:pPr>
        <w:pStyle w:val="Oznakaslike"/>
      </w:pPr>
      <w:r>
        <w:t xml:space="preserve">Listing </w:t>
      </w:r>
      <w:r w:rsidR="002D3271">
        <w:t>5</w:t>
      </w:r>
      <w:r>
        <w:t xml:space="preserve">. </w:t>
      </w:r>
      <w:r w:rsidR="00A878E7">
        <w:t xml:space="preserve">Sekvencijalna i </w:t>
      </w:r>
      <w:r w:rsidR="00336ACF">
        <w:t>paralelna</w:t>
      </w:r>
      <w:r w:rsidR="00A878E7">
        <w:t xml:space="preserve"> izvršavanja </w:t>
      </w:r>
      <w:r w:rsidR="00372321">
        <w:t>sa 1 niti</w:t>
      </w:r>
    </w:p>
    <w:p w14:paraId="60CFEFB5" w14:textId="77777777" w:rsidR="00372321" w:rsidRPr="00372321" w:rsidRDefault="00372321" w:rsidP="00372321">
      <w:pPr>
        <w:pStyle w:val="Osnovnitekst"/>
        <w:rPr>
          <w:lang w:val="sr-Latn-RS"/>
        </w:rPr>
      </w:pPr>
    </w:p>
    <w:p w14:paraId="06402592" w14:textId="77777777" w:rsidR="00EF25D9" w:rsidRDefault="00EF25D9" w:rsidP="00EF25D9">
      <w:pPr>
        <w:pStyle w:val="Programskikod"/>
      </w:pPr>
      <w:r>
        <w:t>Simplex 50000</w:t>
      </w:r>
    </w:p>
    <w:p w14:paraId="65EDF780" w14:textId="77777777" w:rsidR="00EF25D9" w:rsidRDefault="00EF25D9" w:rsidP="00EF25D9">
      <w:pPr>
        <w:pStyle w:val="Programskikod"/>
      </w:pPr>
      <w:r>
        <w:lastRenderedPageBreak/>
        <w:t xml:space="preserve">Time elapsed in ms (sequential program): 876.437085 </w:t>
      </w:r>
    </w:p>
    <w:p w14:paraId="753CE2CE" w14:textId="77777777" w:rsidR="00EF25D9" w:rsidRDefault="00EF25D9" w:rsidP="00EF25D9">
      <w:pPr>
        <w:pStyle w:val="Programskikod"/>
      </w:pPr>
      <w:r>
        <w:t xml:space="preserve">Time elapsed in ms (parallel program): 470.557831 </w:t>
      </w:r>
    </w:p>
    <w:p w14:paraId="68EDC260" w14:textId="4EE48989" w:rsidR="00EF25D9" w:rsidRDefault="00EF25D9" w:rsidP="00EF25D9">
      <w:pPr>
        <w:pStyle w:val="Programskikod"/>
      </w:pPr>
      <w:r>
        <w:t>Test PASSED</w:t>
      </w:r>
    </w:p>
    <w:p w14:paraId="307D2FAD" w14:textId="4D9AD0B2" w:rsidR="00EF25D9" w:rsidRDefault="00EF25D9" w:rsidP="00EF25D9">
      <w:pPr>
        <w:pStyle w:val="Programskikod"/>
      </w:pPr>
    </w:p>
    <w:p w14:paraId="47BEB3F6" w14:textId="77777777" w:rsidR="00EF25D9" w:rsidRDefault="00EF25D9" w:rsidP="00EF25D9">
      <w:pPr>
        <w:pStyle w:val="Programskikod"/>
      </w:pPr>
      <w:r>
        <w:t>Simplex 100000</w:t>
      </w:r>
    </w:p>
    <w:p w14:paraId="7A0AC492" w14:textId="77777777" w:rsidR="00EF25D9" w:rsidRDefault="00EF25D9" w:rsidP="00EF25D9">
      <w:pPr>
        <w:pStyle w:val="Programskikod"/>
      </w:pPr>
      <w:r>
        <w:t xml:space="preserve">Time elapsed in ms (sequential program): 1850.151000 </w:t>
      </w:r>
    </w:p>
    <w:p w14:paraId="0A241DF0" w14:textId="77777777" w:rsidR="00EF25D9" w:rsidRDefault="00EF25D9" w:rsidP="00EF25D9">
      <w:pPr>
        <w:pStyle w:val="Programskikod"/>
      </w:pPr>
      <w:r>
        <w:t xml:space="preserve">Time elapsed in ms (parallel program): 987.194650 </w:t>
      </w:r>
    </w:p>
    <w:p w14:paraId="47451621" w14:textId="206F20D5" w:rsidR="00EF25D9" w:rsidRDefault="00EF25D9" w:rsidP="00EF25D9">
      <w:pPr>
        <w:pStyle w:val="Programskikod"/>
      </w:pPr>
      <w:r>
        <w:t>Test PASSED</w:t>
      </w:r>
    </w:p>
    <w:p w14:paraId="624B57E1" w14:textId="7F773E08" w:rsidR="00654346" w:rsidRDefault="00654346" w:rsidP="00EF25D9">
      <w:pPr>
        <w:pStyle w:val="Programskikod"/>
      </w:pPr>
    </w:p>
    <w:p w14:paraId="33BBC7F1" w14:textId="77777777" w:rsidR="00654346" w:rsidRDefault="00654346" w:rsidP="00654346">
      <w:pPr>
        <w:pStyle w:val="Programskikod"/>
      </w:pPr>
      <w:r>
        <w:t>Simplex 1000000</w:t>
      </w:r>
    </w:p>
    <w:p w14:paraId="45F2434A" w14:textId="77777777" w:rsidR="00654346" w:rsidRDefault="00654346" w:rsidP="00654346">
      <w:pPr>
        <w:pStyle w:val="Programskikod"/>
      </w:pPr>
      <w:r>
        <w:t xml:space="preserve">Time elapsed in ms (sequential program): 15663.189551 </w:t>
      </w:r>
    </w:p>
    <w:p w14:paraId="7A0C4672" w14:textId="77777777" w:rsidR="00654346" w:rsidRDefault="00654346" w:rsidP="00654346">
      <w:pPr>
        <w:pStyle w:val="Programskikod"/>
      </w:pPr>
      <w:r>
        <w:t xml:space="preserve">Time elapsed in ms (parallel program): 8554.116579 </w:t>
      </w:r>
    </w:p>
    <w:p w14:paraId="1C93BD4F" w14:textId="43F77814" w:rsidR="00654346" w:rsidRDefault="00654346" w:rsidP="00654346">
      <w:pPr>
        <w:pStyle w:val="Programskikod"/>
      </w:pPr>
      <w:r>
        <w:t>Test PASSED</w:t>
      </w:r>
    </w:p>
    <w:p w14:paraId="74A884B2" w14:textId="3AF2CD4D" w:rsidR="002D3271" w:rsidRPr="005B7DC8" w:rsidRDefault="002D3271" w:rsidP="002D3271">
      <w:pPr>
        <w:pStyle w:val="Oznakaslike"/>
        <w:rPr>
          <w:lang w:val="sr-Latn-RS"/>
        </w:rPr>
      </w:pPr>
      <w:r>
        <w:t xml:space="preserve">Listing 6. </w:t>
      </w:r>
      <w:r w:rsidR="00A878E7">
        <w:t xml:space="preserve">Sekvencijalna i </w:t>
      </w:r>
      <w:r w:rsidR="00336ACF">
        <w:t>paralelna</w:t>
      </w:r>
      <w:r w:rsidR="00A878E7">
        <w:t xml:space="preserve"> izvršavanja </w:t>
      </w:r>
      <w:r>
        <w:t>sa 2 niti</w:t>
      </w:r>
    </w:p>
    <w:p w14:paraId="5333B7D6" w14:textId="77777777" w:rsidR="002D3271" w:rsidRPr="00980A64" w:rsidRDefault="002D3271" w:rsidP="002D3271">
      <w:pPr>
        <w:pStyle w:val="Osnovnitekst"/>
      </w:pPr>
    </w:p>
    <w:p w14:paraId="0ADD4AED" w14:textId="77777777" w:rsidR="00654346" w:rsidRDefault="00654346" w:rsidP="00654346">
      <w:pPr>
        <w:pStyle w:val="Programskikod"/>
      </w:pPr>
      <w:r>
        <w:t>Simplex 50000</w:t>
      </w:r>
    </w:p>
    <w:p w14:paraId="66902D47" w14:textId="77777777" w:rsidR="00654346" w:rsidRDefault="00654346" w:rsidP="00654346">
      <w:pPr>
        <w:pStyle w:val="Programskikod"/>
      </w:pPr>
      <w:r>
        <w:t xml:space="preserve">Time elapsed in ms (sequential program): 876.851440 </w:t>
      </w:r>
    </w:p>
    <w:p w14:paraId="4425EC10" w14:textId="77777777" w:rsidR="00654346" w:rsidRDefault="00654346" w:rsidP="00654346">
      <w:pPr>
        <w:pStyle w:val="Programskikod"/>
      </w:pPr>
      <w:r>
        <w:t xml:space="preserve">Time elapsed in ms (parallel program): 279.833051 </w:t>
      </w:r>
    </w:p>
    <w:p w14:paraId="61DFB6A3" w14:textId="02077AB5" w:rsidR="00654346" w:rsidRDefault="00654346" w:rsidP="00654346">
      <w:pPr>
        <w:pStyle w:val="Programskikod"/>
      </w:pPr>
      <w:r>
        <w:t>Test PASSED</w:t>
      </w:r>
    </w:p>
    <w:p w14:paraId="73FB1139" w14:textId="01D09CA4" w:rsidR="004B4014" w:rsidRDefault="004B4014" w:rsidP="00654346">
      <w:pPr>
        <w:pStyle w:val="Programskikod"/>
      </w:pPr>
    </w:p>
    <w:p w14:paraId="6F116A19" w14:textId="77777777" w:rsidR="004B4014" w:rsidRDefault="004B4014" w:rsidP="004B4014">
      <w:pPr>
        <w:pStyle w:val="Programskikod"/>
      </w:pPr>
      <w:r>
        <w:t>Simplex 100000</w:t>
      </w:r>
    </w:p>
    <w:p w14:paraId="0A203380" w14:textId="77777777" w:rsidR="004B4014" w:rsidRDefault="004B4014" w:rsidP="004B4014">
      <w:pPr>
        <w:pStyle w:val="Programskikod"/>
      </w:pPr>
      <w:r>
        <w:t xml:space="preserve">Time elapsed in ms (sequential program): 1823.954493 </w:t>
      </w:r>
    </w:p>
    <w:p w14:paraId="10647711" w14:textId="77777777" w:rsidR="004B4014" w:rsidRDefault="004B4014" w:rsidP="004B4014">
      <w:pPr>
        <w:pStyle w:val="Programskikod"/>
      </w:pPr>
      <w:r>
        <w:t xml:space="preserve">Time elapsed in ms (parallel program): 577.371429 </w:t>
      </w:r>
    </w:p>
    <w:p w14:paraId="3B15FD65" w14:textId="06674E9D" w:rsidR="004B4014" w:rsidRDefault="004B4014" w:rsidP="004B4014">
      <w:pPr>
        <w:pStyle w:val="Programskikod"/>
      </w:pPr>
      <w:r>
        <w:t>Test PASSED</w:t>
      </w:r>
    </w:p>
    <w:p w14:paraId="443F7EAE" w14:textId="16EA6A06" w:rsidR="004B4014" w:rsidRDefault="004B4014" w:rsidP="004B4014">
      <w:pPr>
        <w:pStyle w:val="Programskikod"/>
      </w:pPr>
    </w:p>
    <w:p w14:paraId="6EC9102A" w14:textId="77777777" w:rsidR="00B24D42" w:rsidRDefault="00B24D42" w:rsidP="00B24D42">
      <w:pPr>
        <w:pStyle w:val="Programskikod"/>
      </w:pPr>
      <w:r>
        <w:t>Simplex 1000000</w:t>
      </w:r>
    </w:p>
    <w:p w14:paraId="327E1BFC" w14:textId="77777777" w:rsidR="00B24D42" w:rsidRDefault="00B24D42" w:rsidP="00B24D42">
      <w:pPr>
        <w:pStyle w:val="Programskikod"/>
      </w:pPr>
      <w:r>
        <w:t xml:space="preserve">Time elapsed in ms (sequential program): 15697.520661 </w:t>
      </w:r>
    </w:p>
    <w:p w14:paraId="2B046EC9" w14:textId="77777777" w:rsidR="00B24D42" w:rsidRDefault="00B24D42" w:rsidP="00B24D42">
      <w:pPr>
        <w:pStyle w:val="Programskikod"/>
      </w:pPr>
      <w:r>
        <w:t xml:space="preserve">Time elapsed in ms (parallel program): 5155.116142 </w:t>
      </w:r>
    </w:p>
    <w:p w14:paraId="39F23043" w14:textId="641ADF7F" w:rsidR="00B24D42" w:rsidRDefault="00B24D42" w:rsidP="00B24D42">
      <w:pPr>
        <w:pStyle w:val="Programskikod"/>
      </w:pPr>
      <w:r>
        <w:t>Test PASSED</w:t>
      </w:r>
    </w:p>
    <w:p w14:paraId="28ACE7C0" w14:textId="0D5CF8C2" w:rsidR="002D3271" w:rsidRPr="005B7DC8" w:rsidRDefault="002D3271" w:rsidP="002D3271">
      <w:pPr>
        <w:pStyle w:val="Oznakaslike"/>
        <w:rPr>
          <w:lang w:val="sr-Latn-RS"/>
        </w:rPr>
      </w:pPr>
      <w:r>
        <w:t xml:space="preserve">Listing </w:t>
      </w:r>
      <w:r w:rsidR="00372321">
        <w:t>7</w:t>
      </w:r>
      <w:r>
        <w:t xml:space="preserve">. </w:t>
      </w:r>
      <w:r w:rsidR="00A878E7">
        <w:t xml:space="preserve">Sekvencijalna i </w:t>
      </w:r>
      <w:r w:rsidR="00336ACF">
        <w:t>paralelna</w:t>
      </w:r>
      <w:r w:rsidR="00A878E7">
        <w:t xml:space="preserve"> izvršavanja </w:t>
      </w:r>
      <w:r>
        <w:t xml:space="preserve">sa </w:t>
      </w:r>
      <w:r w:rsidR="00372321">
        <w:t>4</w:t>
      </w:r>
      <w:r>
        <w:t xml:space="preserve"> niti</w:t>
      </w:r>
    </w:p>
    <w:p w14:paraId="0C437670" w14:textId="77777777" w:rsidR="002D3271" w:rsidRPr="00980A64" w:rsidRDefault="002D3271" w:rsidP="002D3271">
      <w:pPr>
        <w:pStyle w:val="Osnovnitekst"/>
      </w:pPr>
    </w:p>
    <w:p w14:paraId="18B6A175" w14:textId="77777777" w:rsidR="00F82F5E" w:rsidRDefault="00F82F5E" w:rsidP="00F82F5E">
      <w:pPr>
        <w:pStyle w:val="Programskikod"/>
      </w:pPr>
      <w:r>
        <w:t>Simplex 50000</w:t>
      </w:r>
    </w:p>
    <w:p w14:paraId="315CCB30" w14:textId="77777777" w:rsidR="00F82F5E" w:rsidRDefault="00F82F5E" w:rsidP="00F82F5E">
      <w:pPr>
        <w:pStyle w:val="Programskikod"/>
      </w:pPr>
      <w:r>
        <w:t xml:space="preserve">Time elapsed in ms (sequential program): 879.665203 </w:t>
      </w:r>
    </w:p>
    <w:p w14:paraId="4FEBC76E" w14:textId="77777777" w:rsidR="00F82F5E" w:rsidRDefault="00F82F5E" w:rsidP="00F82F5E">
      <w:pPr>
        <w:pStyle w:val="Programskikod"/>
      </w:pPr>
      <w:r>
        <w:t xml:space="preserve">Time elapsed in ms (parallel program): 222.400882 </w:t>
      </w:r>
    </w:p>
    <w:p w14:paraId="6BF12F71" w14:textId="09E00328" w:rsidR="00F82F5E" w:rsidRDefault="00F82F5E" w:rsidP="00F82F5E">
      <w:pPr>
        <w:pStyle w:val="Programskikod"/>
      </w:pPr>
      <w:r>
        <w:t>Test PASSED</w:t>
      </w:r>
    </w:p>
    <w:p w14:paraId="71E5C6E8" w14:textId="170CA706" w:rsidR="00F82F5E" w:rsidRDefault="00F82F5E" w:rsidP="00F82F5E">
      <w:pPr>
        <w:pStyle w:val="Programskikod"/>
      </w:pPr>
    </w:p>
    <w:p w14:paraId="2930F0A7" w14:textId="77777777" w:rsidR="00E0295C" w:rsidRDefault="00E0295C" w:rsidP="00E0295C">
      <w:pPr>
        <w:pStyle w:val="Programskikod"/>
      </w:pPr>
      <w:r>
        <w:t>Simplex 100000</w:t>
      </w:r>
    </w:p>
    <w:p w14:paraId="558CFFA6" w14:textId="77777777" w:rsidR="00E0295C" w:rsidRDefault="00E0295C" w:rsidP="00E0295C">
      <w:pPr>
        <w:pStyle w:val="Programskikod"/>
      </w:pPr>
      <w:r>
        <w:lastRenderedPageBreak/>
        <w:t xml:space="preserve">Time elapsed in ms (sequential program): 1837.696114 </w:t>
      </w:r>
    </w:p>
    <w:p w14:paraId="1D385A00" w14:textId="77777777" w:rsidR="00E0295C" w:rsidRDefault="00E0295C" w:rsidP="00E0295C">
      <w:pPr>
        <w:pStyle w:val="Programskikod"/>
      </w:pPr>
      <w:r>
        <w:t xml:space="preserve">Time elapsed in ms (parallel program): 449.157040 </w:t>
      </w:r>
    </w:p>
    <w:p w14:paraId="4CAF9D6E" w14:textId="03E7A085" w:rsidR="00F82F5E" w:rsidRDefault="00E0295C" w:rsidP="00E0295C">
      <w:pPr>
        <w:pStyle w:val="Programskikod"/>
      </w:pPr>
      <w:r>
        <w:t>Test PASSED</w:t>
      </w:r>
    </w:p>
    <w:p w14:paraId="6805CCCE" w14:textId="77777777" w:rsidR="00E0295C" w:rsidRDefault="00E0295C" w:rsidP="00E0295C">
      <w:pPr>
        <w:pStyle w:val="Programskikod"/>
      </w:pPr>
    </w:p>
    <w:p w14:paraId="7BC94B87" w14:textId="77777777" w:rsidR="00F82F5E" w:rsidRDefault="00F82F5E" w:rsidP="00F82F5E">
      <w:pPr>
        <w:pStyle w:val="Programskikod"/>
      </w:pPr>
      <w:r>
        <w:t>Simplex 1000000</w:t>
      </w:r>
    </w:p>
    <w:p w14:paraId="74636F87" w14:textId="77777777" w:rsidR="00F82F5E" w:rsidRDefault="00F82F5E" w:rsidP="00F82F5E">
      <w:pPr>
        <w:pStyle w:val="Programskikod"/>
      </w:pPr>
      <w:r>
        <w:t xml:space="preserve">Time elapsed in ms (sequential program): 16184.729608 </w:t>
      </w:r>
    </w:p>
    <w:p w14:paraId="25BA870E" w14:textId="77777777" w:rsidR="00F82F5E" w:rsidRDefault="00F82F5E" w:rsidP="00F82F5E">
      <w:pPr>
        <w:pStyle w:val="Programskikod"/>
      </w:pPr>
      <w:r>
        <w:t xml:space="preserve">Time elapsed in ms (parallel program): 3937.199700 </w:t>
      </w:r>
    </w:p>
    <w:p w14:paraId="4F568EFB" w14:textId="7FDBE50C" w:rsidR="00F82F5E" w:rsidRDefault="00F82F5E" w:rsidP="00F82F5E">
      <w:pPr>
        <w:pStyle w:val="Programskikod"/>
      </w:pPr>
      <w:r>
        <w:t>Test PASSED</w:t>
      </w:r>
    </w:p>
    <w:p w14:paraId="35809A59" w14:textId="55007354" w:rsidR="002D3271" w:rsidRPr="005B7DC8" w:rsidRDefault="002D3271" w:rsidP="002D3271">
      <w:pPr>
        <w:pStyle w:val="Oznakaslike"/>
        <w:rPr>
          <w:lang w:val="sr-Latn-RS"/>
        </w:rPr>
      </w:pPr>
      <w:r>
        <w:t xml:space="preserve">Listing </w:t>
      </w:r>
      <w:r w:rsidR="00372321">
        <w:t>8.</w:t>
      </w:r>
      <w:r>
        <w:t xml:space="preserve"> </w:t>
      </w:r>
      <w:r w:rsidR="004718C5">
        <w:t xml:space="preserve">Sekvencijalna i </w:t>
      </w:r>
      <w:r w:rsidR="00336ACF">
        <w:t>paralelna</w:t>
      </w:r>
      <w:r w:rsidR="004718C5">
        <w:t xml:space="preserve"> izvršavanja </w:t>
      </w:r>
      <w:r>
        <w:t>sa 8 niti</w:t>
      </w:r>
    </w:p>
    <w:p w14:paraId="55A66A86" w14:textId="77777777" w:rsidR="00991E29" w:rsidRDefault="00991E29" w:rsidP="00817282">
      <w:pPr>
        <w:pStyle w:val="Osnovnitekst"/>
      </w:pPr>
    </w:p>
    <w:p w14:paraId="1672EB6F" w14:textId="0ACC835E" w:rsidR="00817282" w:rsidRDefault="00817282" w:rsidP="00991E29">
      <w:pPr>
        <w:pStyle w:val="IIInivonaslova-Odeljak"/>
      </w:pPr>
      <w:bookmarkStart w:id="18" w:name="_Toc100409248"/>
      <w:r>
        <w:t>Grafici ubrzanja</w:t>
      </w:r>
      <w:bookmarkEnd w:id="18"/>
    </w:p>
    <w:p w14:paraId="69055934" w14:textId="51C32CB1" w:rsidR="00991E29" w:rsidRDefault="00772029" w:rsidP="00991E29">
      <w:pPr>
        <w:pStyle w:val="Osnovnitekst"/>
        <w:keepNext/>
        <w:ind w:firstLine="0"/>
        <w:jc w:val="center"/>
      </w:pPr>
      <w:r>
        <w:rPr>
          <w:noProof/>
          <w:lang w:val="en-US"/>
        </w:rPr>
        <w:drawing>
          <wp:inline distT="0" distB="0" distL="0" distR="0" wp14:anchorId="370AFF7A" wp14:editId="226D2F7A">
            <wp:extent cx="4140679" cy="2413330"/>
            <wp:effectExtent l="0" t="0" r="12700" b="63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3C1AED" w14:textId="55E05DAD" w:rsidR="00991E29" w:rsidRDefault="00991E29" w:rsidP="00991E29">
      <w:pPr>
        <w:pStyle w:val="Caption"/>
        <w:jc w:val="center"/>
        <w:rPr>
          <w:noProof/>
          <w:lang w:val="sr-Latn-CS"/>
        </w:rPr>
      </w:pPr>
      <w:r>
        <w:rPr>
          <w:noProof/>
          <w:lang w:val="sr-Latn-CS"/>
        </w:rPr>
        <w:t>Slika</w:t>
      </w:r>
      <w:r w:rsidRPr="00FD52EC">
        <w:rPr>
          <w:noProof/>
          <w:lang w:val="sr-Latn-CS"/>
        </w:rPr>
        <w:t xml:space="preserve"> </w:t>
      </w:r>
      <w:r w:rsidR="00F23B18">
        <w:rPr>
          <w:noProof/>
          <w:lang w:val="sr-Latn-CS"/>
        </w:rPr>
        <w:t>2</w:t>
      </w:r>
      <w:r w:rsidRPr="00FD52EC">
        <w:rPr>
          <w:noProof/>
          <w:lang w:val="sr-Latn-CS"/>
        </w:rPr>
        <w:t xml:space="preserve">. </w:t>
      </w:r>
      <w:r w:rsidR="00F23B18">
        <w:rPr>
          <w:noProof/>
          <w:lang w:val="sr-Latn-CS"/>
        </w:rPr>
        <w:t>Grafik</w:t>
      </w:r>
      <w:r w:rsidR="00F23B18" w:rsidRPr="00FD52EC">
        <w:rPr>
          <w:noProof/>
          <w:lang w:val="sr-Latn-CS"/>
        </w:rPr>
        <w:t xml:space="preserve"> </w:t>
      </w:r>
      <w:r w:rsidR="00F23B18">
        <w:rPr>
          <w:noProof/>
          <w:lang w:val="sr-Latn-CS"/>
        </w:rPr>
        <w:t>zavisnosti</w:t>
      </w:r>
      <w:r w:rsidR="00F23B18" w:rsidRPr="00FD52EC">
        <w:rPr>
          <w:noProof/>
          <w:lang w:val="sr-Latn-CS"/>
        </w:rPr>
        <w:t xml:space="preserve"> </w:t>
      </w:r>
      <w:r w:rsidR="00F23B18">
        <w:rPr>
          <w:noProof/>
          <w:lang w:val="sr-Latn-CS"/>
        </w:rPr>
        <w:t>ubrzanja</w:t>
      </w:r>
      <w:r w:rsidR="00F23B18" w:rsidRPr="00FD52EC">
        <w:rPr>
          <w:noProof/>
          <w:lang w:val="sr-Latn-CS"/>
        </w:rPr>
        <w:t xml:space="preserve"> </w:t>
      </w:r>
      <w:r w:rsidR="00F23B18">
        <w:rPr>
          <w:noProof/>
          <w:lang w:val="sr-Latn-CS"/>
        </w:rPr>
        <w:t>od broja niti</w:t>
      </w:r>
    </w:p>
    <w:p w14:paraId="1B76A664" w14:textId="77777777" w:rsidR="00772029" w:rsidRPr="00772029" w:rsidRDefault="00772029" w:rsidP="00772029">
      <w:pPr>
        <w:rPr>
          <w:lang w:val="sr-Latn-CS"/>
        </w:rPr>
      </w:pPr>
    </w:p>
    <w:p w14:paraId="010FC9C7" w14:textId="77777777" w:rsidR="00772029" w:rsidRDefault="00772029" w:rsidP="00772029">
      <w:pPr>
        <w:pStyle w:val="Osnovnitekst"/>
        <w:keepNext/>
        <w:ind w:firstLine="0"/>
        <w:jc w:val="center"/>
      </w:pPr>
      <w:r>
        <w:rPr>
          <w:noProof/>
          <w:lang w:val="en-US"/>
        </w:rPr>
        <w:drawing>
          <wp:inline distT="0" distB="0" distL="0" distR="0" wp14:anchorId="3B139109" wp14:editId="41086494">
            <wp:extent cx="4183380" cy="2413000"/>
            <wp:effectExtent l="0" t="0" r="7620"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5BC7CFB" w14:textId="08976E07" w:rsidR="00772029" w:rsidRDefault="00772029" w:rsidP="00772029">
      <w:pPr>
        <w:pStyle w:val="Caption"/>
        <w:jc w:val="center"/>
        <w:rPr>
          <w:noProof/>
          <w:lang w:val="sr-Latn-CS"/>
        </w:rPr>
      </w:pPr>
      <w:r>
        <w:rPr>
          <w:noProof/>
          <w:lang w:val="sr-Latn-CS"/>
        </w:rPr>
        <w:t>Slika</w:t>
      </w:r>
      <w:r w:rsidRPr="00FD52EC">
        <w:rPr>
          <w:noProof/>
          <w:lang w:val="sr-Latn-CS"/>
        </w:rPr>
        <w:t xml:space="preserve"> </w:t>
      </w:r>
      <w:r>
        <w:rPr>
          <w:noProof/>
          <w:lang w:val="sr-Latn-CS"/>
        </w:rPr>
        <w:t>3</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od broja niti sa i bez worksharing direktive</w:t>
      </w:r>
    </w:p>
    <w:p w14:paraId="0EF1B04E" w14:textId="77777777" w:rsidR="00991E29" w:rsidRDefault="00991E29" w:rsidP="006D3B5C">
      <w:pPr>
        <w:pStyle w:val="Osnovnitekst"/>
        <w:ind w:firstLine="0"/>
      </w:pPr>
    </w:p>
    <w:p w14:paraId="1D6FBF88" w14:textId="14D1E3A4" w:rsidR="00817282" w:rsidRDefault="00817282" w:rsidP="00FC79C3">
      <w:pPr>
        <w:pStyle w:val="IIInivonaslova-Odeljak"/>
      </w:pPr>
      <w:bookmarkStart w:id="19" w:name="_Toc100409249"/>
      <w:r>
        <w:lastRenderedPageBreak/>
        <w:t>Diskusija dobijenih rezultata</w:t>
      </w:r>
      <w:bookmarkEnd w:id="19"/>
    </w:p>
    <w:p w14:paraId="65ACFBC2" w14:textId="4E277CAE" w:rsidR="00FC79C3" w:rsidRPr="00446EF4" w:rsidRDefault="00FC79C3" w:rsidP="00817282">
      <w:pPr>
        <w:pStyle w:val="Osnovnitekst"/>
      </w:pPr>
      <w:r>
        <w:rPr>
          <w:lang w:val="sr-Latn-RS"/>
        </w:rPr>
        <w:t>Na osnovu dobijenih rezultata možemo videti da je postignuto ubrzanje sa paralelizacijom. Takođe sa povećanjem broja niti povećava se i ubrzanje. Takođe možemo primetiti da su ubrzanja</w:t>
      </w:r>
      <w:r w:rsidR="00994B45">
        <w:rPr>
          <w:lang w:val="sr-Latn-RS"/>
        </w:rPr>
        <w:t xml:space="preserve"> skoro</w:t>
      </w:r>
      <w:r>
        <w:rPr>
          <w:lang w:val="sr-Latn-RS"/>
        </w:rPr>
        <w:t xml:space="preserve"> identična</w:t>
      </w:r>
      <w:r w:rsidR="00994B45">
        <w:rPr>
          <w:lang w:val="sr-Latn-RS"/>
        </w:rPr>
        <w:t xml:space="preserve"> sa minimalnim razlikama</w:t>
      </w:r>
      <w:r>
        <w:rPr>
          <w:lang w:val="sr-Latn-RS"/>
        </w:rPr>
        <w:t xml:space="preserve"> </w:t>
      </w:r>
      <w:r w:rsidR="00994B45">
        <w:rPr>
          <w:lang w:val="sr-Latn-RS"/>
        </w:rPr>
        <w:t>u odnosu na</w:t>
      </w:r>
      <w:r>
        <w:rPr>
          <w:lang w:val="sr-Latn-RS"/>
        </w:rPr>
        <w:t xml:space="preserve"> prošli problem gde </w:t>
      </w:r>
      <w:r w:rsidR="00D77E13">
        <w:rPr>
          <w:lang w:val="sr-Latn-RS"/>
        </w:rPr>
        <w:t>nismo koristili worksharing direktive.</w:t>
      </w:r>
    </w:p>
    <w:p w14:paraId="493E11E8" w14:textId="4E32AB30" w:rsidR="00817282" w:rsidRDefault="00817282" w:rsidP="00817282">
      <w:pPr>
        <w:pStyle w:val="Inivonaslova-Poglavlje"/>
      </w:pPr>
      <w:bookmarkStart w:id="20" w:name="_Toc100409250"/>
      <w:r>
        <w:lastRenderedPageBreak/>
        <w:t>PROBLEM 3 – GAME OF LIFE</w:t>
      </w:r>
      <w:bookmarkEnd w:id="20"/>
    </w:p>
    <w:p w14:paraId="008E2F80" w14:textId="20C44CCF" w:rsidR="00B7343F" w:rsidRDefault="00817282" w:rsidP="00186E14">
      <w:pPr>
        <w:pStyle w:val="IInivonaslova-Potpoglavlje"/>
      </w:pPr>
      <w:bookmarkStart w:id="21" w:name="_Toc100409251"/>
      <w:r>
        <w:t>Tekst problema</w:t>
      </w:r>
      <w:bookmarkEnd w:id="21"/>
    </w:p>
    <w:p w14:paraId="4B4583CF" w14:textId="25C361B7" w:rsidR="00186E14" w:rsidRDefault="00186E14" w:rsidP="00B7343F">
      <w:pPr>
        <w:pStyle w:val="Osnovnitekst"/>
      </w:pPr>
      <w:r>
        <w:t>Paralelizovati program koji implementira simulaciju ćelijskog automata Game of Life. Simulacija je predstavljena dvodimenzionalnom matricom dimenzija w x h, a svaka ćelija c može uzeti vrednost 1 ukoliko predstavlja živu ćeliju, a 0 ukoliko je mrtva. Za svaku ćeliju se vrši izračunavanje vrednosti n koja predstavlja zbir živih ćelija u susedstvu posmatrane ćelije. Posmatra se osam suseda. Ćelije se rađaju i umiru prema pravilima iz sledeće tabele.</w:t>
      </w:r>
    </w:p>
    <w:tbl>
      <w:tblPr>
        <w:tblStyle w:val="TableGrid"/>
        <w:tblW w:w="0" w:type="auto"/>
        <w:tblLook w:val="04A0" w:firstRow="1" w:lastRow="0" w:firstColumn="1" w:lastColumn="0" w:noHBand="0" w:noVBand="1"/>
      </w:tblPr>
      <w:tblGrid>
        <w:gridCol w:w="1555"/>
        <w:gridCol w:w="2268"/>
        <w:gridCol w:w="1984"/>
        <w:gridCol w:w="3821"/>
      </w:tblGrid>
      <w:tr w:rsidR="00186E14" w14:paraId="0286C952" w14:textId="77777777" w:rsidTr="00186E14">
        <w:tc>
          <w:tcPr>
            <w:tcW w:w="1555" w:type="dxa"/>
          </w:tcPr>
          <w:p w14:paraId="5CEB7515" w14:textId="30789181" w:rsidR="00186E14" w:rsidRPr="00186E14" w:rsidRDefault="00186E14" w:rsidP="00B7343F">
            <w:pPr>
              <w:pStyle w:val="Osnovnitekst"/>
              <w:ind w:firstLine="0"/>
              <w:rPr>
                <w:b/>
                <w:bCs/>
              </w:rPr>
            </w:pPr>
            <w:r w:rsidRPr="00186E14">
              <w:rPr>
                <w:b/>
                <w:bCs/>
              </w:rPr>
              <w:t>Vrednost C</w:t>
            </w:r>
          </w:p>
        </w:tc>
        <w:tc>
          <w:tcPr>
            <w:tcW w:w="2268" w:type="dxa"/>
          </w:tcPr>
          <w:p w14:paraId="4FF78A95" w14:textId="01EFE1C0" w:rsidR="00186E14" w:rsidRPr="00186E14" w:rsidRDefault="00186E14" w:rsidP="00B7343F">
            <w:pPr>
              <w:pStyle w:val="Osnovnitekst"/>
              <w:ind w:firstLine="0"/>
              <w:rPr>
                <w:b/>
                <w:bCs/>
              </w:rPr>
            </w:pPr>
            <w:r w:rsidRPr="00186E14">
              <w:rPr>
                <w:b/>
                <w:bCs/>
              </w:rPr>
              <w:t>Vrednost N</w:t>
            </w:r>
          </w:p>
        </w:tc>
        <w:tc>
          <w:tcPr>
            <w:tcW w:w="1984" w:type="dxa"/>
          </w:tcPr>
          <w:p w14:paraId="668C5BCE" w14:textId="5B31E3FD" w:rsidR="00186E14" w:rsidRPr="00186E14" w:rsidRDefault="00186E14" w:rsidP="00B7343F">
            <w:pPr>
              <w:pStyle w:val="Osnovnitekst"/>
              <w:ind w:firstLine="0"/>
              <w:rPr>
                <w:b/>
                <w:bCs/>
              </w:rPr>
            </w:pPr>
            <w:r w:rsidRPr="00186E14">
              <w:rPr>
                <w:b/>
                <w:bCs/>
              </w:rPr>
              <w:t>Nova vrednost C</w:t>
            </w:r>
          </w:p>
        </w:tc>
        <w:tc>
          <w:tcPr>
            <w:tcW w:w="3821" w:type="dxa"/>
          </w:tcPr>
          <w:p w14:paraId="31AADA55" w14:textId="7EE44396" w:rsidR="00186E14" w:rsidRPr="00186E14" w:rsidRDefault="00186E14" w:rsidP="00B7343F">
            <w:pPr>
              <w:pStyle w:val="Osnovnitekst"/>
              <w:ind w:firstLine="0"/>
              <w:rPr>
                <w:b/>
                <w:bCs/>
              </w:rPr>
            </w:pPr>
            <w:r w:rsidRPr="00186E14">
              <w:rPr>
                <w:b/>
                <w:bCs/>
              </w:rPr>
              <w:t>Komentar</w:t>
            </w:r>
          </w:p>
        </w:tc>
      </w:tr>
      <w:tr w:rsidR="00186E14" w14:paraId="487589D1" w14:textId="77777777" w:rsidTr="00186E14">
        <w:tc>
          <w:tcPr>
            <w:tcW w:w="1555" w:type="dxa"/>
          </w:tcPr>
          <w:p w14:paraId="07E60B7C" w14:textId="49AA927B" w:rsidR="00186E14" w:rsidRDefault="00186E14" w:rsidP="00B7343F">
            <w:pPr>
              <w:pStyle w:val="Osnovnitekst"/>
              <w:ind w:firstLine="0"/>
            </w:pPr>
            <w:r>
              <w:t>1</w:t>
            </w:r>
          </w:p>
        </w:tc>
        <w:tc>
          <w:tcPr>
            <w:tcW w:w="2268" w:type="dxa"/>
          </w:tcPr>
          <w:p w14:paraId="1F534C79" w14:textId="465D19F1" w:rsidR="00186E14" w:rsidRDefault="00186E14" w:rsidP="00B7343F">
            <w:pPr>
              <w:pStyle w:val="Osnovnitekst"/>
              <w:ind w:firstLine="0"/>
            </w:pPr>
            <w:r>
              <w:t>0, 1</w:t>
            </w:r>
          </w:p>
        </w:tc>
        <w:tc>
          <w:tcPr>
            <w:tcW w:w="1984" w:type="dxa"/>
          </w:tcPr>
          <w:p w14:paraId="59A97FCF" w14:textId="17150F89" w:rsidR="00186E14" w:rsidRDefault="00186E14" w:rsidP="00B7343F">
            <w:pPr>
              <w:pStyle w:val="Osnovnitekst"/>
              <w:ind w:firstLine="0"/>
            </w:pPr>
            <w:r>
              <w:t>0</w:t>
            </w:r>
          </w:p>
        </w:tc>
        <w:tc>
          <w:tcPr>
            <w:tcW w:w="3821" w:type="dxa"/>
          </w:tcPr>
          <w:p w14:paraId="56990C31" w14:textId="7C174F44" w:rsidR="00186E14" w:rsidRDefault="00186E14" w:rsidP="00B7343F">
            <w:pPr>
              <w:pStyle w:val="Osnovnitekst"/>
              <w:ind w:firstLine="0"/>
            </w:pPr>
            <w:r>
              <w:t>Usamljena ćelija umire</w:t>
            </w:r>
          </w:p>
        </w:tc>
      </w:tr>
      <w:tr w:rsidR="00186E14" w14:paraId="4350117A" w14:textId="77777777" w:rsidTr="00186E14">
        <w:tc>
          <w:tcPr>
            <w:tcW w:w="1555" w:type="dxa"/>
          </w:tcPr>
          <w:p w14:paraId="603504D8" w14:textId="2FC245B6" w:rsidR="00186E14" w:rsidRDefault="00186E14" w:rsidP="00B7343F">
            <w:pPr>
              <w:pStyle w:val="Osnovnitekst"/>
              <w:ind w:firstLine="0"/>
            </w:pPr>
            <w:r>
              <w:t>1</w:t>
            </w:r>
          </w:p>
        </w:tc>
        <w:tc>
          <w:tcPr>
            <w:tcW w:w="2268" w:type="dxa"/>
          </w:tcPr>
          <w:p w14:paraId="6D07BE37" w14:textId="60CFB67A" w:rsidR="00186E14" w:rsidRDefault="00186E14" w:rsidP="00B7343F">
            <w:pPr>
              <w:pStyle w:val="Osnovnitekst"/>
              <w:ind w:firstLine="0"/>
            </w:pPr>
            <w:r>
              <w:t>4, 5, 6, 7, 8</w:t>
            </w:r>
          </w:p>
        </w:tc>
        <w:tc>
          <w:tcPr>
            <w:tcW w:w="1984" w:type="dxa"/>
          </w:tcPr>
          <w:p w14:paraId="5D192576" w14:textId="1E01AE19" w:rsidR="00186E14" w:rsidRDefault="00186E14" w:rsidP="00B7343F">
            <w:pPr>
              <w:pStyle w:val="Osnovnitekst"/>
              <w:ind w:firstLine="0"/>
            </w:pPr>
            <w:r>
              <w:t>0</w:t>
            </w:r>
          </w:p>
        </w:tc>
        <w:tc>
          <w:tcPr>
            <w:tcW w:w="3821" w:type="dxa"/>
          </w:tcPr>
          <w:p w14:paraId="28BF05D9" w14:textId="26E8A5E3" w:rsidR="00186E14" w:rsidRDefault="00186E14" w:rsidP="00B7343F">
            <w:pPr>
              <w:pStyle w:val="Osnovnitekst"/>
              <w:ind w:firstLine="0"/>
            </w:pPr>
            <w:r>
              <w:t>Ćelija umire usled prenaseljenosti</w:t>
            </w:r>
          </w:p>
        </w:tc>
      </w:tr>
      <w:tr w:rsidR="00186E14" w14:paraId="0813E7E1" w14:textId="77777777" w:rsidTr="00186E14">
        <w:tc>
          <w:tcPr>
            <w:tcW w:w="1555" w:type="dxa"/>
          </w:tcPr>
          <w:p w14:paraId="71BB3F46" w14:textId="4AF92677" w:rsidR="00186E14" w:rsidRDefault="00186E14" w:rsidP="00B7343F">
            <w:pPr>
              <w:pStyle w:val="Osnovnitekst"/>
              <w:ind w:firstLine="0"/>
            </w:pPr>
            <w:r>
              <w:t>1</w:t>
            </w:r>
          </w:p>
        </w:tc>
        <w:tc>
          <w:tcPr>
            <w:tcW w:w="2268" w:type="dxa"/>
          </w:tcPr>
          <w:p w14:paraId="377744FC" w14:textId="02392174" w:rsidR="00186E14" w:rsidRDefault="00186E14" w:rsidP="00B7343F">
            <w:pPr>
              <w:pStyle w:val="Osnovnitekst"/>
              <w:ind w:firstLine="0"/>
            </w:pPr>
            <w:r>
              <w:t>2,3</w:t>
            </w:r>
          </w:p>
        </w:tc>
        <w:tc>
          <w:tcPr>
            <w:tcW w:w="1984" w:type="dxa"/>
          </w:tcPr>
          <w:p w14:paraId="759E4864" w14:textId="4180B8D1" w:rsidR="00186E14" w:rsidRDefault="00186E14" w:rsidP="00B7343F">
            <w:pPr>
              <w:pStyle w:val="Osnovnitekst"/>
              <w:ind w:firstLine="0"/>
            </w:pPr>
            <w:r>
              <w:t>1</w:t>
            </w:r>
          </w:p>
        </w:tc>
        <w:tc>
          <w:tcPr>
            <w:tcW w:w="3821" w:type="dxa"/>
          </w:tcPr>
          <w:p w14:paraId="544C2428" w14:textId="294B21ED" w:rsidR="00186E14" w:rsidRDefault="00186E14" w:rsidP="00B7343F">
            <w:pPr>
              <w:pStyle w:val="Osnovnitekst"/>
              <w:ind w:firstLine="0"/>
            </w:pPr>
            <w:r>
              <w:t>Ćelija živi</w:t>
            </w:r>
          </w:p>
        </w:tc>
      </w:tr>
      <w:tr w:rsidR="00186E14" w14:paraId="37444875" w14:textId="77777777" w:rsidTr="00186E14">
        <w:tc>
          <w:tcPr>
            <w:tcW w:w="1555" w:type="dxa"/>
          </w:tcPr>
          <w:p w14:paraId="7EB351F1" w14:textId="53458AC8" w:rsidR="00186E14" w:rsidRDefault="00186E14" w:rsidP="00B7343F">
            <w:pPr>
              <w:pStyle w:val="Osnovnitekst"/>
              <w:ind w:firstLine="0"/>
            </w:pPr>
            <w:r>
              <w:t>0</w:t>
            </w:r>
          </w:p>
        </w:tc>
        <w:tc>
          <w:tcPr>
            <w:tcW w:w="2268" w:type="dxa"/>
          </w:tcPr>
          <w:p w14:paraId="405B7506" w14:textId="37546F0B" w:rsidR="00186E14" w:rsidRDefault="00186E14" w:rsidP="00B7343F">
            <w:pPr>
              <w:pStyle w:val="Osnovnitekst"/>
              <w:ind w:firstLine="0"/>
            </w:pPr>
            <w:r>
              <w:t>3</w:t>
            </w:r>
          </w:p>
        </w:tc>
        <w:tc>
          <w:tcPr>
            <w:tcW w:w="1984" w:type="dxa"/>
          </w:tcPr>
          <w:p w14:paraId="0FA5455E" w14:textId="023F0B90" w:rsidR="00186E14" w:rsidRDefault="00186E14" w:rsidP="00B7343F">
            <w:pPr>
              <w:pStyle w:val="Osnovnitekst"/>
              <w:ind w:firstLine="0"/>
            </w:pPr>
            <w:r>
              <w:t>1</w:t>
            </w:r>
          </w:p>
        </w:tc>
        <w:tc>
          <w:tcPr>
            <w:tcW w:w="3821" w:type="dxa"/>
          </w:tcPr>
          <w:p w14:paraId="5262E6FD" w14:textId="0904257A" w:rsidR="00186E14" w:rsidRDefault="00186E14" w:rsidP="00B7343F">
            <w:pPr>
              <w:pStyle w:val="Osnovnitekst"/>
              <w:ind w:firstLine="0"/>
            </w:pPr>
            <w:r>
              <w:t>Rađa se nova ćelija</w:t>
            </w:r>
          </w:p>
        </w:tc>
      </w:tr>
      <w:tr w:rsidR="00186E14" w14:paraId="729C3B5A" w14:textId="77777777" w:rsidTr="00186E14">
        <w:tc>
          <w:tcPr>
            <w:tcW w:w="1555" w:type="dxa"/>
          </w:tcPr>
          <w:p w14:paraId="519C9475" w14:textId="2DE9F58C" w:rsidR="00186E14" w:rsidRDefault="00186E14" w:rsidP="00B7343F">
            <w:pPr>
              <w:pStyle w:val="Osnovnitekst"/>
              <w:ind w:firstLine="0"/>
            </w:pPr>
            <w:r>
              <w:t>0</w:t>
            </w:r>
          </w:p>
        </w:tc>
        <w:tc>
          <w:tcPr>
            <w:tcW w:w="2268" w:type="dxa"/>
          </w:tcPr>
          <w:p w14:paraId="7EF8322E" w14:textId="047D4D60" w:rsidR="00186E14" w:rsidRDefault="00186E14" w:rsidP="00B7343F">
            <w:pPr>
              <w:pStyle w:val="Osnovnitekst"/>
              <w:ind w:firstLine="0"/>
            </w:pPr>
            <w:r>
              <w:t>0, 1, 2, 4, 6, 7, 8</w:t>
            </w:r>
          </w:p>
        </w:tc>
        <w:tc>
          <w:tcPr>
            <w:tcW w:w="1984" w:type="dxa"/>
          </w:tcPr>
          <w:p w14:paraId="12A9FB36" w14:textId="47AB3A6D" w:rsidR="00186E14" w:rsidRDefault="00186E14" w:rsidP="00B7343F">
            <w:pPr>
              <w:pStyle w:val="Osnovnitekst"/>
              <w:ind w:firstLine="0"/>
            </w:pPr>
            <w:r>
              <w:t>0</w:t>
            </w:r>
          </w:p>
        </w:tc>
        <w:tc>
          <w:tcPr>
            <w:tcW w:w="3821" w:type="dxa"/>
          </w:tcPr>
          <w:p w14:paraId="1E16FAB2" w14:textId="6FFA562D" w:rsidR="00186E14" w:rsidRDefault="00186E14" w:rsidP="00B7343F">
            <w:pPr>
              <w:pStyle w:val="Osnovnitekst"/>
              <w:ind w:firstLine="0"/>
            </w:pPr>
            <w:r>
              <w:t>Nema promene stanja</w:t>
            </w:r>
          </w:p>
        </w:tc>
      </w:tr>
    </w:tbl>
    <w:p w14:paraId="53886C04" w14:textId="33A4BAAF" w:rsidR="00186E14" w:rsidRDefault="00186E14" w:rsidP="00B7343F">
      <w:pPr>
        <w:pStyle w:val="Osnovnitekst"/>
      </w:pPr>
    </w:p>
    <w:p w14:paraId="519A8E42" w14:textId="0C44E755" w:rsidR="00186E14" w:rsidRDefault="00186E14" w:rsidP="00B7343F">
      <w:pPr>
        <w:pStyle w:val="Osnovnitekst"/>
      </w:pPr>
      <w:r>
        <w:t>Može se smatrati da su ćelije van opsega posmatrane matrice mrtve. Kod koji treba paralelizovati se nalazi u datoteci gameoflife.c u arhivi koja je priložena uz ovaj dokument. Program se može prevesti u dve konfiguracije: sa vizuelnim prikazom i bez vizuelnog prikaza, u zavisnosti da li je definisan makro LIFE_VISUAL. Prevođenje sa vizuelnim prikazom se može izvršiti naredbom make visual. Paralelizovati konfiguraciju bez vizuelnog prikaza, a vreme meriti na nivou cele simulacije i na nivou jednog izvršavanja funkcije evolve. Program testirati sa parametrima koji su dati u datoteci run. [1, N]</w:t>
      </w:r>
    </w:p>
    <w:p w14:paraId="120AEA2D" w14:textId="77777777" w:rsidR="00817282" w:rsidRDefault="00817282" w:rsidP="00817282">
      <w:pPr>
        <w:pStyle w:val="IInivonaslova-Potpoglavlje"/>
      </w:pPr>
      <w:bookmarkStart w:id="22" w:name="_Toc100409252"/>
      <w:r>
        <w:t>Delovi koje treba paralelizovati</w:t>
      </w:r>
      <w:bookmarkEnd w:id="22"/>
    </w:p>
    <w:p w14:paraId="236A566C" w14:textId="238D9485" w:rsidR="00817282" w:rsidRDefault="00817282" w:rsidP="000C29A9">
      <w:pPr>
        <w:pStyle w:val="IIInivonaslova-Odeljak"/>
      </w:pPr>
      <w:bookmarkStart w:id="23" w:name="_Toc100409253"/>
      <w:r>
        <w:t>Diskusija</w:t>
      </w:r>
      <w:bookmarkEnd w:id="23"/>
    </w:p>
    <w:p w14:paraId="30BD6247" w14:textId="071D8FEB" w:rsidR="004A017D" w:rsidRPr="000C29A9" w:rsidRDefault="001627B7" w:rsidP="004A017D">
      <w:pPr>
        <w:pStyle w:val="Osnovnitekst"/>
        <w:rPr>
          <w:lang w:val="en-US"/>
        </w:rPr>
      </w:pPr>
      <w:r>
        <w:t xml:space="preserve">Paralelizaciju je jedino moguće izvršiti u funkciji </w:t>
      </w:r>
      <w:r w:rsidRPr="001627B7">
        <w:t>evolve</w:t>
      </w:r>
      <w:r>
        <w:t>. U funkciji postoje po 3 ugneždene for petlje. Poslednju ugneždenu petlju se ne isplati paralelizovati zato što se u njoj jedino izvršava dodela vrednosti</w:t>
      </w:r>
      <w:r w:rsidR="004A017D">
        <w:t xml:space="preserve">, dok druga ugneždena petlja ima mali broj iteracija i u njoj je samo provera uslova pa se ni nju ne isplati optimizovati. Zbog toga paralelizujemo </w:t>
      </w:r>
      <w:r w:rsidR="00D665C5">
        <w:t>prvu</w:t>
      </w:r>
      <w:r w:rsidR="004A017D">
        <w:t xml:space="preserve"> ugneždenu petlju.</w:t>
      </w:r>
    </w:p>
    <w:p w14:paraId="418229C7" w14:textId="77777777" w:rsidR="00817282" w:rsidRDefault="00817282" w:rsidP="00817282">
      <w:pPr>
        <w:pStyle w:val="IIInivonaslova-Odeljak"/>
      </w:pPr>
      <w:bookmarkStart w:id="24" w:name="_Toc100409254"/>
      <w:r>
        <w:lastRenderedPageBreak/>
        <w:t>Način paralelizacije</w:t>
      </w:r>
      <w:bookmarkEnd w:id="24"/>
    </w:p>
    <w:p w14:paraId="2B2DA4D9" w14:textId="49C021DF" w:rsidR="000C29A9" w:rsidRPr="000C29A9" w:rsidRDefault="000C29A9" w:rsidP="000C29A9">
      <w:pPr>
        <w:pStyle w:val="Osnovnitekst"/>
        <w:rPr>
          <w:lang w:val="sr-Latn-RS"/>
        </w:rPr>
      </w:pPr>
      <w:r>
        <w:t>Kori</w:t>
      </w:r>
      <w:r>
        <w:rPr>
          <w:lang w:val="sr-Latn-RS"/>
        </w:rPr>
        <w:t>šćena je worksharing direktiva for sa odredbom collapse(</w:t>
      </w:r>
      <w:r w:rsidR="00963D6F">
        <w:rPr>
          <w:lang w:val="sr-Latn-RS"/>
        </w:rPr>
        <w:t>1</w:t>
      </w:r>
      <w:r>
        <w:rPr>
          <w:lang w:val="sr-Latn-RS"/>
        </w:rPr>
        <w:t xml:space="preserve">). Probali smo različite rasporede schedule i utvrdili smo da je najbolji </w:t>
      </w:r>
      <w:r w:rsidR="008C72C3">
        <w:rPr>
          <w:lang w:val="sr-Latn-RS"/>
        </w:rPr>
        <w:t>sa</w:t>
      </w:r>
      <w:r>
        <w:rPr>
          <w:lang w:val="sr-Latn-RS"/>
        </w:rPr>
        <w:t xml:space="preserve"> schedul</w:t>
      </w:r>
      <w:r w:rsidR="008C72C3">
        <w:rPr>
          <w:lang w:val="sr-Latn-RS"/>
        </w:rPr>
        <w:t>e(stataic, 5)</w:t>
      </w:r>
      <w:r>
        <w:rPr>
          <w:lang w:val="sr-Latn-RS"/>
        </w:rPr>
        <w:t>.</w:t>
      </w:r>
    </w:p>
    <w:p w14:paraId="5459F7B0" w14:textId="43B5C817" w:rsidR="00817282" w:rsidRPr="00DC730D" w:rsidRDefault="00817282" w:rsidP="00DC730D">
      <w:pPr>
        <w:pStyle w:val="IInivonaslova-Potpoglavlje"/>
        <w:rPr>
          <w:lang w:val="en-US"/>
        </w:rPr>
      </w:pPr>
      <w:bookmarkStart w:id="25" w:name="_Toc100409255"/>
      <w:r>
        <w:t>Rez</w:t>
      </w:r>
      <w:proofErr w:type="spellStart"/>
      <w:r>
        <w:rPr>
          <w:lang w:val="en-US"/>
        </w:rPr>
        <w:t>ultati</w:t>
      </w:r>
      <w:bookmarkEnd w:id="25"/>
      <w:proofErr w:type="spellEnd"/>
    </w:p>
    <w:tbl>
      <w:tblPr>
        <w:tblStyle w:val="TableGrid"/>
        <w:tblW w:w="0" w:type="auto"/>
        <w:tblLayout w:type="fixed"/>
        <w:tblLook w:val="04A0" w:firstRow="1" w:lastRow="0" w:firstColumn="1" w:lastColumn="0" w:noHBand="0" w:noVBand="1"/>
      </w:tblPr>
      <w:tblGrid>
        <w:gridCol w:w="2547"/>
        <w:gridCol w:w="1727"/>
        <w:gridCol w:w="1785"/>
        <w:gridCol w:w="1784"/>
        <w:gridCol w:w="1785"/>
      </w:tblGrid>
      <w:tr w:rsidR="00DC730D" w:rsidRPr="0065447E" w14:paraId="1ADA9A91" w14:textId="77777777" w:rsidTr="00B41DF0">
        <w:tc>
          <w:tcPr>
            <w:tcW w:w="2547" w:type="dxa"/>
            <w:tcBorders>
              <w:bottom w:val="single" w:sz="4" w:space="0" w:color="auto"/>
              <w:tl2br w:val="single" w:sz="4" w:space="0" w:color="auto"/>
              <w:tr2bl w:val="nil"/>
            </w:tcBorders>
          </w:tcPr>
          <w:p w14:paraId="2BA5D47C" w14:textId="77777777" w:rsidR="00DC730D" w:rsidRDefault="00DC730D" w:rsidP="00B41DF0">
            <w:pPr>
              <w:pStyle w:val="Osnovnitekst"/>
              <w:ind w:firstLine="0"/>
              <w:jc w:val="right"/>
              <w:rPr>
                <w:lang w:val="en-US"/>
              </w:rPr>
            </w:pPr>
            <w:proofErr w:type="spellStart"/>
            <w:r w:rsidRPr="0065447E">
              <w:rPr>
                <w:lang w:val="en-US"/>
              </w:rPr>
              <w:t>broj</w:t>
            </w:r>
            <w:proofErr w:type="spellEnd"/>
            <w:r w:rsidRPr="0065447E">
              <w:rPr>
                <w:lang w:val="en-US"/>
              </w:rPr>
              <w:t xml:space="preserve"> </w:t>
            </w:r>
            <w:proofErr w:type="spellStart"/>
            <w:r w:rsidRPr="0065447E">
              <w:rPr>
                <w:lang w:val="en-US"/>
              </w:rPr>
              <w:t>niti</w:t>
            </w:r>
            <w:proofErr w:type="spellEnd"/>
          </w:p>
          <w:p w14:paraId="13D571C4" w14:textId="5BB668F3" w:rsidR="00DC730D" w:rsidRPr="0065447E" w:rsidRDefault="00DC730D" w:rsidP="00B41DF0">
            <w:pPr>
              <w:pStyle w:val="Osnovnitekst"/>
              <w:tabs>
                <w:tab w:val="left" w:pos="288"/>
              </w:tabs>
              <w:ind w:firstLine="0"/>
              <w:jc w:val="left"/>
              <w:rPr>
                <w:lang w:val="en-US"/>
              </w:rPr>
            </w:pPr>
            <w:proofErr w:type="spellStart"/>
            <w:r>
              <w:rPr>
                <w:lang w:val="en-US"/>
              </w:rPr>
              <w:t>ulaz</w:t>
            </w:r>
            <w:r w:rsidR="000C29A9">
              <w:rPr>
                <w:lang w:val="en-US"/>
              </w:rPr>
              <w:t>ni</w:t>
            </w:r>
            <w:proofErr w:type="spellEnd"/>
            <w:r w:rsidR="000C29A9">
              <w:rPr>
                <w:lang w:val="en-US"/>
              </w:rPr>
              <w:t xml:space="preserve"> </w:t>
            </w:r>
            <w:proofErr w:type="spellStart"/>
            <w:r w:rsidR="000C29A9">
              <w:rPr>
                <w:lang w:val="en-US"/>
              </w:rPr>
              <w:t>parametri</w:t>
            </w:r>
            <w:proofErr w:type="spellEnd"/>
          </w:p>
        </w:tc>
        <w:tc>
          <w:tcPr>
            <w:tcW w:w="1727" w:type="dxa"/>
          </w:tcPr>
          <w:p w14:paraId="7E7A2213" w14:textId="77777777" w:rsidR="00DC730D" w:rsidRDefault="00DC730D" w:rsidP="00B41DF0">
            <w:pPr>
              <w:pStyle w:val="Osnovnitekst"/>
              <w:ind w:firstLine="0"/>
              <w:jc w:val="center"/>
              <w:rPr>
                <w:lang w:val="en-US"/>
              </w:rPr>
            </w:pPr>
          </w:p>
          <w:p w14:paraId="2E7A23BF" w14:textId="77777777" w:rsidR="00DC730D" w:rsidRPr="0065447E" w:rsidRDefault="00DC730D" w:rsidP="00B41DF0">
            <w:pPr>
              <w:pStyle w:val="Osnovnitekst"/>
              <w:ind w:firstLine="0"/>
              <w:jc w:val="center"/>
              <w:rPr>
                <w:lang w:val="en-US"/>
              </w:rPr>
            </w:pPr>
            <w:r>
              <w:rPr>
                <w:lang w:val="en-US"/>
              </w:rPr>
              <w:t>1</w:t>
            </w:r>
          </w:p>
        </w:tc>
        <w:tc>
          <w:tcPr>
            <w:tcW w:w="1785" w:type="dxa"/>
          </w:tcPr>
          <w:p w14:paraId="1EBA1F25" w14:textId="77777777" w:rsidR="00DC730D" w:rsidRDefault="00DC730D" w:rsidP="00B41DF0">
            <w:pPr>
              <w:pStyle w:val="Osnovnitekst"/>
              <w:ind w:firstLine="0"/>
              <w:rPr>
                <w:lang w:val="en-US"/>
              </w:rPr>
            </w:pPr>
          </w:p>
          <w:p w14:paraId="6549903A" w14:textId="77777777" w:rsidR="00DC730D" w:rsidRPr="0065447E" w:rsidRDefault="00DC730D" w:rsidP="00B41DF0">
            <w:pPr>
              <w:pStyle w:val="Osnovnitekst"/>
              <w:ind w:firstLine="0"/>
              <w:jc w:val="center"/>
              <w:rPr>
                <w:lang w:val="en-US"/>
              </w:rPr>
            </w:pPr>
            <w:r>
              <w:rPr>
                <w:lang w:val="en-US"/>
              </w:rPr>
              <w:t>2</w:t>
            </w:r>
          </w:p>
        </w:tc>
        <w:tc>
          <w:tcPr>
            <w:tcW w:w="1784" w:type="dxa"/>
          </w:tcPr>
          <w:p w14:paraId="522EED57" w14:textId="77777777" w:rsidR="00DC730D" w:rsidRDefault="00DC730D" w:rsidP="00B41DF0">
            <w:pPr>
              <w:pStyle w:val="Osnovnitekst"/>
              <w:ind w:firstLine="0"/>
              <w:jc w:val="center"/>
              <w:rPr>
                <w:lang w:val="en-US"/>
              </w:rPr>
            </w:pPr>
          </w:p>
          <w:p w14:paraId="6D540E80" w14:textId="77777777" w:rsidR="00DC730D" w:rsidRPr="0065447E" w:rsidRDefault="00DC730D" w:rsidP="00B41DF0">
            <w:pPr>
              <w:pStyle w:val="Osnovnitekst"/>
              <w:ind w:firstLine="0"/>
              <w:jc w:val="center"/>
              <w:rPr>
                <w:lang w:val="en-US"/>
              </w:rPr>
            </w:pPr>
            <w:r>
              <w:rPr>
                <w:lang w:val="en-US"/>
              </w:rPr>
              <w:t>4</w:t>
            </w:r>
          </w:p>
        </w:tc>
        <w:tc>
          <w:tcPr>
            <w:tcW w:w="1785" w:type="dxa"/>
          </w:tcPr>
          <w:p w14:paraId="4CBD33EB" w14:textId="77777777" w:rsidR="00DC730D" w:rsidRDefault="00DC730D" w:rsidP="00B41DF0">
            <w:pPr>
              <w:pStyle w:val="Osnovnitekst"/>
              <w:ind w:firstLine="0"/>
              <w:jc w:val="center"/>
              <w:rPr>
                <w:lang w:val="en-US"/>
              </w:rPr>
            </w:pPr>
          </w:p>
          <w:p w14:paraId="117D9C1C" w14:textId="77777777" w:rsidR="00DC730D" w:rsidRPr="0065447E" w:rsidRDefault="00DC730D" w:rsidP="00B41DF0">
            <w:pPr>
              <w:pStyle w:val="Osnovnitekst"/>
              <w:ind w:firstLine="0"/>
              <w:jc w:val="center"/>
              <w:rPr>
                <w:lang w:val="en-US"/>
              </w:rPr>
            </w:pPr>
            <w:r>
              <w:rPr>
                <w:lang w:val="en-US"/>
              </w:rPr>
              <w:t>8</w:t>
            </w:r>
          </w:p>
        </w:tc>
      </w:tr>
      <w:tr w:rsidR="00D76100" w:rsidRPr="0065447E" w14:paraId="3FAC75F7" w14:textId="77777777" w:rsidTr="00B41DF0">
        <w:tc>
          <w:tcPr>
            <w:tcW w:w="2547" w:type="dxa"/>
            <w:tcBorders>
              <w:top w:val="single" w:sz="4" w:space="0" w:color="auto"/>
            </w:tcBorders>
          </w:tcPr>
          <w:p w14:paraId="04A8774E" w14:textId="77777777" w:rsidR="00D76100" w:rsidRDefault="00D76100" w:rsidP="00D76100">
            <w:pPr>
              <w:pStyle w:val="Osnovnitekst"/>
              <w:ind w:firstLine="0"/>
              <w:jc w:val="center"/>
              <w:rPr>
                <w:lang w:val="en-US"/>
              </w:rPr>
            </w:pPr>
          </w:p>
          <w:p w14:paraId="4F686F96" w14:textId="0741DC2E" w:rsidR="00D76100" w:rsidRPr="0065447E" w:rsidRDefault="00D76100" w:rsidP="00D76100">
            <w:pPr>
              <w:pStyle w:val="Osnovnitekst"/>
              <w:ind w:firstLine="0"/>
              <w:jc w:val="center"/>
              <w:rPr>
                <w:lang w:val="en-US"/>
              </w:rPr>
            </w:pPr>
            <w:r w:rsidRPr="00AF12BB">
              <w:rPr>
                <w:lang w:val="en-US"/>
              </w:rPr>
              <w:t>30 30 1000</w:t>
            </w:r>
          </w:p>
        </w:tc>
        <w:tc>
          <w:tcPr>
            <w:tcW w:w="1727" w:type="dxa"/>
          </w:tcPr>
          <w:p w14:paraId="58B7E764"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33.947407</m:t>
                    </m:r>
                  </m:num>
                  <m:den>
                    <m:r>
                      <w:rPr>
                        <w:rFonts w:ascii="Cambria Math" w:hAnsi="Cambria Math"/>
                        <w:lang w:val="en-US"/>
                      </w:rPr>
                      <m:t>29.777111</m:t>
                    </m:r>
                  </m:den>
                </m:f>
              </m:oMath>
            </m:oMathPara>
          </w:p>
          <w:p w14:paraId="7A870BF8" w14:textId="2234C405" w:rsidR="00D76100" w:rsidRPr="0065447E" w:rsidRDefault="00D76100" w:rsidP="00D76100">
            <w:pPr>
              <w:pStyle w:val="Osnovnitekst"/>
              <w:ind w:firstLine="0"/>
              <w:jc w:val="center"/>
              <w:rPr>
                <w:lang w:val="en-US"/>
              </w:rPr>
            </w:pPr>
            <w:r>
              <w:t xml:space="preserve">= </w:t>
            </w:r>
            <w:r w:rsidRPr="00A43E89">
              <w:t>1.</w:t>
            </w:r>
            <w:r>
              <w:t>14</w:t>
            </w:r>
          </w:p>
        </w:tc>
        <w:tc>
          <w:tcPr>
            <w:tcW w:w="1785" w:type="dxa"/>
          </w:tcPr>
          <w:p w14:paraId="7A8D95A6"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32.948428</m:t>
                    </m:r>
                  </m:num>
                  <m:den>
                    <m:r>
                      <w:rPr>
                        <w:rFonts w:ascii="Cambria Math" w:hAnsi="Cambria Math"/>
                        <w:lang w:val="en-US"/>
                      </w:rPr>
                      <m:t>15.704965</m:t>
                    </m:r>
                  </m:den>
                </m:f>
              </m:oMath>
            </m:oMathPara>
          </w:p>
          <w:p w14:paraId="29E31E35" w14:textId="24B2EC28" w:rsidR="00D76100" w:rsidRPr="0065447E" w:rsidRDefault="00D76100" w:rsidP="00D76100">
            <w:pPr>
              <w:pStyle w:val="Osnovnitekst"/>
              <w:ind w:firstLine="0"/>
              <w:jc w:val="center"/>
              <w:rPr>
                <w:lang w:val="en-US"/>
              </w:rPr>
            </w:pPr>
            <w:r>
              <w:t>= 2</w:t>
            </w:r>
            <w:r w:rsidRPr="00A43E89">
              <w:t>.</w:t>
            </w:r>
            <w:r>
              <w:t>10</w:t>
            </w:r>
          </w:p>
        </w:tc>
        <w:tc>
          <w:tcPr>
            <w:tcW w:w="1784" w:type="dxa"/>
          </w:tcPr>
          <w:p w14:paraId="341D92D9"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35.391786</m:t>
                    </m:r>
                  </m:num>
                  <m:den>
                    <m:r>
                      <w:rPr>
                        <w:rFonts w:ascii="Cambria Math" w:hAnsi="Cambria Math"/>
                        <w:lang w:val="en-US"/>
                      </w:rPr>
                      <m:t>11.179693</m:t>
                    </m:r>
                  </m:den>
                </m:f>
              </m:oMath>
            </m:oMathPara>
          </w:p>
          <w:p w14:paraId="090AAD80" w14:textId="6D975D48" w:rsidR="00D76100" w:rsidRPr="0065447E" w:rsidRDefault="00D76100" w:rsidP="00D76100">
            <w:pPr>
              <w:pStyle w:val="Osnovnitekst"/>
              <w:ind w:firstLine="0"/>
              <w:jc w:val="center"/>
              <w:rPr>
                <w:lang w:val="en-US"/>
              </w:rPr>
            </w:pPr>
            <w:r>
              <w:t>= 3</w:t>
            </w:r>
            <w:r w:rsidRPr="00A43E89">
              <w:t>.</w:t>
            </w:r>
            <w:r>
              <w:t>17</w:t>
            </w:r>
          </w:p>
        </w:tc>
        <w:tc>
          <w:tcPr>
            <w:tcW w:w="1785" w:type="dxa"/>
          </w:tcPr>
          <w:p w14:paraId="2481D8B1" w14:textId="0F37C54A"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36.238849</m:t>
                    </m:r>
                  </m:num>
                  <m:den>
                    <m:r>
                      <w:rPr>
                        <w:rFonts w:ascii="Cambria Math" w:hAnsi="Cambria Math"/>
                        <w:lang w:val="en-US"/>
                      </w:rPr>
                      <m:t>9.876280</m:t>
                    </m:r>
                  </m:den>
                </m:f>
              </m:oMath>
            </m:oMathPara>
          </w:p>
          <w:p w14:paraId="79AEBD98" w14:textId="5214BEFD" w:rsidR="00D76100" w:rsidRPr="0065447E" w:rsidRDefault="00D76100" w:rsidP="00D76100">
            <w:pPr>
              <w:pStyle w:val="Osnovnitekst"/>
              <w:ind w:firstLine="0"/>
              <w:jc w:val="center"/>
              <w:rPr>
                <w:lang w:val="en-US"/>
              </w:rPr>
            </w:pPr>
            <w:r>
              <w:t>= 3</w:t>
            </w:r>
            <w:r w:rsidRPr="00A43E89">
              <w:t>.</w:t>
            </w:r>
            <w:r w:rsidR="008126D6">
              <w:t>67</w:t>
            </w:r>
          </w:p>
        </w:tc>
      </w:tr>
      <w:tr w:rsidR="00D76100" w:rsidRPr="0065447E" w14:paraId="55AB784C" w14:textId="77777777" w:rsidTr="00B41DF0">
        <w:tc>
          <w:tcPr>
            <w:tcW w:w="2547" w:type="dxa"/>
          </w:tcPr>
          <w:p w14:paraId="0D5323B7" w14:textId="77777777" w:rsidR="00D76100" w:rsidRDefault="00D76100" w:rsidP="00D76100">
            <w:pPr>
              <w:pStyle w:val="Osnovnitekst"/>
              <w:ind w:firstLine="0"/>
              <w:jc w:val="center"/>
              <w:rPr>
                <w:lang w:val="en-US"/>
              </w:rPr>
            </w:pPr>
          </w:p>
          <w:p w14:paraId="56366769" w14:textId="73688F6C" w:rsidR="00D76100" w:rsidRPr="0065447E" w:rsidRDefault="00D76100" w:rsidP="00D76100">
            <w:pPr>
              <w:pStyle w:val="Osnovnitekst"/>
              <w:ind w:firstLine="0"/>
              <w:jc w:val="center"/>
              <w:rPr>
                <w:lang w:val="en-US"/>
              </w:rPr>
            </w:pPr>
            <w:r w:rsidRPr="00AF12BB">
              <w:rPr>
                <w:lang w:val="en-US"/>
              </w:rPr>
              <w:t>500 500 10</w:t>
            </w:r>
          </w:p>
        </w:tc>
        <w:tc>
          <w:tcPr>
            <w:tcW w:w="1727" w:type="dxa"/>
          </w:tcPr>
          <w:p w14:paraId="5E2F12DD"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72.104996</m:t>
                    </m:r>
                  </m:num>
                  <m:den>
                    <m:r>
                      <w:rPr>
                        <w:rFonts w:ascii="Cambria Math" w:hAnsi="Cambria Math"/>
                        <w:lang w:val="en-US"/>
                      </w:rPr>
                      <m:t>76.487408</m:t>
                    </m:r>
                  </m:den>
                </m:f>
              </m:oMath>
            </m:oMathPara>
          </w:p>
          <w:p w14:paraId="002A0974" w14:textId="4EF3984D" w:rsidR="00D76100" w:rsidRPr="002E2D8F" w:rsidRDefault="00D76100" w:rsidP="00D76100">
            <w:pPr>
              <w:pStyle w:val="Osnovnitekst"/>
              <w:ind w:firstLine="0"/>
              <w:jc w:val="center"/>
            </w:pPr>
            <w:r>
              <w:t>= 0</w:t>
            </w:r>
            <w:r w:rsidRPr="00A43E89">
              <w:t>.</w:t>
            </w:r>
            <w:r>
              <w:t>94</w:t>
            </w:r>
          </w:p>
        </w:tc>
        <w:tc>
          <w:tcPr>
            <w:tcW w:w="1785" w:type="dxa"/>
          </w:tcPr>
          <w:p w14:paraId="5161C7A2"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73.824149</m:t>
                    </m:r>
                  </m:num>
                  <m:den>
                    <m:r>
                      <w:rPr>
                        <w:rFonts w:ascii="Cambria Math" w:hAnsi="Cambria Math"/>
                        <w:lang w:val="en-US"/>
                      </w:rPr>
                      <m:t>38.895495</m:t>
                    </m:r>
                  </m:den>
                </m:f>
              </m:oMath>
            </m:oMathPara>
          </w:p>
          <w:p w14:paraId="67B9669A" w14:textId="2F348252" w:rsidR="00D76100" w:rsidRPr="0065447E" w:rsidRDefault="00D76100" w:rsidP="00D76100">
            <w:pPr>
              <w:pStyle w:val="Osnovnitekst"/>
              <w:ind w:firstLine="0"/>
              <w:jc w:val="center"/>
              <w:rPr>
                <w:lang w:val="en-US"/>
              </w:rPr>
            </w:pPr>
            <w:r>
              <w:t xml:space="preserve">= </w:t>
            </w:r>
            <w:r w:rsidRPr="00A43E89">
              <w:t>1.</w:t>
            </w:r>
            <w:r>
              <w:t>90</w:t>
            </w:r>
          </w:p>
        </w:tc>
        <w:tc>
          <w:tcPr>
            <w:tcW w:w="1784" w:type="dxa"/>
          </w:tcPr>
          <w:p w14:paraId="7E9EB2D3"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71.557198</m:t>
                    </m:r>
                  </m:num>
                  <m:den>
                    <m:r>
                      <w:rPr>
                        <w:rFonts w:ascii="Cambria Math" w:hAnsi="Cambria Math"/>
                        <w:lang w:val="en-US"/>
                      </w:rPr>
                      <m:t>20.091148</m:t>
                    </m:r>
                  </m:den>
                </m:f>
              </m:oMath>
            </m:oMathPara>
          </w:p>
          <w:p w14:paraId="4EA21C61" w14:textId="293F3B4B" w:rsidR="00D76100" w:rsidRPr="0065447E" w:rsidRDefault="00D76100" w:rsidP="00D76100">
            <w:pPr>
              <w:pStyle w:val="Osnovnitekst"/>
              <w:ind w:firstLine="0"/>
              <w:jc w:val="center"/>
              <w:rPr>
                <w:lang w:val="en-US"/>
              </w:rPr>
            </w:pPr>
            <w:r>
              <w:t>= 3</w:t>
            </w:r>
            <w:r w:rsidRPr="00A43E89">
              <w:t>.</w:t>
            </w:r>
            <w:r>
              <w:t>56</w:t>
            </w:r>
          </w:p>
        </w:tc>
        <w:tc>
          <w:tcPr>
            <w:tcW w:w="1785" w:type="dxa"/>
          </w:tcPr>
          <w:p w14:paraId="1BF0515B"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70.960523</m:t>
                    </m:r>
                  </m:num>
                  <m:den>
                    <m:r>
                      <w:rPr>
                        <w:rFonts w:ascii="Cambria Math" w:hAnsi="Cambria Math"/>
                        <w:lang w:val="en-US"/>
                      </w:rPr>
                      <m:t>17.610512</m:t>
                    </m:r>
                  </m:den>
                </m:f>
              </m:oMath>
            </m:oMathPara>
          </w:p>
          <w:p w14:paraId="3C2795D2" w14:textId="6D6DDF1B" w:rsidR="00D76100" w:rsidRPr="0065447E" w:rsidRDefault="00D76100" w:rsidP="00D76100">
            <w:pPr>
              <w:pStyle w:val="Osnovnitekst"/>
              <w:ind w:firstLine="0"/>
              <w:jc w:val="center"/>
              <w:rPr>
                <w:lang w:val="en-US"/>
              </w:rPr>
            </w:pPr>
            <w:r>
              <w:t>= 4</w:t>
            </w:r>
            <w:r w:rsidRPr="00A43E89">
              <w:t>.</w:t>
            </w:r>
            <w:r>
              <w:t>03</w:t>
            </w:r>
          </w:p>
        </w:tc>
      </w:tr>
      <w:tr w:rsidR="00D76100" w:rsidRPr="0065447E" w14:paraId="0E1F4B05" w14:textId="77777777" w:rsidTr="00B41DF0">
        <w:tc>
          <w:tcPr>
            <w:tcW w:w="2547" w:type="dxa"/>
          </w:tcPr>
          <w:p w14:paraId="4501DC2D" w14:textId="77777777" w:rsidR="00D76100" w:rsidRDefault="00D76100" w:rsidP="00D76100">
            <w:pPr>
              <w:pStyle w:val="Osnovnitekst"/>
              <w:ind w:firstLine="0"/>
              <w:jc w:val="center"/>
              <w:rPr>
                <w:lang w:val="en-US"/>
              </w:rPr>
            </w:pPr>
          </w:p>
          <w:p w14:paraId="2E32E1BD" w14:textId="2D843C16" w:rsidR="00D76100" w:rsidRPr="0065447E" w:rsidRDefault="00D76100" w:rsidP="00D76100">
            <w:pPr>
              <w:pStyle w:val="Osnovnitekst"/>
              <w:ind w:firstLine="0"/>
              <w:jc w:val="center"/>
              <w:rPr>
                <w:lang w:val="en-US"/>
              </w:rPr>
            </w:pPr>
            <w:r w:rsidRPr="00AF12BB">
              <w:rPr>
                <w:lang w:val="en-US"/>
              </w:rPr>
              <w:t>1000 1000 100</w:t>
            </w:r>
          </w:p>
        </w:tc>
        <w:tc>
          <w:tcPr>
            <w:tcW w:w="1727" w:type="dxa"/>
          </w:tcPr>
          <w:p w14:paraId="5FCE705A"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2896.550021</m:t>
                    </m:r>
                  </m:num>
                  <m:den>
                    <m:r>
                      <w:rPr>
                        <w:rFonts w:ascii="Cambria Math" w:hAnsi="Cambria Math"/>
                        <w:lang w:val="en-US"/>
                      </w:rPr>
                      <m:t>3113.850245</m:t>
                    </m:r>
                  </m:den>
                </m:f>
              </m:oMath>
            </m:oMathPara>
          </w:p>
          <w:p w14:paraId="710AD93D" w14:textId="0DB91FA4" w:rsidR="00D76100" w:rsidRPr="0065447E" w:rsidRDefault="00D76100" w:rsidP="00D76100">
            <w:pPr>
              <w:pStyle w:val="Osnovnitekst"/>
              <w:ind w:firstLine="0"/>
              <w:jc w:val="center"/>
              <w:rPr>
                <w:lang w:val="en-US"/>
              </w:rPr>
            </w:pPr>
            <w:r>
              <w:t>= 0</w:t>
            </w:r>
            <w:r w:rsidRPr="00A43E89">
              <w:t>.</w:t>
            </w:r>
            <w:r>
              <w:t>93</w:t>
            </w:r>
          </w:p>
        </w:tc>
        <w:tc>
          <w:tcPr>
            <w:tcW w:w="1785" w:type="dxa"/>
          </w:tcPr>
          <w:p w14:paraId="114964D1"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2897.931875</m:t>
                    </m:r>
                  </m:num>
                  <m:den>
                    <m:r>
                      <w:rPr>
                        <w:rFonts w:ascii="Cambria Math" w:hAnsi="Cambria Math"/>
                        <w:lang w:val="en-US"/>
                      </w:rPr>
                      <m:t>1584.834766</m:t>
                    </m:r>
                  </m:den>
                </m:f>
              </m:oMath>
            </m:oMathPara>
          </w:p>
          <w:p w14:paraId="483CE13C" w14:textId="47AD5834" w:rsidR="00D76100" w:rsidRPr="0065447E" w:rsidRDefault="00D76100" w:rsidP="00D76100">
            <w:pPr>
              <w:pStyle w:val="Osnovnitekst"/>
              <w:ind w:firstLine="0"/>
              <w:jc w:val="center"/>
              <w:rPr>
                <w:lang w:val="en-US"/>
              </w:rPr>
            </w:pPr>
            <w:r>
              <w:t xml:space="preserve">= </w:t>
            </w:r>
            <w:r w:rsidRPr="00A43E89">
              <w:t>1.</w:t>
            </w:r>
            <w:r>
              <w:t>83</w:t>
            </w:r>
          </w:p>
        </w:tc>
        <w:tc>
          <w:tcPr>
            <w:tcW w:w="1784" w:type="dxa"/>
          </w:tcPr>
          <w:p w14:paraId="6A632B7E"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2897.726081</m:t>
                    </m:r>
                  </m:num>
                  <m:den>
                    <m:r>
                      <w:rPr>
                        <w:rFonts w:ascii="Cambria Math" w:hAnsi="Cambria Math"/>
                        <w:lang w:val="en-US"/>
                      </w:rPr>
                      <m:t>856.093507</m:t>
                    </m:r>
                  </m:den>
                </m:f>
              </m:oMath>
            </m:oMathPara>
          </w:p>
          <w:p w14:paraId="6299A02C" w14:textId="79886F5D" w:rsidR="00D76100" w:rsidRPr="0065447E" w:rsidRDefault="00D76100" w:rsidP="00D76100">
            <w:pPr>
              <w:pStyle w:val="Osnovnitekst"/>
              <w:ind w:firstLine="0"/>
              <w:jc w:val="center"/>
              <w:rPr>
                <w:lang w:val="en-US"/>
              </w:rPr>
            </w:pPr>
            <w:r>
              <w:t>= 3</w:t>
            </w:r>
            <w:r w:rsidRPr="00A43E89">
              <w:t>.</w:t>
            </w:r>
            <w:r>
              <w:t>38</w:t>
            </w:r>
          </w:p>
        </w:tc>
        <w:tc>
          <w:tcPr>
            <w:tcW w:w="1785" w:type="dxa"/>
          </w:tcPr>
          <w:p w14:paraId="6B1D2EEE"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2943.773821</m:t>
                    </m:r>
                  </m:num>
                  <m:den>
                    <m:r>
                      <w:rPr>
                        <w:rFonts w:ascii="Cambria Math" w:hAnsi="Cambria Math"/>
                        <w:lang w:val="en-US"/>
                      </w:rPr>
                      <m:t>661.860891</m:t>
                    </m:r>
                  </m:den>
                </m:f>
              </m:oMath>
            </m:oMathPara>
          </w:p>
          <w:p w14:paraId="3AA2AEF9" w14:textId="599E50B4" w:rsidR="00D76100" w:rsidRPr="0065447E" w:rsidRDefault="00D76100" w:rsidP="00D76100">
            <w:pPr>
              <w:pStyle w:val="Osnovnitekst"/>
              <w:ind w:firstLine="0"/>
              <w:jc w:val="center"/>
              <w:rPr>
                <w:lang w:val="en-US"/>
              </w:rPr>
            </w:pPr>
            <w:r>
              <w:t>= 4</w:t>
            </w:r>
            <w:r w:rsidRPr="00A43E89">
              <w:t>.</w:t>
            </w:r>
            <w:r>
              <w:t>48</w:t>
            </w:r>
          </w:p>
        </w:tc>
      </w:tr>
      <w:tr w:rsidR="00D76100" w:rsidRPr="0065447E" w14:paraId="179803CE" w14:textId="77777777" w:rsidTr="00B41DF0">
        <w:tc>
          <w:tcPr>
            <w:tcW w:w="2547" w:type="dxa"/>
          </w:tcPr>
          <w:p w14:paraId="48F30143" w14:textId="77777777" w:rsidR="00D76100" w:rsidRDefault="00D76100" w:rsidP="00D76100">
            <w:pPr>
              <w:pStyle w:val="Osnovnitekst"/>
              <w:ind w:firstLine="0"/>
              <w:jc w:val="center"/>
              <w:rPr>
                <w:lang w:val="en-US"/>
              </w:rPr>
            </w:pPr>
          </w:p>
          <w:p w14:paraId="618DBA02" w14:textId="68EF8CA2" w:rsidR="00D76100" w:rsidRPr="0065447E" w:rsidRDefault="00D76100" w:rsidP="00D76100">
            <w:pPr>
              <w:pStyle w:val="Osnovnitekst"/>
              <w:ind w:firstLine="0"/>
              <w:jc w:val="center"/>
              <w:rPr>
                <w:lang w:val="en-US"/>
              </w:rPr>
            </w:pPr>
            <w:r w:rsidRPr="00AF12BB">
              <w:rPr>
                <w:lang w:val="en-US"/>
              </w:rPr>
              <w:t>1000 1000 1000</w:t>
            </w:r>
          </w:p>
        </w:tc>
        <w:tc>
          <w:tcPr>
            <w:tcW w:w="1727" w:type="dxa"/>
          </w:tcPr>
          <w:p w14:paraId="544131CE"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28539.086630</m:t>
                    </m:r>
                  </m:num>
                  <m:den>
                    <m:r>
                      <w:rPr>
                        <w:rFonts w:ascii="Cambria Math" w:hAnsi="Cambria Math"/>
                        <w:lang w:val="en-US"/>
                      </w:rPr>
                      <m:t>30582.420922</m:t>
                    </m:r>
                  </m:den>
                </m:f>
              </m:oMath>
            </m:oMathPara>
          </w:p>
          <w:p w14:paraId="1525CB9A" w14:textId="64209A0E" w:rsidR="00D76100" w:rsidRPr="0065447E" w:rsidRDefault="00D76100" w:rsidP="00D76100">
            <w:pPr>
              <w:pStyle w:val="Osnovnitekst"/>
              <w:ind w:firstLine="0"/>
              <w:jc w:val="center"/>
              <w:rPr>
                <w:lang w:val="en-US"/>
              </w:rPr>
            </w:pPr>
            <w:r>
              <w:t>= 0</w:t>
            </w:r>
            <w:r w:rsidRPr="00A43E89">
              <w:t>.</w:t>
            </w:r>
            <w:r>
              <w:t>93</w:t>
            </w:r>
          </w:p>
        </w:tc>
        <w:tc>
          <w:tcPr>
            <w:tcW w:w="1785" w:type="dxa"/>
          </w:tcPr>
          <w:p w14:paraId="3DF1BCF7"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29133.896641</m:t>
                    </m:r>
                  </m:num>
                  <m:den>
                    <m:r>
                      <w:rPr>
                        <w:rFonts w:ascii="Cambria Math" w:hAnsi="Cambria Math"/>
                        <w:lang w:val="en-US"/>
                      </w:rPr>
                      <m:t>15868.059293</m:t>
                    </m:r>
                  </m:den>
                </m:f>
              </m:oMath>
            </m:oMathPara>
          </w:p>
          <w:p w14:paraId="6600837F" w14:textId="7DEB3721" w:rsidR="00D76100" w:rsidRPr="0065447E" w:rsidRDefault="00D76100" w:rsidP="00D76100">
            <w:pPr>
              <w:pStyle w:val="Osnovnitekst"/>
              <w:ind w:firstLine="0"/>
              <w:jc w:val="center"/>
              <w:rPr>
                <w:lang w:val="en-US"/>
              </w:rPr>
            </w:pPr>
            <w:r>
              <w:t xml:space="preserve">= </w:t>
            </w:r>
            <w:r w:rsidRPr="00A43E89">
              <w:t>1.</w:t>
            </w:r>
            <w:r>
              <w:t>84</w:t>
            </w:r>
          </w:p>
        </w:tc>
        <w:tc>
          <w:tcPr>
            <w:tcW w:w="1784" w:type="dxa"/>
          </w:tcPr>
          <w:p w14:paraId="26DFD8CB"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29910.154797</m:t>
                    </m:r>
                  </m:num>
                  <m:den>
                    <m:r>
                      <w:rPr>
                        <w:rFonts w:ascii="Cambria Math" w:hAnsi="Cambria Math"/>
                        <w:lang w:val="en-US"/>
                      </w:rPr>
                      <m:t>8011.970540</m:t>
                    </m:r>
                  </m:den>
                </m:f>
              </m:oMath>
            </m:oMathPara>
          </w:p>
          <w:p w14:paraId="3CC193F3" w14:textId="748CB005" w:rsidR="00D76100" w:rsidRPr="0065447E" w:rsidRDefault="00D76100" w:rsidP="00D76100">
            <w:pPr>
              <w:pStyle w:val="Osnovnitekst"/>
              <w:ind w:firstLine="0"/>
              <w:jc w:val="center"/>
              <w:rPr>
                <w:lang w:val="en-US"/>
              </w:rPr>
            </w:pPr>
            <w:r>
              <w:t>= 3</w:t>
            </w:r>
            <w:r w:rsidRPr="00A43E89">
              <w:t>.</w:t>
            </w:r>
            <w:r>
              <w:t>73</w:t>
            </w:r>
          </w:p>
        </w:tc>
        <w:tc>
          <w:tcPr>
            <w:tcW w:w="1785" w:type="dxa"/>
          </w:tcPr>
          <w:p w14:paraId="296E4784" w14:textId="77777777" w:rsidR="00D76100" w:rsidRDefault="00001782"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28589.022624</m:t>
                    </m:r>
                  </m:num>
                  <m:den>
                    <m:r>
                      <w:rPr>
                        <w:rFonts w:ascii="Cambria Math" w:hAnsi="Cambria Math"/>
                        <w:lang w:val="en-US"/>
                      </w:rPr>
                      <m:t>6553.778025</m:t>
                    </m:r>
                  </m:den>
                </m:f>
              </m:oMath>
            </m:oMathPara>
          </w:p>
          <w:p w14:paraId="6955B1EF" w14:textId="06BA4AB4" w:rsidR="00D76100" w:rsidRPr="0065447E" w:rsidRDefault="00D76100" w:rsidP="00D76100">
            <w:pPr>
              <w:pStyle w:val="Osnovnitekst"/>
              <w:ind w:firstLine="0"/>
              <w:jc w:val="center"/>
              <w:rPr>
                <w:lang w:val="en-US"/>
              </w:rPr>
            </w:pPr>
            <w:r>
              <w:t>= 4</w:t>
            </w:r>
            <w:r w:rsidRPr="00A43E89">
              <w:t>.</w:t>
            </w:r>
            <w:r>
              <w:t>36</w:t>
            </w:r>
          </w:p>
        </w:tc>
      </w:tr>
      <w:tr w:rsidR="00D76100" w:rsidRPr="0065447E" w14:paraId="0C767B85" w14:textId="77777777" w:rsidTr="00B41DF0">
        <w:tc>
          <w:tcPr>
            <w:tcW w:w="2547" w:type="dxa"/>
          </w:tcPr>
          <w:p w14:paraId="789799AF" w14:textId="77777777" w:rsidR="00D76100" w:rsidRPr="00802E91" w:rsidRDefault="00D76100" w:rsidP="00D76100">
            <w:pPr>
              <w:pStyle w:val="Osnovnitekst"/>
              <w:ind w:firstLine="0"/>
              <w:rPr>
                <w:b/>
                <w:bCs/>
                <w:lang w:val="en-US"/>
              </w:rPr>
            </w:pPr>
            <w:proofErr w:type="spellStart"/>
            <w:r>
              <w:rPr>
                <w:b/>
                <w:bCs/>
                <w:lang w:val="en-US"/>
              </w:rPr>
              <w:t>Srednje</w:t>
            </w:r>
            <w:proofErr w:type="spellEnd"/>
            <w:r>
              <w:rPr>
                <w:b/>
                <w:bCs/>
                <w:lang w:val="en-US"/>
              </w:rPr>
              <w:t xml:space="preserve"> </w:t>
            </w:r>
            <w:proofErr w:type="spellStart"/>
            <w:r>
              <w:rPr>
                <w:b/>
                <w:bCs/>
                <w:lang w:val="en-US"/>
              </w:rPr>
              <w:t>ubrzanje</w:t>
            </w:r>
            <w:proofErr w:type="spellEnd"/>
          </w:p>
        </w:tc>
        <w:tc>
          <w:tcPr>
            <w:tcW w:w="1727" w:type="dxa"/>
          </w:tcPr>
          <w:p w14:paraId="6AEFCF99" w14:textId="38EF67E6" w:rsidR="00D76100" w:rsidRPr="00F32FA2" w:rsidRDefault="00D76100" w:rsidP="00D76100">
            <w:pPr>
              <w:pStyle w:val="Osnovnitekst"/>
              <w:ind w:firstLine="0"/>
              <w:jc w:val="center"/>
              <w:rPr>
                <w:b/>
                <w:bCs/>
                <w:lang w:val="en-US"/>
              </w:rPr>
            </w:pPr>
            <w:r>
              <w:rPr>
                <w:b/>
                <w:bCs/>
                <w:lang w:val="en-US"/>
              </w:rPr>
              <w:t>0</w:t>
            </w:r>
            <w:r w:rsidRPr="00F32FA2">
              <w:rPr>
                <w:b/>
                <w:bCs/>
                <w:lang w:val="en-US"/>
              </w:rPr>
              <w:t>.</w:t>
            </w:r>
            <w:r>
              <w:rPr>
                <w:b/>
                <w:bCs/>
                <w:lang w:val="en-US"/>
              </w:rPr>
              <w:t>99</w:t>
            </w:r>
          </w:p>
        </w:tc>
        <w:tc>
          <w:tcPr>
            <w:tcW w:w="1785" w:type="dxa"/>
          </w:tcPr>
          <w:p w14:paraId="0CFC18B2" w14:textId="4D4F809F" w:rsidR="00D76100" w:rsidRPr="00555748" w:rsidRDefault="00D76100" w:rsidP="00D76100">
            <w:pPr>
              <w:pStyle w:val="Osnovnitekst"/>
              <w:ind w:firstLine="0"/>
              <w:jc w:val="center"/>
              <w:rPr>
                <w:b/>
                <w:bCs/>
                <w:lang w:val="en-US"/>
              </w:rPr>
            </w:pPr>
            <w:r w:rsidRPr="00555748">
              <w:rPr>
                <w:b/>
                <w:bCs/>
                <w:lang w:val="en-US"/>
              </w:rPr>
              <w:t>1.</w:t>
            </w:r>
            <w:r>
              <w:rPr>
                <w:b/>
                <w:bCs/>
                <w:lang w:val="en-US"/>
              </w:rPr>
              <w:t>92</w:t>
            </w:r>
          </w:p>
        </w:tc>
        <w:tc>
          <w:tcPr>
            <w:tcW w:w="1784" w:type="dxa"/>
          </w:tcPr>
          <w:p w14:paraId="3E4C1EBC" w14:textId="4F3B312B" w:rsidR="00D76100" w:rsidRPr="00555748" w:rsidRDefault="00D76100" w:rsidP="00D76100">
            <w:pPr>
              <w:pStyle w:val="Osnovnitekst"/>
              <w:ind w:firstLine="0"/>
              <w:jc w:val="center"/>
              <w:rPr>
                <w:b/>
                <w:bCs/>
                <w:lang w:val="en-US"/>
              </w:rPr>
            </w:pPr>
            <w:r>
              <w:rPr>
                <w:b/>
                <w:bCs/>
                <w:lang w:val="en-US"/>
              </w:rPr>
              <w:t>3.46</w:t>
            </w:r>
          </w:p>
        </w:tc>
        <w:tc>
          <w:tcPr>
            <w:tcW w:w="1785" w:type="dxa"/>
          </w:tcPr>
          <w:p w14:paraId="0943E35F" w14:textId="6432CA71" w:rsidR="00D76100" w:rsidRPr="00555748" w:rsidRDefault="00D76100" w:rsidP="00D76100">
            <w:pPr>
              <w:pStyle w:val="Osnovnitekst"/>
              <w:ind w:firstLine="0"/>
              <w:jc w:val="center"/>
              <w:rPr>
                <w:b/>
                <w:bCs/>
                <w:lang w:val="en-US"/>
              </w:rPr>
            </w:pPr>
            <w:r>
              <w:rPr>
                <w:b/>
                <w:bCs/>
                <w:lang w:val="en-US"/>
              </w:rPr>
              <w:t>4.</w:t>
            </w:r>
            <w:r w:rsidR="008126D6">
              <w:rPr>
                <w:b/>
                <w:bCs/>
                <w:lang w:val="en-US"/>
              </w:rPr>
              <w:t>14</w:t>
            </w:r>
          </w:p>
        </w:tc>
      </w:tr>
    </w:tbl>
    <w:p w14:paraId="2633C8A9" w14:textId="6258E734" w:rsidR="00DC730D" w:rsidRDefault="00DC730D" w:rsidP="00817282">
      <w:pPr>
        <w:pStyle w:val="Osnovnitekst"/>
        <w:rPr>
          <w:lang w:val="en-US"/>
        </w:rPr>
      </w:pPr>
    </w:p>
    <w:p w14:paraId="07AAA670" w14:textId="77777777" w:rsidR="00D76100" w:rsidRDefault="00D76100" w:rsidP="00817282">
      <w:pPr>
        <w:pStyle w:val="Osnovnitekst"/>
        <w:rPr>
          <w:lang w:val="en-US"/>
        </w:rPr>
      </w:pPr>
    </w:p>
    <w:p w14:paraId="202D648D" w14:textId="77777777" w:rsidR="00D76100" w:rsidRDefault="00D76100" w:rsidP="00817282">
      <w:pPr>
        <w:pStyle w:val="Osnovnitekst"/>
        <w:rPr>
          <w:lang w:val="en-US"/>
        </w:rPr>
      </w:pPr>
    </w:p>
    <w:p w14:paraId="67DD5B53" w14:textId="77777777" w:rsidR="00D76100" w:rsidRDefault="00D76100" w:rsidP="00817282">
      <w:pPr>
        <w:pStyle w:val="Osnovnitekst"/>
        <w:rPr>
          <w:lang w:val="en-US"/>
        </w:rPr>
      </w:pPr>
    </w:p>
    <w:p w14:paraId="3CE6650C" w14:textId="385B3FC5" w:rsidR="00817282" w:rsidRDefault="00817282" w:rsidP="00B7343F">
      <w:pPr>
        <w:pStyle w:val="IIInivonaslova-Odeljak"/>
      </w:pPr>
      <w:bookmarkStart w:id="26" w:name="_Toc100409256"/>
      <w:r>
        <w:t>Logovi izvršavanja</w:t>
      </w:r>
      <w:bookmarkEnd w:id="26"/>
    </w:p>
    <w:p w14:paraId="5689507E" w14:textId="77777777" w:rsidR="00D76100" w:rsidRDefault="00D76100" w:rsidP="00D76100">
      <w:pPr>
        <w:pStyle w:val="Programskikod"/>
      </w:pPr>
      <w:r>
        <w:t>width=30, height=30, iteration=1000</w:t>
      </w:r>
    </w:p>
    <w:p w14:paraId="6CE1C850" w14:textId="77777777" w:rsidR="00D76100" w:rsidRDefault="00D76100" w:rsidP="00D76100">
      <w:pPr>
        <w:pStyle w:val="Programskikod"/>
      </w:pPr>
      <w:r>
        <w:t>Time elapsed, sequential in ms: 33.947407</w:t>
      </w:r>
    </w:p>
    <w:p w14:paraId="2CCE9D66" w14:textId="77777777" w:rsidR="00D76100" w:rsidRDefault="00D76100" w:rsidP="00D76100">
      <w:pPr>
        <w:pStyle w:val="Programskikod"/>
      </w:pPr>
      <w:r>
        <w:t>Time elapsed, parallel in ms: 29.777111</w:t>
      </w:r>
    </w:p>
    <w:p w14:paraId="0D79211C" w14:textId="1640F9FC" w:rsidR="00D76100" w:rsidRDefault="00D76100" w:rsidP="00D76100">
      <w:pPr>
        <w:pStyle w:val="Programskikod"/>
      </w:pPr>
      <w:r>
        <w:t>Test PASSED</w:t>
      </w:r>
    </w:p>
    <w:p w14:paraId="55C2E787" w14:textId="77777777" w:rsidR="00D76100" w:rsidRDefault="00D76100" w:rsidP="00D76100">
      <w:pPr>
        <w:pStyle w:val="Programskikod"/>
      </w:pPr>
    </w:p>
    <w:p w14:paraId="7AF7D47C" w14:textId="77777777" w:rsidR="00D76100" w:rsidRDefault="00D76100" w:rsidP="00D76100">
      <w:pPr>
        <w:pStyle w:val="Programskikod"/>
      </w:pPr>
      <w:r>
        <w:lastRenderedPageBreak/>
        <w:t>width=500, height=500, iteration=10</w:t>
      </w:r>
    </w:p>
    <w:p w14:paraId="109F846C" w14:textId="77777777" w:rsidR="00D76100" w:rsidRDefault="00D76100" w:rsidP="00D76100">
      <w:pPr>
        <w:pStyle w:val="Programskikod"/>
      </w:pPr>
      <w:r>
        <w:t>Time elapsed, sequential in ms: 72.104996</w:t>
      </w:r>
    </w:p>
    <w:p w14:paraId="52A7E1F3" w14:textId="77777777" w:rsidR="00D76100" w:rsidRDefault="00D76100" w:rsidP="00D76100">
      <w:pPr>
        <w:pStyle w:val="Programskikod"/>
      </w:pPr>
      <w:r>
        <w:t>Time elapsed, parallel in ms: 76.487408</w:t>
      </w:r>
    </w:p>
    <w:p w14:paraId="0D940265" w14:textId="3138FB9D" w:rsidR="00D76100" w:rsidRDefault="00D76100" w:rsidP="00D76100">
      <w:pPr>
        <w:pStyle w:val="Programskikod"/>
      </w:pPr>
      <w:r>
        <w:t>Test PASSED</w:t>
      </w:r>
    </w:p>
    <w:p w14:paraId="72197A24" w14:textId="77777777" w:rsidR="00D76100" w:rsidRDefault="00D76100" w:rsidP="00D76100">
      <w:pPr>
        <w:pStyle w:val="Programskikod"/>
      </w:pPr>
    </w:p>
    <w:p w14:paraId="022C8B60" w14:textId="77777777" w:rsidR="00D76100" w:rsidRDefault="00D76100" w:rsidP="00D76100">
      <w:pPr>
        <w:pStyle w:val="Programskikod"/>
      </w:pPr>
      <w:r>
        <w:t>width=1000, height=1000, iteration=100</w:t>
      </w:r>
    </w:p>
    <w:p w14:paraId="01EB9B93" w14:textId="77777777" w:rsidR="00D76100" w:rsidRDefault="00D76100" w:rsidP="00D76100">
      <w:pPr>
        <w:pStyle w:val="Programskikod"/>
      </w:pPr>
      <w:r>
        <w:t>Time elapsed, sequential in ms: 2896.550021</w:t>
      </w:r>
    </w:p>
    <w:p w14:paraId="46BC04A3" w14:textId="77777777" w:rsidR="00D76100" w:rsidRDefault="00D76100" w:rsidP="00D76100">
      <w:pPr>
        <w:pStyle w:val="Programskikod"/>
      </w:pPr>
      <w:r>
        <w:t>Time elapsed, parallel in ms: 3113.850245</w:t>
      </w:r>
    </w:p>
    <w:p w14:paraId="360AAE76" w14:textId="566FBB8D" w:rsidR="00D76100" w:rsidRDefault="00D76100" w:rsidP="00D76100">
      <w:pPr>
        <w:pStyle w:val="Programskikod"/>
      </w:pPr>
      <w:r>
        <w:t>Test PASSED</w:t>
      </w:r>
    </w:p>
    <w:p w14:paraId="177AEF76" w14:textId="77777777" w:rsidR="00D76100" w:rsidRDefault="00D76100" w:rsidP="00D76100">
      <w:pPr>
        <w:pStyle w:val="Programskikod"/>
      </w:pPr>
    </w:p>
    <w:p w14:paraId="52D3C17A" w14:textId="77777777" w:rsidR="00D76100" w:rsidRDefault="00D76100" w:rsidP="00D76100">
      <w:pPr>
        <w:pStyle w:val="Programskikod"/>
      </w:pPr>
      <w:r>
        <w:t>width=1000, height=1000, iteration=1000</w:t>
      </w:r>
    </w:p>
    <w:p w14:paraId="20B252A5" w14:textId="77777777" w:rsidR="00D76100" w:rsidRDefault="00D76100" w:rsidP="00D76100">
      <w:pPr>
        <w:pStyle w:val="Programskikod"/>
      </w:pPr>
      <w:r>
        <w:t>Time elapsed, sequential in ms: 28539.086630</w:t>
      </w:r>
    </w:p>
    <w:p w14:paraId="741937F0" w14:textId="77777777" w:rsidR="00D76100" w:rsidRDefault="00D76100" w:rsidP="00D76100">
      <w:pPr>
        <w:pStyle w:val="Programskikod"/>
      </w:pPr>
      <w:r>
        <w:t>Time elapsed, parallel in ms: 30582.420922</w:t>
      </w:r>
    </w:p>
    <w:p w14:paraId="1B611341" w14:textId="6241302C" w:rsidR="00D76100" w:rsidRDefault="00D76100" w:rsidP="00D76100">
      <w:pPr>
        <w:pStyle w:val="Programskikod"/>
      </w:pPr>
      <w:r>
        <w:t>Test PASSED</w:t>
      </w:r>
    </w:p>
    <w:p w14:paraId="61BA0867" w14:textId="1CF3C4CC" w:rsidR="00B7343F" w:rsidRDefault="00B7343F" w:rsidP="00B7343F">
      <w:pPr>
        <w:pStyle w:val="Oznakaslike"/>
      </w:pPr>
      <w:r>
        <w:t xml:space="preserve">Listing </w:t>
      </w:r>
      <w:r w:rsidR="002937CB">
        <w:t>9</w:t>
      </w:r>
      <w:r>
        <w:t xml:space="preserve">. </w:t>
      </w:r>
      <w:r w:rsidR="004718C5">
        <w:t xml:space="preserve">Sekvencijalna i </w:t>
      </w:r>
      <w:r w:rsidR="00336ACF">
        <w:t>paralelna</w:t>
      </w:r>
      <w:r w:rsidR="004718C5">
        <w:t xml:space="preserve"> izvršavanja sa 1 niti</w:t>
      </w:r>
    </w:p>
    <w:p w14:paraId="29E7FB95" w14:textId="77777777" w:rsidR="002937CB" w:rsidRPr="002937CB" w:rsidRDefault="002937CB" w:rsidP="002937CB">
      <w:pPr>
        <w:pStyle w:val="Osnovnitekst"/>
      </w:pPr>
    </w:p>
    <w:p w14:paraId="2752B09D" w14:textId="77777777" w:rsidR="00D76100" w:rsidRDefault="00D76100" w:rsidP="00D76100">
      <w:pPr>
        <w:pStyle w:val="Programskikod"/>
      </w:pPr>
      <w:r>
        <w:t>width=30, height=30, iteration=1000</w:t>
      </w:r>
    </w:p>
    <w:p w14:paraId="2A4E3AFF" w14:textId="77777777" w:rsidR="00D76100" w:rsidRDefault="00D76100" w:rsidP="00D76100">
      <w:pPr>
        <w:pStyle w:val="Programskikod"/>
      </w:pPr>
      <w:r>
        <w:t>Time elapsed, sequential in ms: 32.948428</w:t>
      </w:r>
    </w:p>
    <w:p w14:paraId="163A18D0" w14:textId="77777777" w:rsidR="00D76100" w:rsidRDefault="00D76100" w:rsidP="00D76100">
      <w:pPr>
        <w:pStyle w:val="Programskikod"/>
      </w:pPr>
      <w:r>
        <w:t>Time elapsed, parallel in ms: 15.704965</w:t>
      </w:r>
    </w:p>
    <w:p w14:paraId="4DD6A4AD" w14:textId="22F79595" w:rsidR="00D76100" w:rsidRDefault="00D76100" w:rsidP="00D76100">
      <w:pPr>
        <w:pStyle w:val="Programskikod"/>
      </w:pPr>
      <w:r>
        <w:t>Test PASSED</w:t>
      </w:r>
    </w:p>
    <w:p w14:paraId="0F323EF0" w14:textId="77777777" w:rsidR="00D76100" w:rsidRDefault="00D76100" w:rsidP="00D76100">
      <w:pPr>
        <w:pStyle w:val="Programskikod"/>
      </w:pPr>
    </w:p>
    <w:p w14:paraId="3E7854C5" w14:textId="77777777" w:rsidR="00D76100" w:rsidRDefault="00D76100" w:rsidP="00D76100">
      <w:pPr>
        <w:pStyle w:val="Programskikod"/>
      </w:pPr>
      <w:r>
        <w:t>width=500, height=500, iteration=10</w:t>
      </w:r>
    </w:p>
    <w:p w14:paraId="2958CDD4" w14:textId="77777777" w:rsidR="00D76100" w:rsidRDefault="00D76100" w:rsidP="00D76100">
      <w:pPr>
        <w:pStyle w:val="Programskikod"/>
      </w:pPr>
      <w:r>
        <w:t>Time elapsed, sequential in ms: 73.824149</w:t>
      </w:r>
    </w:p>
    <w:p w14:paraId="4EDD03B3" w14:textId="77777777" w:rsidR="00D76100" w:rsidRDefault="00D76100" w:rsidP="00D76100">
      <w:pPr>
        <w:pStyle w:val="Programskikod"/>
      </w:pPr>
      <w:r>
        <w:t>Time elapsed, parallel in ms: 38.895495</w:t>
      </w:r>
    </w:p>
    <w:p w14:paraId="0FE3C106" w14:textId="15A52D72" w:rsidR="00D76100" w:rsidRDefault="00D76100" w:rsidP="00D76100">
      <w:pPr>
        <w:pStyle w:val="Programskikod"/>
      </w:pPr>
      <w:r>
        <w:t>Test PASSED</w:t>
      </w:r>
    </w:p>
    <w:p w14:paraId="7CCD20FD" w14:textId="77777777" w:rsidR="00D76100" w:rsidRDefault="00D76100" w:rsidP="00D76100">
      <w:pPr>
        <w:pStyle w:val="Programskikod"/>
      </w:pPr>
    </w:p>
    <w:p w14:paraId="2F70B23C" w14:textId="77777777" w:rsidR="00D76100" w:rsidRDefault="00D76100" w:rsidP="00D76100">
      <w:pPr>
        <w:pStyle w:val="Programskikod"/>
      </w:pPr>
      <w:r>
        <w:t>width=1000, height=1000, iteration=100</w:t>
      </w:r>
    </w:p>
    <w:p w14:paraId="11728456" w14:textId="77777777" w:rsidR="00D76100" w:rsidRDefault="00D76100" w:rsidP="00D76100">
      <w:pPr>
        <w:pStyle w:val="Programskikod"/>
      </w:pPr>
      <w:r>
        <w:t>Time elapsed, sequential in ms: 2897.931875</w:t>
      </w:r>
    </w:p>
    <w:p w14:paraId="714B973A" w14:textId="77777777" w:rsidR="00D76100" w:rsidRDefault="00D76100" w:rsidP="00D76100">
      <w:pPr>
        <w:pStyle w:val="Programskikod"/>
      </w:pPr>
      <w:r>
        <w:t>Time elapsed, parallel in ms: 1584.834766</w:t>
      </w:r>
    </w:p>
    <w:p w14:paraId="7BF590EA" w14:textId="64777B0D" w:rsidR="00D76100" w:rsidRDefault="00D76100" w:rsidP="00D76100">
      <w:pPr>
        <w:pStyle w:val="Programskikod"/>
      </w:pPr>
      <w:r>
        <w:t>Test PASSED</w:t>
      </w:r>
    </w:p>
    <w:p w14:paraId="56B8865A" w14:textId="77777777" w:rsidR="00D76100" w:rsidRDefault="00D76100" w:rsidP="00D76100">
      <w:pPr>
        <w:pStyle w:val="Programskikod"/>
      </w:pPr>
    </w:p>
    <w:p w14:paraId="16C56329" w14:textId="77777777" w:rsidR="00D76100" w:rsidRDefault="00D76100" w:rsidP="00D76100">
      <w:pPr>
        <w:pStyle w:val="Programskikod"/>
      </w:pPr>
      <w:r>
        <w:t>width=1000, height=1000, iteration=1000</w:t>
      </w:r>
    </w:p>
    <w:p w14:paraId="2D79E301" w14:textId="77777777" w:rsidR="00D76100" w:rsidRDefault="00D76100" w:rsidP="00D76100">
      <w:pPr>
        <w:pStyle w:val="Programskikod"/>
      </w:pPr>
      <w:r>
        <w:t>Time elapsed, sequential in ms: 29133.896641</w:t>
      </w:r>
    </w:p>
    <w:p w14:paraId="38065F4D" w14:textId="77777777" w:rsidR="00D76100" w:rsidRDefault="00D76100" w:rsidP="00D76100">
      <w:pPr>
        <w:pStyle w:val="Programskikod"/>
      </w:pPr>
      <w:r>
        <w:t>Time elapsed, parallel in ms: 15868.059293</w:t>
      </w:r>
    </w:p>
    <w:p w14:paraId="4D29CECD" w14:textId="0007025E" w:rsidR="00D76100" w:rsidRDefault="00D76100" w:rsidP="007977F9">
      <w:pPr>
        <w:pStyle w:val="Programskikod"/>
      </w:pPr>
      <w:r>
        <w:t>Test PASSED</w:t>
      </w:r>
    </w:p>
    <w:p w14:paraId="380B0DAE" w14:textId="570F6BB2" w:rsidR="002937CB" w:rsidRDefault="002937CB" w:rsidP="002937CB">
      <w:pPr>
        <w:pStyle w:val="Oznakaslike"/>
      </w:pPr>
      <w:r>
        <w:t xml:space="preserve">Listing 10. Sekvencijalna i </w:t>
      </w:r>
      <w:r w:rsidR="00336ACF">
        <w:t>paralelna</w:t>
      </w:r>
      <w:r>
        <w:t xml:space="preserve"> izvršavanja sa 2 niti</w:t>
      </w:r>
    </w:p>
    <w:p w14:paraId="1E823A22" w14:textId="77777777" w:rsidR="002937CB" w:rsidRPr="002937CB" w:rsidRDefault="002937CB" w:rsidP="002937CB">
      <w:pPr>
        <w:pStyle w:val="Osnovnitekst"/>
      </w:pPr>
    </w:p>
    <w:p w14:paraId="6D835F1F" w14:textId="77777777" w:rsidR="00D76100" w:rsidRDefault="00D76100" w:rsidP="00D76100">
      <w:pPr>
        <w:pStyle w:val="Programskikod"/>
      </w:pPr>
      <w:r>
        <w:lastRenderedPageBreak/>
        <w:t>width=30, height=30, iteration=1000</w:t>
      </w:r>
    </w:p>
    <w:p w14:paraId="63E50E03" w14:textId="77777777" w:rsidR="00D76100" w:rsidRDefault="00D76100" w:rsidP="00D76100">
      <w:pPr>
        <w:pStyle w:val="Programskikod"/>
      </w:pPr>
      <w:r>
        <w:t>Time elapsed, sequential in ms: 35.391786</w:t>
      </w:r>
    </w:p>
    <w:p w14:paraId="65577CB4" w14:textId="77777777" w:rsidR="00D76100" w:rsidRDefault="00D76100" w:rsidP="00D76100">
      <w:pPr>
        <w:pStyle w:val="Programskikod"/>
      </w:pPr>
      <w:r>
        <w:t>Time elapsed, parallel in ms: 11.179693</w:t>
      </w:r>
    </w:p>
    <w:p w14:paraId="6857E9A4" w14:textId="0F237B5D" w:rsidR="00D76100" w:rsidRDefault="00D76100" w:rsidP="00D76100">
      <w:pPr>
        <w:pStyle w:val="Programskikod"/>
      </w:pPr>
      <w:r>
        <w:t>Test PASSED</w:t>
      </w:r>
    </w:p>
    <w:p w14:paraId="5F4058EE" w14:textId="77777777" w:rsidR="00D76100" w:rsidRDefault="00D76100" w:rsidP="00D76100">
      <w:pPr>
        <w:pStyle w:val="Programskikod"/>
      </w:pPr>
    </w:p>
    <w:p w14:paraId="0FAB3A22" w14:textId="77777777" w:rsidR="00D76100" w:rsidRDefault="00D76100" w:rsidP="00D76100">
      <w:pPr>
        <w:pStyle w:val="Programskikod"/>
      </w:pPr>
      <w:r>
        <w:t>width=500, height=500, iteration=10</w:t>
      </w:r>
    </w:p>
    <w:p w14:paraId="36E1E000" w14:textId="77777777" w:rsidR="00D76100" w:rsidRDefault="00D76100" w:rsidP="00D76100">
      <w:pPr>
        <w:pStyle w:val="Programskikod"/>
      </w:pPr>
      <w:r>
        <w:t>Time elapsed, sequential in ms: 71.557198</w:t>
      </w:r>
    </w:p>
    <w:p w14:paraId="125B3BF1" w14:textId="77777777" w:rsidR="00D76100" w:rsidRDefault="00D76100" w:rsidP="00D76100">
      <w:pPr>
        <w:pStyle w:val="Programskikod"/>
      </w:pPr>
      <w:r>
        <w:t>Time elapsed, parallel in ms: 20.091148</w:t>
      </w:r>
    </w:p>
    <w:p w14:paraId="51173B28" w14:textId="26F74E89" w:rsidR="00D76100" w:rsidRDefault="00D76100" w:rsidP="00D76100">
      <w:pPr>
        <w:pStyle w:val="Programskikod"/>
      </w:pPr>
      <w:r>
        <w:t>Test PASSED</w:t>
      </w:r>
    </w:p>
    <w:p w14:paraId="788CB80E" w14:textId="77777777" w:rsidR="00D76100" w:rsidRDefault="00D76100" w:rsidP="00D76100">
      <w:pPr>
        <w:pStyle w:val="Programskikod"/>
      </w:pPr>
    </w:p>
    <w:p w14:paraId="034546A0" w14:textId="77777777" w:rsidR="00D76100" w:rsidRDefault="00D76100" w:rsidP="00D76100">
      <w:pPr>
        <w:pStyle w:val="Programskikod"/>
      </w:pPr>
      <w:r>
        <w:t>width=1000, height=1000, iteration=100</w:t>
      </w:r>
    </w:p>
    <w:p w14:paraId="13B31A7B" w14:textId="77777777" w:rsidR="00D76100" w:rsidRDefault="00D76100" w:rsidP="00D76100">
      <w:pPr>
        <w:pStyle w:val="Programskikod"/>
      </w:pPr>
      <w:r>
        <w:t>Time elapsed, sequential in ms: 2897.726081</w:t>
      </w:r>
    </w:p>
    <w:p w14:paraId="590B968F" w14:textId="77777777" w:rsidR="00D76100" w:rsidRDefault="00D76100" w:rsidP="00D76100">
      <w:pPr>
        <w:pStyle w:val="Programskikod"/>
      </w:pPr>
      <w:r>
        <w:t>Time elapsed, parallel in ms: 856.093507</w:t>
      </w:r>
    </w:p>
    <w:p w14:paraId="2C9BCD6F" w14:textId="497DEC91" w:rsidR="00D76100" w:rsidRDefault="00D76100" w:rsidP="00D76100">
      <w:pPr>
        <w:pStyle w:val="Programskikod"/>
      </w:pPr>
      <w:r>
        <w:t>Test PASSED</w:t>
      </w:r>
    </w:p>
    <w:p w14:paraId="7EE95DB3" w14:textId="77777777" w:rsidR="00D76100" w:rsidRDefault="00D76100" w:rsidP="00D76100">
      <w:pPr>
        <w:pStyle w:val="Programskikod"/>
      </w:pPr>
    </w:p>
    <w:p w14:paraId="7024DADC" w14:textId="77777777" w:rsidR="00D76100" w:rsidRDefault="00D76100" w:rsidP="00D76100">
      <w:pPr>
        <w:pStyle w:val="Programskikod"/>
      </w:pPr>
      <w:r>
        <w:t>width=1000, height=1000, iteration=1000</w:t>
      </w:r>
    </w:p>
    <w:p w14:paraId="50ED2B53" w14:textId="77777777" w:rsidR="00D76100" w:rsidRDefault="00D76100" w:rsidP="00D76100">
      <w:pPr>
        <w:pStyle w:val="Programskikod"/>
      </w:pPr>
      <w:r>
        <w:t>Time elapsed, sequential in ms: 29910.154797</w:t>
      </w:r>
    </w:p>
    <w:p w14:paraId="35A3DD4E" w14:textId="77777777" w:rsidR="00D76100" w:rsidRDefault="00D76100" w:rsidP="00D76100">
      <w:pPr>
        <w:pStyle w:val="Programskikod"/>
      </w:pPr>
      <w:r>
        <w:t>Time elapsed, parallel in ms: 8011.970540</w:t>
      </w:r>
    </w:p>
    <w:p w14:paraId="6291C6BF" w14:textId="6A6DBE1E" w:rsidR="00D76100" w:rsidRDefault="00D76100" w:rsidP="00D76100">
      <w:pPr>
        <w:pStyle w:val="Programskikod"/>
      </w:pPr>
      <w:r>
        <w:t>Test PASSED</w:t>
      </w:r>
    </w:p>
    <w:p w14:paraId="18CFD31E" w14:textId="695FCD30" w:rsidR="002937CB" w:rsidRDefault="002937CB" w:rsidP="002937CB">
      <w:pPr>
        <w:pStyle w:val="Oznakaslike"/>
      </w:pPr>
      <w:r>
        <w:t xml:space="preserve">Listing 11. Sekvencijalna i </w:t>
      </w:r>
      <w:r w:rsidR="00336ACF">
        <w:t>paralelna</w:t>
      </w:r>
      <w:r>
        <w:t xml:space="preserve"> izvršavanja sa 4 niti</w:t>
      </w:r>
    </w:p>
    <w:p w14:paraId="753B4FA6" w14:textId="77777777" w:rsidR="002937CB" w:rsidRPr="002937CB" w:rsidRDefault="002937CB" w:rsidP="002937CB">
      <w:pPr>
        <w:pStyle w:val="Osnovnitekst"/>
      </w:pPr>
    </w:p>
    <w:p w14:paraId="1407DDFC" w14:textId="0D8276AA" w:rsidR="00900A74" w:rsidRDefault="00003213" w:rsidP="00900A74">
      <w:pPr>
        <w:pStyle w:val="Programskikod"/>
      </w:pPr>
      <w:r>
        <w:t>width=30, height=30, iteration=1000</w:t>
      </w:r>
    </w:p>
    <w:p w14:paraId="27E7B5C5" w14:textId="77777777" w:rsidR="008126D6" w:rsidRDefault="008126D6" w:rsidP="008126D6">
      <w:pPr>
        <w:pStyle w:val="Programskikod"/>
      </w:pPr>
      <w:r>
        <w:t>Time elapsed, sequential in ms: 36.238849</w:t>
      </w:r>
    </w:p>
    <w:p w14:paraId="7F3505F4" w14:textId="77777777" w:rsidR="008126D6" w:rsidRDefault="008126D6" w:rsidP="008126D6">
      <w:pPr>
        <w:pStyle w:val="Programskikod"/>
      </w:pPr>
      <w:r>
        <w:t>Time elapsed, parallel in ms: 9.876280</w:t>
      </w:r>
    </w:p>
    <w:p w14:paraId="5AD61916" w14:textId="15F7C334" w:rsidR="00D76100" w:rsidRDefault="008126D6" w:rsidP="008126D6">
      <w:pPr>
        <w:pStyle w:val="Programskikod"/>
      </w:pPr>
      <w:r>
        <w:t>Test PASSED</w:t>
      </w:r>
    </w:p>
    <w:p w14:paraId="5D0865ED" w14:textId="77777777" w:rsidR="008126D6" w:rsidRDefault="008126D6" w:rsidP="008126D6">
      <w:pPr>
        <w:pStyle w:val="Programskikod"/>
      </w:pPr>
    </w:p>
    <w:p w14:paraId="1D6A1028" w14:textId="77777777" w:rsidR="00D76100" w:rsidRDefault="00D76100" w:rsidP="00D76100">
      <w:pPr>
        <w:pStyle w:val="Programskikod"/>
      </w:pPr>
      <w:r>
        <w:t>width=500, height=500, iteration=10</w:t>
      </w:r>
    </w:p>
    <w:p w14:paraId="08FA8349" w14:textId="77777777" w:rsidR="00D76100" w:rsidRDefault="00D76100" w:rsidP="00D76100">
      <w:pPr>
        <w:pStyle w:val="Programskikod"/>
      </w:pPr>
      <w:r>
        <w:t>Time elapsed, sequential in ms: 70.960523</w:t>
      </w:r>
    </w:p>
    <w:p w14:paraId="0D8B3634" w14:textId="77777777" w:rsidR="00D76100" w:rsidRDefault="00D76100" w:rsidP="00D76100">
      <w:pPr>
        <w:pStyle w:val="Programskikod"/>
      </w:pPr>
      <w:r>
        <w:t>Time elapsed, parallel in ms: 17.610512</w:t>
      </w:r>
    </w:p>
    <w:p w14:paraId="30AB2296" w14:textId="078C8F48" w:rsidR="00D76100" w:rsidRDefault="00D76100" w:rsidP="00D76100">
      <w:pPr>
        <w:pStyle w:val="Programskikod"/>
      </w:pPr>
      <w:r>
        <w:t>Test PASSED</w:t>
      </w:r>
    </w:p>
    <w:p w14:paraId="36616F5C" w14:textId="77777777" w:rsidR="00D76100" w:rsidRDefault="00D76100" w:rsidP="00D76100">
      <w:pPr>
        <w:pStyle w:val="Programskikod"/>
      </w:pPr>
    </w:p>
    <w:p w14:paraId="305AA916" w14:textId="77777777" w:rsidR="00D76100" w:rsidRDefault="00D76100" w:rsidP="00D76100">
      <w:pPr>
        <w:pStyle w:val="Programskikod"/>
      </w:pPr>
      <w:r>
        <w:t>width=1000, height=1000, iteration=100</w:t>
      </w:r>
    </w:p>
    <w:p w14:paraId="21158D9B" w14:textId="77777777" w:rsidR="00D76100" w:rsidRDefault="00D76100" w:rsidP="00D76100">
      <w:pPr>
        <w:pStyle w:val="Programskikod"/>
      </w:pPr>
      <w:r>
        <w:t>Time elapsed, sequential in ms: 2943.773821</w:t>
      </w:r>
    </w:p>
    <w:p w14:paraId="52E63A44" w14:textId="77777777" w:rsidR="00D76100" w:rsidRDefault="00D76100" w:rsidP="00D76100">
      <w:pPr>
        <w:pStyle w:val="Programskikod"/>
      </w:pPr>
      <w:r>
        <w:t>Time elapsed, parallel in ms: 661.860891</w:t>
      </w:r>
    </w:p>
    <w:p w14:paraId="65561D11" w14:textId="1750586C" w:rsidR="00D76100" w:rsidRDefault="00D76100" w:rsidP="00D76100">
      <w:pPr>
        <w:pStyle w:val="Programskikod"/>
      </w:pPr>
      <w:r>
        <w:t>Test PASSED</w:t>
      </w:r>
    </w:p>
    <w:p w14:paraId="005CEA13" w14:textId="77777777" w:rsidR="00D76100" w:rsidRDefault="00D76100" w:rsidP="00D76100">
      <w:pPr>
        <w:pStyle w:val="Programskikod"/>
      </w:pPr>
    </w:p>
    <w:p w14:paraId="33A5F144" w14:textId="77777777" w:rsidR="00D76100" w:rsidRDefault="00D76100" w:rsidP="00D76100">
      <w:pPr>
        <w:pStyle w:val="Programskikod"/>
      </w:pPr>
      <w:r>
        <w:t>width=1000, height=1000, iteration=1000</w:t>
      </w:r>
    </w:p>
    <w:p w14:paraId="00257A40" w14:textId="77777777" w:rsidR="00D76100" w:rsidRDefault="00D76100" w:rsidP="00D76100">
      <w:pPr>
        <w:pStyle w:val="Programskikod"/>
      </w:pPr>
      <w:r>
        <w:t>Time elapsed, sequential in ms: 28589.022624</w:t>
      </w:r>
    </w:p>
    <w:p w14:paraId="38CF93BC" w14:textId="77777777" w:rsidR="00D76100" w:rsidRDefault="00D76100" w:rsidP="00D76100">
      <w:pPr>
        <w:pStyle w:val="Programskikod"/>
      </w:pPr>
      <w:r>
        <w:lastRenderedPageBreak/>
        <w:t>Time elapsed, parallel in ms: 6553.778025</w:t>
      </w:r>
    </w:p>
    <w:p w14:paraId="67BE1CB1" w14:textId="0E636CC4" w:rsidR="00900A74" w:rsidRDefault="00D76100" w:rsidP="00D76100">
      <w:pPr>
        <w:pStyle w:val="Programskikod"/>
      </w:pPr>
      <w:r>
        <w:t>Test PASSED</w:t>
      </w:r>
    </w:p>
    <w:p w14:paraId="55AE5E8E" w14:textId="56D70F57" w:rsidR="002937CB" w:rsidRDefault="002937CB" w:rsidP="002937CB">
      <w:pPr>
        <w:pStyle w:val="Oznakaslike"/>
      </w:pPr>
      <w:r>
        <w:t xml:space="preserve">Listing 12. Sekvencijalna i </w:t>
      </w:r>
      <w:r w:rsidR="00336ACF">
        <w:t>paralelna</w:t>
      </w:r>
      <w:r>
        <w:t xml:space="preserve"> izvršavanja sa 8 niti</w:t>
      </w:r>
    </w:p>
    <w:p w14:paraId="42368842" w14:textId="77777777" w:rsidR="002937CB" w:rsidRPr="002937CB" w:rsidRDefault="002937CB" w:rsidP="002937CB">
      <w:pPr>
        <w:pStyle w:val="Osnovnitekst"/>
      </w:pPr>
    </w:p>
    <w:p w14:paraId="33C55EE1" w14:textId="77777777" w:rsidR="00B7343F" w:rsidRDefault="00B7343F" w:rsidP="00817282">
      <w:pPr>
        <w:pStyle w:val="Osnovnitekst"/>
      </w:pPr>
    </w:p>
    <w:p w14:paraId="606A123B" w14:textId="0E18F976" w:rsidR="00817282" w:rsidRDefault="00817282" w:rsidP="00B7343F">
      <w:pPr>
        <w:pStyle w:val="IIInivonaslova-Odeljak"/>
      </w:pPr>
      <w:bookmarkStart w:id="27" w:name="_Toc100409257"/>
      <w:r>
        <w:t>Grafici ubrzanja</w:t>
      </w:r>
      <w:bookmarkEnd w:id="27"/>
    </w:p>
    <w:p w14:paraId="55BBF976" w14:textId="3899BDFD" w:rsidR="00EC5D13" w:rsidRDefault="00CE34CB" w:rsidP="00EC5D13">
      <w:pPr>
        <w:pStyle w:val="Osnovnitekst"/>
        <w:keepNext/>
        <w:ind w:firstLine="0"/>
        <w:jc w:val="center"/>
      </w:pPr>
      <w:r>
        <w:rPr>
          <w:noProof/>
          <w:lang w:val="en-US"/>
        </w:rPr>
        <w:drawing>
          <wp:inline distT="0" distB="0" distL="0" distR="0" wp14:anchorId="7D1A5C1D" wp14:editId="0B8AB7A1">
            <wp:extent cx="4140679" cy="2413330"/>
            <wp:effectExtent l="0" t="0" r="12700" b="63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5E1084" w14:textId="003A5A84" w:rsidR="00EC5D13" w:rsidRDefault="00EC5D13" w:rsidP="00EC5D13">
      <w:pPr>
        <w:pStyle w:val="Caption"/>
        <w:jc w:val="center"/>
        <w:rPr>
          <w:noProof/>
          <w:lang w:val="sr-Latn-CS"/>
        </w:rPr>
      </w:pPr>
      <w:r>
        <w:rPr>
          <w:noProof/>
          <w:lang w:val="sr-Latn-CS"/>
        </w:rPr>
        <w:t>Slika</w:t>
      </w:r>
      <w:r w:rsidRPr="00FD52EC">
        <w:rPr>
          <w:noProof/>
          <w:lang w:val="sr-Latn-CS"/>
        </w:rPr>
        <w:t xml:space="preserve"> </w:t>
      </w:r>
      <w:r>
        <w:rPr>
          <w:noProof/>
          <w:lang w:val="sr-Latn-CS"/>
        </w:rPr>
        <w:t>4</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od broja niti</w:t>
      </w:r>
    </w:p>
    <w:p w14:paraId="229F563C" w14:textId="77777777" w:rsidR="00EC5D13" w:rsidRPr="00EC5D13" w:rsidRDefault="00EC5D13" w:rsidP="00EC5D13">
      <w:pPr>
        <w:rPr>
          <w:lang w:val="sr-Latn-CS"/>
        </w:rPr>
      </w:pPr>
    </w:p>
    <w:p w14:paraId="5BFD0C36" w14:textId="77777777" w:rsidR="00B7343F" w:rsidRDefault="00B7343F" w:rsidP="00817282">
      <w:pPr>
        <w:pStyle w:val="Osnovnitekst"/>
      </w:pPr>
    </w:p>
    <w:p w14:paraId="1FB605B8" w14:textId="3F09D229" w:rsidR="00817282" w:rsidRDefault="00817282" w:rsidP="00CE34CB">
      <w:pPr>
        <w:pStyle w:val="IIInivonaslova-Odeljak"/>
      </w:pPr>
      <w:bookmarkStart w:id="28" w:name="_Toc100409258"/>
      <w:r>
        <w:t>Diskusija dobijenih rezultata</w:t>
      </w:r>
      <w:bookmarkEnd w:id="28"/>
    </w:p>
    <w:p w14:paraId="451A8333" w14:textId="749ED991" w:rsidR="00CE34CB" w:rsidRPr="00CE34CB" w:rsidRDefault="00CE34CB" w:rsidP="00817282">
      <w:pPr>
        <w:pStyle w:val="Osnovnitekst"/>
        <w:rPr>
          <w:lang w:val="sr-Latn-RS"/>
        </w:rPr>
      </w:pPr>
      <w:r>
        <w:rPr>
          <w:lang w:val="sr-Latn-RS"/>
        </w:rPr>
        <w:t xml:space="preserve">Na osnovu dobijenih rezultata možemo videti da je postignuto ubrzanje sa paralelizacijom. Takođe sa povećanjem broja niti povećava se i ubrzanje. Takođe nije bilo isplativo meriti vreme jednog izvršavanja funkcije evolve jer je ono </w:t>
      </w:r>
      <w:r w:rsidR="00F866FC">
        <w:rPr>
          <w:lang w:val="sr-Latn-RS"/>
        </w:rPr>
        <w:t>previše malo</w:t>
      </w:r>
      <w:r w:rsidR="00905914">
        <w:rPr>
          <w:lang w:val="sr-Latn-RS"/>
        </w:rPr>
        <w:t>, pa je mereno vreme samo na nivou cele simulacije</w:t>
      </w:r>
      <w:r w:rsidR="00F866FC">
        <w:rPr>
          <w:lang w:val="sr-Latn-RS"/>
        </w:rPr>
        <w:t>.</w:t>
      </w:r>
    </w:p>
    <w:p w14:paraId="08DE2F00" w14:textId="73768426" w:rsidR="00817282" w:rsidRDefault="00817282" w:rsidP="00817282">
      <w:pPr>
        <w:pStyle w:val="Inivonaslova-Poglavlje"/>
      </w:pPr>
      <w:bookmarkStart w:id="29" w:name="_Toc100409259"/>
      <w:r>
        <w:lastRenderedPageBreak/>
        <w:t>PROBLEM 4 – GAME OF LIFE</w:t>
      </w:r>
      <w:bookmarkEnd w:id="29"/>
    </w:p>
    <w:p w14:paraId="62C738BB" w14:textId="6591D704" w:rsidR="00817282" w:rsidRDefault="00817282" w:rsidP="00B7343F">
      <w:pPr>
        <w:pStyle w:val="IInivonaslova-Potpoglavlje"/>
      </w:pPr>
      <w:bookmarkStart w:id="30" w:name="_Toc100409260"/>
      <w:r>
        <w:t>Tekst problema</w:t>
      </w:r>
      <w:bookmarkEnd w:id="30"/>
    </w:p>
    <w:p w14:paraId="582AB864" w14:textId="28332B41" w:rsidR="00B7343F" w:rsidRDefault="00B7343F" w:rsidP="00817282">
      <w:pPr>
        <w:pStyle w:val="Osnovnitekst"/>
      </w:pPr>
      <w:r>
        <w:t>Rešiti prethodni problem korišćenjem koncepta poslova (tasks). Obratiti pažnju na eventualnu potrebu za sinhronizacijom. Rešenje testirati i prilagoditi tako da granularnost poslova bude optimalna. Program testirati sa parametrima koji su dati u datoteci run. [1, N]</w:t>
      </w:r>
    </w:p>
    <w:p w14:paraId="0FD843C4" w14:textId="77777777" w:rsidR="00817282" w:rsidRDefault="00817282" w:rsidP="00817282">
      <w:pPr>
        <w:pStyle w:val="IInivonaslova-Potpoglavlje"/>
      </w:pPr>
      <w:bookmarkStart w:id="31" w:name="_Toc100409261"/>
      <w:r>
        <w:t>Delovi koje treba paralelizovati</w:t>
      </w:r>
      <w:bookmarkEnd w:id="31"/>
    </w:p>
    <w:p w14:paraId="4E81B3D7" w14:textId="59544736" w:rsidR="00817282" w:rsidRDefault="00817282" w:rsidP="00F629DD">
      <w:pPr>
        <w:pStyle w:val="IIInivonaslova-Odeljak"/>
      </w:pPr>
      <w:bookmarkStart w:id="32" w:name="_Toc100409262"/>
      <w:r>
        <w:t>Diskusija</w:t>
      </w:r>
      <w:bookmarkEnd w:id="32"/>
    </w:p>
    <w:p w14:paraId="264F3A9F" w14:textId="388E8F81" w:rsidR="00F629DD" w:rsidRDefault="00F629DD" w:rsidP="00817282">
      <w:pPr>
        <w:pStyle w:val="Osnovnitekst"/>
      </w:pPr>
      <w:r>
        <w:t xml:space="preserve">Paralelizaciju je jedino moguće izvršiti u funkciji </w:t>
      </w:r>
      <w:r w:rsidRPr="001627B7">
        <w:t>evolve</w:t>
      </w:r>
      <w:r>
        <w:t xml:space="preserve">. U funkciji postoje po 3 ugneždene for petlje. Poslednju ugneždenu petlju se ne isplati paralelizovati zato što se u njoj jedino izvršava dodela vrednosti, dok druga ugneždena petlja ima mali broj iteracija i u njoj je samo provera uslova pa se ni nju ne isplati optimizovati. Zbog toga paralelizujemo </w:t>
      </w:r>
      <w:r w:rsidR="000638C1">
        <w:t>prvu</w:t>
      </w:r>
      <w:r>
        <w:t xml:space="preserve"> ugneždenu petlju.</w:t>
      </w:r>
    </w:p>
    <w:p w14:paraId="1E93FC42" w14:textId="2C895C36" w:rsidR="00817282" w:rsidRDefault="00817282" w:rsidP="00D67CAA">
      <w:pPr>
        <w:pStyle w:val="IIInivonaslova-Odeljak"/>
      </w:pPr>
      <w:bookmarkStart w:id="33" w:name="_Toc100409263"/>
      <w:r>
        <w:t>Način paralelizacije</w:t>
      </w:r>
      <w:bookmarkEnd w:id="33"/>
    </w:p>
    <w:p w14:paraId="0CE854F9" w14:textId="53D31830" w:rsidR="00F629DD" w:rsidRDefault="00F629DD" w:rsidP="00817282">
      <w:pPr>
        <w:pStyle w:val="Osnovnitekst"/>
      </w:pPr>
      <w:r>
        <w:t>Tekstom zadatka je zahtevano da se problem reši konceptom poslova(taks)</w:t>
      </w:r>
      <w:r w:rsidR="00ED7A2B">
        <w:t>. Pošto imamo ugneždenu petlju postoje dve mogućnosti. Prva je da u jedan task pakujemo telo unutrašnje petlje, dok je druga da u jedan task pakujemo celu unutrašnju petlju. Bolje rezultate nam je dala druga mogućnost. Takođe ovde nije bilo potrebe koristiti bilo kakvu sinhronizaciju jer su podaci u tasku međusobno nezavisni, a na kraju</w:t>
      </w:r>
      <w:r w:rsidR="006D2726">
        <w:t xml:space="preserve"> single direktive</w:t>
      </w:r>
      <w:r w:rsidR="00ED7A2B">
        <w:t xml:space="preserve"> imamo </w:t>
      </w:r>
      <w:r w:rsidR="006D2726">
        <w:t>implicitnu</w:t>
      </w:r>
      <w:r w:rsidR="00ED7A2B">
        <w:t xml:space="preserve"> barijeru</w:t>
      </w:r>
      <w:r w:rsidR="006D2726">
        <w:t>.</w:t>
      </w:r>
    </w:p>
    <w:p w14:paraId="6453C9CB" w14:textId="7D716136" w:rsidR="00F90CE1" w:rsidRDefault="00F90CE1" w:rsidP="00817282">
      <w:pPr>
        <w:pStyle w:val="Osnovnitekst"/>
      </w:pPr>
    </w:p>
    <w:p w14:paraId="01AB471D" w14:textId="1E52B59A" w:rsidR="00F90CE1" w:rsidRDefault="00F90CE1" w:rsidP="00817282">
      <w:pPr>
        <w:pStyle w:val="Osnovnitekst"/>
      </w:pPr>
    </w:p>
    <w:p w14:paraId="660D8FE9" w14:textId="4DFEE0DC" w:rsidR="00F90CE1" w:rsidRDefault="00F90CE1" w:rsidP="00817282">
      <w:pPr>
        <w:pStyle w:val="Osnovnitekst"/>
      </w:pPr>
    </w:p>
    <w:p w14:paraId="460535BB" w14:textId="77777777" w:rsidR="00E83C9F" w:rsidRDefault="00E83C9F" w:rsidP="00817282">
      <w:pPr>
        <w:pStyle w:val="Osnovnitekst"/>
      </w:pPr>
    </w:p>
    <w:p w14:paraId="5D9843C5" w14:textId="3A453E94" w:rsidR="00F90CE1" w:rsidRDefault="00F90CE1" w:rsidP="00817282">
      <w:pPr>
        <w:pStyle w:val="Osnovnitekst"/>
      </w:pPr>
    </w:p>
    <w:p w14:paraId="0D7E7422" w14:textId="11AD92B1" w:rsidR="00F90CE1" w:rsidRDefault="00F90CE1" w:rsidP="00817282">
      <w:pPr>
        <w:pStyle w:val="Osnovnitekst"/>
      </w:pPr>
    </w:p>
    <w:p w14:paraId="4AE13DC8" w14:textId="77777777" w:rsidR="00F90CE1" w:rsidRDefault="00F90CE1" w:rsidP="00817282">
      <w:pPr>
        <w:pStyle w:val="Osnovnitekst"/>
      </w:pPr>
    </w:p>
    <w:p w14:paraId="1763C380" w14:textId="5D1CD01D" w:rsidR="00817282" w:rsidRPr="00DC730D" w:rsidRDefault="00817282" w:rsidP="00DC730D">
      <w:pPr>
        <w:pStyle w:val="IInivonaslova-Potpoglavlje"/>
        <w:rPr>
          <w:lang w:val="en-US"/>
        </w:rPr>
      </w:pPr>
      <w:bookmarkStart w:id="34" w:name="_Toc100409264"/>
      <w:r>
        <w:lastRenderedPageBreak/>
        <w:t>Rez</w:t>
      </w:r>
      <w:proofErr w:type="spellStart"/>
      <w:r>
        <w:rPr>
          <w:lang w:val="en-US"/>
        </w:rPr>
        <w:t>ultati</w:t>
      </w:r>
      <w:bookmarkEnd w:id="34"/>
      <w:proofErr w:type="spellEnd"/>
    </w:p>
    <w:tbl>
      <w:tblPr>
        <w:tblStyle w:val="TableGrid"/>
        <w:tblW w:w="0" w:type="auto"/>
        <w:tblLayout w:type="fixed"/>
        <w:tblLook w:val="04A0" w:firstRow="1" w:lastRow="0" w:firstColumn="1" w:lastColumn="0" w:noHBand="0" w:noVBand="1"/>
      </w:tblPr>
      <w:tblGrid>
        <w:gridCol w:w="2547"/>
        <w:gridCol w:w="1727"/>
        <w:gridCol w:w="1785"/>
        <w:gridCol w:w="1784"/>
        <w:gridCol w:w="1785"/>
      </w:tblGrid>
      <w:tr w:rsidR="00DC730D" w:rsidRPr="0065447E" w14:paraId="60AFBA22" w14:textId="77777777" w:rsidTr="00B41DF0">
        <w:tc>
          <w:tcPr>
            <w:tcW w:w="2547" w:type="dxa"/>
            <w:tcBorders>
              <w:bottom w:val="single" w:sz="4" w:space="0" w:color="auto"/>
              <w:tl2br w:val="single" w:sz="4" w:space="0" w:color="auto"/>
              <w:tr2bl w:val="nil"/>
            </w:tcBorders>
          </w:tcPr>
          <w:p w14:paraId="2A981104" w14:textId="77777777" w:rsidR="00DC730D" w:rsidRDefault="00DC730D" w:rsidP="00B41DF0">
            <w:pPr>
              <w:pStyle w:val="Osnovnitekst"/>
              <w:ind w:firstLine="0"/>
              <w:jc w:val="right"/>
              <w:rPr>
                <w:lang w:val="en-US"/>
              </w:rPr>
            </w:pPr>
            <w:proofErr w:type="spellStart"/>
            <w:r w:rsidRPr="0065447E">
              <w:rPr>
                <w:lang w:val="en-US"/>
              </w:rPr>
              <w:t>broj</w:t>
            </w:r>
            <w:proofErr w:type="spellEnd"/>
            <w:r w:rsidRPr="0065447E">
              <w:rPr>
                <w:lang w:val="en-US"/>
              </w:rPr>
              <w:t xml:space="preserve"> </w:t>
            </w:r>
            <w:proofErr w:type="spellStart"/>
            <w:r w:rsidRPr="0065447E">
              <w:rPr>
                <w:lang w:val="en-US"/>
              </w:rPr>
              <w:t>niti</w:t>
            </w:r>
            <w:proofErr w:type="spellEnd"/>
          </w:p>
          <w:p w14:paraId="26D18253" w14:textId="3E3585C6" w:rsidR="00DC730D" w:rsidRPr="0065447E" w:rsidRDefault="00F90CE1" w:rsidP="00B41DF0">
            <w:pPr>
              <w:pStyle w:val="Osnovnitekst"/>
              <w:tabs>
                <w:tab w:val="left" w:pos="288"/>
              </w:tabs>
              <w:ind w:firstLine="0"/>
              <w:jc w:val="left"/>
              <w:rPr>
                <w:lang w:val="en-US"/>
              </w:rPr>
            </w:pPr>
            <w:proofErr w:type="spellStart"/>
            <w:r>
              <w:rPr>
                <w:lang w:val="en-US"/>
              </w:rPr>
              <w:t>ulazni</w:t>
            </w:r>
            <w:proofErr w:type="spellEnd"/>
            <w:r>
              <w:rPr>
                <w:lang w:val="en-US"/>
              </w:rPr>
              <w:t xml:space="preserve"> </w:t>
            </w:r>
            <w:proofErr w:type="spellStart"/>
            <w:r>
              <w:rPr>
                <w:lang w:val="en-US"/>
              </w:rPr>
              <w:t>parametri</w:t>
            </w:r>
            <w:proofErr w:type="spellEnd"/>
          </w:p>
        </w:tc>
        <w:tc>
          <w:tcPr>
            <w:tcW w:w="1727" w:type="dxa"/>
          </w:tcPr>
          <w:p w14:paraId="4E8162A6" w14:textId="77777777" w:rsidR="00DC730D" w:rsidRDefault="00DC730D" w:rsidP="00B41DF0">
            <w:pPr>
              <w:pStyle w:val="Osnovnitekst"/>
              <w:ind w:firstLine="0"/>
              <w:jc w:val="center"/>
              <w:rPr>
                <w:lang w:val="en-US"/>
              </w:rPr>
            </w:pPr>
          </w:p>
          <w:p w14:paraId="54B2527F" w14:textId="77777777" w:rsidR="00DC730D" w:rsidRPr="0065447E" w:rsidRDefault="00DC730D" w:rsidP="00B41DF0">
            <w:pPr>
              <w:pStyle w:val="Osnovnitekst"/>
              <w:ind w:firstLine="0"/>
              <w:jc w:val="center"/>
              <w:rPr>
                <w:lang w:val="en-US"/>
              </w:rPr>
            </w:pPr>
            <w:r>
              <w:rPr>
                <w:lang w:val="en-US"/>
              </w:rPr>
              <w:t>1</w:t>
            </w:r>
          </w:p>
        </w:tc>
        <w:tc>
          <w:tcPr>
            <w:tcW w:w="1785" w:type="dxa"/>
          </w:tcPr>
          <w:p w14:paraId="5813A3F5" w14:textId="77777777" w:rsidR="00DC730D" w:rsidRDefault="00DC730D" w:rsidP="00B41DF0">
            <w:pPr>
              <w:pStyle w:val="Osnovnitekst"/>
              <w:ind w:firstLine="0"/>
              <w:rPr>
                <w:lang w:val="en-US"/>
              </w:rPr>
            </w:pPr>
          </w:p>
          <w:p w14:paraId="0485D555" w14:textId="77777777" w:rsidR="00DC730D" w:rsidRPr="0065447E" w:rsidRDefault="00DC730D" w:rsidP="00B41DF0">
            <w:pPr>
              <w:pStyle w:val="Osnovnitekst"/>
              <w:ind w:firstLine="0"/>
              <w:jc w:val="center"/>
              <w:rPr>
                <w:lang w:val="en-US"/>
              </w:rPr>
            </w:pPr>
            <w:r>
              <w:rPr>
                <w:lang w:val="en-US"/>
              </w:rPr>
              <w:t>2</w:t>
            </w:r>
          </w:p>
        </w:tc>
        <w:tc>
          <w:tcPr>
            <w:tcW w:w="1784" w:type="dxa"/>
          </w:tcPr>
          <w:p w14:paraId="1D55E3DD" w14:textId="77777777" w:rsidR="00DC730D" w:rsidRDefault="00DC730D" w:rsidP="00B41DF0">
            <w:pPr>
              <w:pStyle w:val="Osnovnitekst"/>
              <w:ind w:firstLine="0"/>
              <w:jc w:val="center"/>
              <w:rPr>
                <w:lang w:val="en-US"/>
              </w:rPr>
            </w:pPr>
          </w:p>
          <w:p w14:paraId="031361CA" w14:textId="77777777" w:rsidR="00DC730D" w:rsidRPr="0065447E" w:rsidRDefault="00DC730D" w:rsidP="00B41DF0">
            <w:pPr>
              <w:pStyle w:val="Osnovnitekst"/>
              <w:ind w:firstLine="0"/>
              <w:jc w:val="center"/>
              <w:rPr>
                <w:lang w:val="en-US"/>
              </w:rPr>
            </w:pPr>
            <w:r>
              <w:rPr>
                <w:lang w:val="en-US"/>
              </w:rPr>
              <w:t>4</w:t>
            </w:r>
          </w:p>
        </w:tc>
        <w:tc>
          <w:tcPr>
            <w:tcW w:w="1785" w:type="dxa"/>
          </w:tcPr>
          <w:p w14:paraId="199B4752" w14:textId="77777777" w:rsidR="00DC730D" w:rsidRDefault="00DC730D" w:rsidP="00B41DF0">
            <w:pPr>
              <w:pStyle w:val="Osnovnitekst"/>
              <w:ind w:firstLine="0"/>
              <w:jc w:val="center"/>
              <w:rPr>
                <w:lang w:val="en-US"/>
              </w:rPr>
            </w:pPr>
          </w:p>
          <w:p w14:paraId="750BCC76" w14:textId="77777777" w:rsidR="00DC730D" w:rsidRPr="0065447E" w:rsidRDefault="00DC730D" w:rsidP="00B41DF0">
            <w:pPr>
              <w:pStyle w:val="Osnovnitekst"/>
              <w:ind w:firstLine="0"/>
              <w:jc w:val="center"/>
              <w:rPr>
                <w:lang w:val="en-US"/>
              </w:rPr>
            </w:pPr>
            <w:r>
              <w:rPr>
                <w:lang w:val="en-US"/>
              </w:rPr>
              <w:t>8</w:t>
            </w:r>
          </w:p>
        </w:tc>
      </w:tr>
      <w:tr w:rsidR="00DC730D" w:rsidRPr="0065447E" w14:paraId="5BB6E44E" w14:textId="77777777" w:rsidTr="00B41DF0">
        <w:tc>
          <w:tcPr>
            <w:tcW w:w="2547" w:type="dxa"/>
            <w:tcBorders>
              <w:top w:val="single" w:sz="4" w:space="0" w:color="auto"/>
            </w:tcBorders>
          </w:tcPr>
          <w:p w14:paraId="560A4AE2" w14:textId="77777777" w:rsidR="00DC730D" w:rsidRDefault="00DC730D" w:rsidP="00F90CE1">
            <w:pPr>
              <w:pStyle w:val="Osnovnitekst"/>
              <w:ind w:firstLine="0"/>
              <w:jc w:val="center"/>
              <w:rPr>
                <w:lang w:val="en-US"/>
              </w:rPr>
            </w:pPr>
          </w:p>
          <w:p w14:paraId="5084A083" w14:textId="4AD51883" w:rsidR="00F90CE1" w:rsidRPr="0065447E" w:rsidRDefault="00F90CE1" w:rsidP="00F90CE1">
            <w:pPr>
              <w:pStyle w:val="Osnovnitekst"/>
              <w:ind w:firstLine="0"/>
              <w:jc w:val="center"/>
              <w:rPr>
                <w:lang w:val="en-US"/>
              </w:rPr>
            </w:pPr>
            <w:r w:rsidRPr="00F90CE1">
              <w:rPr>
                <w:lang w:val="en-US"/>
              </w:rPr>
              <w:t>30 30 1000</w:t>
            </w:r>
          </w:p>
        </w:tc>
        <w:tc>
          <w:tcPr>
            <w:tcW w:w="1727" w:type="dxa"/>
          </w:tcPr>
          <w:p w14:paraId="0B0EAC97" w14:textId="1366D6B9" w:rsidR="00DC730D" w:rsidRDefault="00001782" w:rsidP="00B41DF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34.440937 </m:t>
                    </m:r>
                  </m:num>
                  <m:den>
                    <m:r>
                      <w:rPr>
                        <w:rFonts w:ascii="Cambria Math" w:hAnsi="Cambria Math"/>
                        <w:lang w:val="en-US"/>
                      </w:rPr>
                      <m:t xml:space="preserve">29.664579 </m:t>
                    </m:r>
                  </m:den>
                </m:f>
              </m:oMath>
            </m:oMathPara>
          </w:p>
          <w:p w14:paraId="4CFFDF04" w14:textId="4B3B4601" w:rsidR="00DC730D" w:rsidRPr="0065447E" w:rsidRDefault="00DC730D" w:rsidP="00B41DF0">
            <w:pPr>
              <w:pStyle w:val="Osnovnitekst"/>
              <w:ind w:firstLine="0"/>
              <w:jc w:val="center"/>
              <w:rPr>
                <w:lang w:val="en-US"/>
              </w:rPr>
            </w:pPr>
            <w:r>
              <w:t xml:space="preserve">= </w:t>
            </w:r>
            <w:r w:rsidRPr="00A43E89">
              <w:t>1.1</w:t>
            </w:r>
            <w:r w:rsidR="009C2799">
              <w:t>6</w:t>
            </w:r>
          </w:p>
        </w:tc>
        <w:tc>
          <w:tcPr>
            <w:tcW w:w="1785" w:type="dxa"/>
          </w:tcPr>
          <w:p w14:paraId="22CCF69F" w14:textId="6F3F44C3"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37.226502 </m:t>
                    </m:r>
                  </m:num>
                  <m:den>
                    <m:r>
                      <w:rPr>
                        <w:rFonts w:ascii="Cambria Math" w:hAnsi="Cambria Math"/>
                        <w:lang w:val="en-US"/>
                      </w:rPr>
                      <m:t xml:space="preserve">18.768598 </m:t>
                    </m:r>
                  </m:den>
                </m:f>
              </m:oMath>
            </m:oMathPara>
          </w:p>
          <w:p w14:paraId="2DD1F32F" w14:textId="5DCDAADF" w:rsidR="00DC730D" w:rsidRPr="0065447E" w:rsidRDefault="00F90CE1" w:rsidP="00F90CE1">
            <w:pPr>
              <w:pStyle w:val="Osnovnitekst"/>
              <w:ind w:firstLine="0"/>
              <w:jc w:val="center"/>
              <w:rPr>
                <w:lang w:val="en-US"/>
              </w:rPr>
            </w:pPr>
            <w:r>
              <w:t xml:space="preserve">= </w:t>
            </w:r>
            <w:r w:rsidRPr="00A43E89">
              <w:t>1.</w:t>
            </w:r>
            <w:r w:rsidR="00023108">
              <w:t>98</w:t>
            </w:r>
          </w:p>
        </w:tc>
        <w:tc>
          <w:tcPr>
            <w:tcW w:w="1784" w:type="dxa"/>
          </w:tcPr>
          <w:p w14:paraId="1711CBBC" w14:textId="00B6E0C6"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34.902242 </m:t>
                    </m:r>
                  </m:num>
                  <m:den>
                    <m:r>
                      <w:rPr>
                        <w:rFonts w:ascii="Cambria Math" w:hAnsi="Cambria Math"/>
                        <w:lang w:val="en-US"/>
                      </w:rPr>
                      <m:t xml:space="preserve">15.091054 </m:t>
                    </m:r>
                  </m:den>
                </m:f>
              </m:oMath>
            </m:oMathPara>
          </w:p>
          <w:p w14:paraId="2A447B6B" w14:textId="74C4722E" w:rsidR="00DC730D" w:rsidRPr="0065447E" w:rsidRDefault="00F90CE1" w:rsidP="00F90CE1">
            <w:pPr>
              <w:pStyle w:val="Osnovnitekst"/>
              <w:ind w:firstLine="0"/>
              <w:jc w:val="center"/>
              <w:rPr>
                <w:lang w:val="en-US"/>
              </w:rPr>
            </w:pPr>
            <w:r>
              <w:t xml:space="preserve">= </w:t>
            </w:r>
            <w:r w:rsidR="0006642F">
              <w:t>2</w:t>
            </w:r>
            <w:r w:rsidRPr="00A43E89">
              <w:t>.</w:t>
            </w:r>
            <w:r w:rsidR="0006642F">
              <w:t>3</w:t>
            </w:r>
            <w:r w:rsidRPr="00A43E89">
              <w:t>1</w:t>
            </w:r>
          </w:p>
        </w:tc>
        <w:tc>
          <w:tcPr>
            <w:tcW w:w="1785" w:type="dxa"/>
          </w:tcPr>
          <w:p w14:paraId="3E5C8A75" w14:textId="22E1399B"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36.417688 </m:t>
                    </m:r>
                  </m:num>
                  <m:den>
                    <m:r>
                      <w:rPr>
                        <w:rFonts w:ascii="Cambria Math" w:hAnsi="Cambria Math"/>
                        <w:lang w:val="en-US"/>
                      </w:rPr>
                      <m:t xml:space="preserve">31.101013 </m:t>
                    </m:r>
                  </m:den>
                </m:f>
              </m:oMath>
            </m:oMathPara>
          </w:p>
          <w:p w14:paraId="3E1F8ED2" w14:textId="01449D2C" w:rsidR="00DC730D" w:rsidRPr="0065447E" w:rsidRDefault="00F90CE1" w:rsidP="00F90CE1">
            <w:pPr>
              <w:pStyle w:val="Osnovnitekst"/>
              <w:ind w:firstLine="0"/>
              <w:jc w:val="center"/>
              <w:rPr>
                <w:lang w:val="en-US"/>
              </w:rPr>
            </w:pPr>
            <w:r>
              <w:t xml:space="preserve">= </w:t>
            </w:r>
            <w:r w:rsidRPr="00A43E89">
              <w:t>1.1</w:t>
            </w:r>
            <w:r w:rsidR="004522A8">
              <w:t>7</w:t>
            </w:r>
          </w:p>
        </w:tc>
      </w:tr>
      <w:tr w:rsidR="00DC730D" w:rsidRPr="0065447E" w14:paraId="3AFDEF6E" w14:textId="77777777" w:rsidTr="00B41DF0">
        <w:tc>
          <w:tcPr>
            <w:tcW w:w="2547" w:type="dxa"/>
          </w:tcPr>
          <w:p w14:paraId="425C69D8" w14:textId="77777777" w:rsidR="00DC730D" w:rsidRDefault="00DC730D" w:rsidP="00F90CE1">
            <w:pPr>
              <w:pStyle w:val="Osnovnitekst"/>
              <w:ind w:firstLine="0"/>
              <w:jc w:val="center"/>
              <w:rPr>
                <w:lang w:val="en-US"/>
              </w:rPr>
            </w:pPr>
          </w:p>
          <w:p w14:paraId="12617242" w14:textId="7EAC68EA" w:rsidR="00F90CE1" w:rsidRPr="0065447E" w:rsidRDefault="00F90CE1" w:rsidP="00F90CE1">
            <w:pPr>
              <w:pStyle w:val="Osnovnitekst"/>
              <w:ind w:firstLine="0"/>
              <w:jc w:val="center"/>
              <w:rPr>
                <w:lang w:val="en-US"/>
              </w:rPr>
            </w:pPr>
            <w:r w:rsidRPr="00F90CE1">
              <w:rPr>
                <w:lang w:val="en-US"/>
              </w:rPr>
              <w:t>500 500 10</w:t>
            </w:r>
          </w:p>
        </w:tc>
        <w:tc>
          <w:tcPr>
            <w:tcW w:w="1727" w:type="dxa"/>
          </w:tcPr>
          <w:p w14:paraId="34656AB9" w14:textId="26F7E95B"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71.316404 </m:t>
                    </m:r>
                  </m:num>
                  <m:den>
                    <m:r>
                      <w:rPr>
                        <w:rFonts w:ascii="Cambria Math" w:hAnsi="Cambria Math"/>
                        <w:lang w:val="en-US"/>
                      </w:rPr>
                      <m:t xml:space="preserve">68.871844 </m:t>
                    </m:r>
                  </m:den>
                </m:f>
              </m:oMath>
            </m:oMathPara>
          </w:p>
          <w:p w14:paraId="3D1891E7" w14:textId="7E4A6EEA" w:rsidR="00DC730D" w:rsidRPr="002E2D8F" w:rsidRDefault="00F90CE1" w:rsidP="00F90CE1">
            <w:pPr>
              <w:pStyle w:val="Osnovnitekst"/>
              <w:ind w:firstLine="0"/>
              <w:jc w:val="center"/>
            </w:pPr>
            <w:r>
              <w:t xml:space="preserve">= </w:t>
            </w:r>
            <w:r w:rsidRPr="00A43E89">
              <w:t>1.</w:t>
            </w:r>
            <w:r w:rsidR="00401EAD">
              <w:t>04</w:t>
            </w:r>
          </w:p>
        </w:tc>
        <w:tc>
          <w:tcPr>
            <w:tcW w:w="1785" w:type="dxa"/>
          </w:tcPr>
          <w:p w14:paraId="14A06024" w14:textId="25AEB04F"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74.852194 </m:t>
                    </m:r>
                  </m:num>
                  <m:den>
                    <m:r>
                      <w:rPr>
                        <w:rFonts w:ascii="Cambria Math" w:hAnsi="Cambria Math"/>
                        <w:lang w:val="en-US"/>
                      </w:rPr>
                      <m:t xml:space="preserve">35.637384 </m:t>
                    </m:r>
                  </m:den>
                </m:f>
              </m:oMath>
            </m:oMathPara>
          </w:p>
          <w:p w14:paraId="5337C353" w14:textId="40A01119" w:rsidR="00DC730D" w:rsidRPr="0065447E" w:rsidRDefault="00F90CE1" w:rsidP="00F90CE1">
            <w:pPr>
              <w:pStyle w:val="Osnovnitekst"/>
              <w:ind w:firstLine="0"/>
              <w:jc w:val="center"/>
              <w:rPr>
                <w:lang w:val="en-US"/>
              </w:rPr>
            </w:pPr>
            <w:r>
              <w:t xml:space="preserve">= </w:t>
            </w:r>
            <w:r w:rsidR="002B7288">
              <w:t>2</w:t>
            </w:r>
            <w:r w:rsidRPr="00A43E89">
              <w:t>.1</w:t>
            </w:r>
            <w:r w:rsidR="002B7288">
              <w:t>0</w:t>
            </w:r>
          </w:p>
        </w:tc>
        <w:tc>
          <w:tcPr>
            <w:tcW w:w="1784" w:type="dxa"/>
          </w:tcPr>
          <w:p w14:paraId="5BDED0ED" w14:textId="23756223"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71.264068 </m:t>
                    </m:r>
                  </m:num>
                  <m:den>
                    <m:r>
                      <w:rPr>
                        <w:rFonts w:ascii="Cambria Math" w:hAnsi="Cambria Math"/>
                        <w:lang w:val="en-US"/>
                      </w:rPr>
                      <m:t xml:space="preserve">18.524861 </m:t>
                    </m:r>
                  </m:den>
                </m:f>
              </m:oMath>
            </m:oMathPara>
          </w:p>
          <w:p w14:paraId="36F6D3E8" w14:textId="690D736E" w:rsidR="00DC730D" w:rsidRPr="0065447E" w:rsidRDefault="00F90CE1" w:rsidP="00F90CE1">
            <w:pPr>
              <w:pStyle w:val="Osnovnitekst"/>
              <w:ind w:firstLine="0"/>
              <w:jc w:val="center"/>
              <w:rPr>
                <w:lang w:val="en-US"/>
              </w:rPr>
            </w:pPr>
            <w:r>
              <w:t xml:space="preserve">= </w:t>
            </w:r>
            <w:r w:rsidR="00B056FA">
              <w:t>3</w:t>
            </w:r>
            <w:r w:rsidRPr="00A43E89">
              <w:t>.</w:t>
            </w:r>
            <w:r w:rsidR="00B056FA">
              <w:t>85</w:t>
            </w:r>
          </w:p>
        </w:tc>
        <w:tc>
          <w:tcPr>
            <w:tcW w:w="1785" w:type="dxa"/>
          </w:tcPr>
          <w:p w14:paraId="7BD55910" w14:textId="1101AA70"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73.424282 </m:t>
                    </m:r>
                  </m:num>
                  <m:den>
                    <m:r>
                      <w:rPr>
                        <w:rFonts w:ascii="Cambria Math" w:hAnsi="Cambria Math"/>
                        <w:lang w:val="en-US"/>
                      </w:rPr>
                      <m:t xml:space="preserve">16.562246 </m:t>
                    </m:r>
                  </m:den>
                </m:f>
              </m:oMath>
            </m:oMathPara>
          </w:p>
          <w:p w14:paraId="59EED8BF" w14:textId="1C3D13E7" w:rsidR="00DC730D" w:rsidRPr="0065447E" w:rsidRDefault="00F90CE1" w:rsidP="00F90CE1">
            <w:pPr>
              <w:pStyle w:val="Osnovnitekst"/>
              <w:ind w:firstLine="0"/>
              <w:jc w:val="center"/>
              <w:rPr>
                <w:lang w:val="en-US"/>
              </w:rPr>
            </w:pPr>
            <w:r>
              <w:t xml:space="preserve">= </w:t>
            </w:r>
            <w:r w:rsidR="00EC0D9A">
              <w:t>4</w:t>
            </w:r>
            <w:r w:rsidRPr="00A43E89">
              <w:t>.</w:t>
            </w:r>
            <w:r w:rsidR="00EC0D9A">
              <w:t>43</w:t>
            </w:r>
          </w:p>
        </w:tc>
      </w:tr>
      <w:tr w:rsidR="00DC730D" w:rsidRPr="0065447E" w14:paraId="1E67D15A" w14:textId="77777777" w:rsidTr="00B41DF0">
        <w:tc>
          <w:tcPr>
            <w:tcW w:w="2547" w:type="dxa"/>
          </w:tcPr>
          <w:p w14:paraId="74D4D753" w14:textId="77777777" w:rsidR="00DC730D" w:rsidRDefault="00DC730D" w:rsidP="00F90CE1">
            <w:pPr>
              <w:pStyle w:val="Osnovnitekst"/>
              <w:ind w:firstLine="0"/>
              <w:jc w:val="center"/>
              <w:rPr>
                <w:lang w:val="en-US"/>
              </w:rPr>
            </w:pPr>
          </w:p>
          <w:p w14:paraId="3AD712D9" w14:textId="0068033B" w:rsidR="00F90CE1" w:rsidRPr="0065447E" w:rsidRDefault="00F90CE1" w:rsidP="00F90CE1">
            <w:pPr>
              <w:pStyle w:val="Osnovnitekst"/>
              <w:ind w:firstLine="0"/>
              <w:jc w:val="center"/>
              <w:rPr>
                <w:lang w:val="en-US"/>
              </w:rPr>
            </w:pPr>
            <w:r w:rsidRPr="00F90CE1">
              <w:rPr>
                <w:lang w:val="en-US"/>
              </w:rPr>
              <w:t>1000 1000 100</w:t>
            </w:r>
          </w:p>
        </w:tc>
        <w:tc>
          <w:tcPr>
            <w:tcW w:w="1727" w:type="dxa"/>
          </w:tcPr>
          <w:p w14:paraId="5B2FAF26" w14:textId="443499BF"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2800.630897 </m:t>
                    </m:r>
                  </m:num>
                  <m:den>
                    <m:r>
                      <w:rPr>
                        <w:rFonts w:ascii="Cambria Math" w:hAnsi="Cambria Math"/>
                        <w:lang w:val="en-US"/>
                      </w:rPr>
                      <m:t xml:space="preserve">2818.770994 </m:t>
                    </m:r>
                  </m:den>
                </m:f>
              </m:oMath>
            </m:oMathPara>
          </w:p>
          <w:p w14:paraId="1D3EBCDE" w14:textId="53C1C1F1" w:rsidR="00DC730D" w:rsidRPr="0065447E" w:rsidRDefault="00F90CE1" w:rsidP="00F90CE1">
            <w:pPr>
              <w:pStyle w:val="Osnovnitekst"/>
              <w:ind w:firstLine="0"/>
              <w:jc w:val="center"/>
              <w:rPr>
                <w:lang w:val="en-US"/>
              </w:rPr>
            </w:pPr>
            <w:r>
              <w:t xml:space="preserve">= </w:t>
            </w:r>
            <w:r w:rsidR="00370120">
              <w:t>0</w:t>
            </w:r>
            <w:r w:rsidRPr="00A43E89">
              <w:t>.</w:t>
            </w:r>
            <w:r w:rsidR="00370120">
              <w:t>99</w:t>
            </w:r>
          </w:p>
        </w:tc>
        <w:tc>
          <w:tcPr>
            <w:tcW w:w="1785" w:type="dxa"/>
          </w:tcPr>
          <w:p w14:paraId="1271ABB9" w14:textId="29063F0A"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2792.358275 </m:t>
                    </m:r>
                  </m:num>
                  <m:den>
                    <m:r>
                      <w:rPr>
                        <w:rFonts w:ascii="Cambria Math" w:hAnsi="Cambria Math"/>
                        <w:lang w:val="en-US"/>
                      </w:rPr>
                      <m:t xml:space="preserve">1499.991679 </m:t>
                    </m:r>
                  </m:den>
                </m:f>
              </m:oMath>
            </m:oMathPara>
          </w:p>
          <w:p w14:paraId="5D7099F2" w14:textId="3D531FDD" w:rsidR="00DC730D" w:rsidRPr="0065447E" w:rsidRDefault="00F90CE1" w:rsidP="00F90CE1">
            <w:pPr>
              <w:pStyle w:val="Osnovnitekst"/>
              <w:ind w:firstLine="0"/>
              <w:jc w:val="center"/>
              <w:rPr>
                <w:lang w:val="en-US"/>
              </w:rPr>
            </w:pPr>
            <w:r>
              <w:t xml:space="preserve">= </w:t>
            </w:r>
            <w:r w:rsidRPr="00A43E89">
              <w:t>1.</w:t>
            </w:r>
            <w:r w:rsidR="00A332FA">
              <w:t>86</w:t>
            </w:r>
          </w:p>
        </w:tc>
        <w:tc>
          <w:tcPr>
            <w:tcW w:w="1784" w:type="dxa"/>
          </w:tcPr>
          <w:p w14:paraId="7750883B" w14:textId="1157DADF"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2796.243935 </m:t>
                    </m:r>
                  </m:num>
                  <m:den>
                    <m:r>
                      <w:rPr>
                        <w:rFonts w:ascii="Cambria Math" w:hAnsi="Cambria Math"/>
                        <w:lang w:val="en-US"/>
                      </w:rPr>
                      <m:t xml:space="preserve">737.566571 </m:t>
                    </m:r>
                  </m:den>
                </m:f>
              </m:oMath>
            </m:oMathPara>
          </w:p>
          <w:p w14:paraId="6BBDA702" w14:textId="519A2A71" w:rsidR="00DC730D" w:rsidRPr="0065447E" w:rsidRDefault="00F90CE1" w:rsidP="00F90CE1">
            <w:pPr>
              <w:pStyle w:val="Osnovnitekst"/>
              <w:ind w:firstLine="0"/>
              <w:jc w:val="center"/>
              <w:rPr>
                <w:lang w:val="en-US"/>
              </w:rPr>
            </w:pPr>
            <w:r>
              <w:t xml:space="preserve">= </w:t>
            </w:r>
            <w:r w:rsidR="00870398">
              <w:t>3.79</w:t>
            </w:r>
          </w:p>
        </w:tc>
        <w:tc>
          <w:tcPr>
            <w:tcW w:w="1785" w:type="dxa"/>
          </w:tcPr>
          <w:p w14:paraId="491D1358" w14:textId="363CA071"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2801.491332 </m:t>
                    </m:r>
                  </m:num>
                  <m:den>
                    <m:r>
                      <w:rPr>
                        <w:rFonts w:ascii="Cambria Math" w:hAnsi="Cambria Math"/>
                        <w:lang w:val="en-US"/>
                      </w:rPr>
                      <m:t xml:space="preserve">656.605255 </m:t>
                    </m:r>
                  </m:den>
                </m:f>
              </m:oMath>
            </m:oMathPara>
          </w:p>
          <w:p w14:paraId="19BA62AA" w14:textId="05E2687C" w:rsidR="00DC730D" w:rsidRPr="0065447E" w:rsidRDefault="00F90CE1" w:rsidP="00F90CE1">
            <w:pPr>
              <w:pStyle w:val="Osnovnitekst"/>
              <w:ind w:firstLine="0"/>
              <w:jc w:val="center"/>
              <w:rPr>
                <w:lang w:val="en-US"/>
              </w:rPr>
            </w:pPr>
            <w:r>
              <w:t xml:space="preserve">= </w:t>
            </w:r>
            <w:r w:rsidR="00FB4790">
              <w:t>4</w:t>
            </w:r>
            <w:r w:rsidRPr="00A43E89">
              <w:t>.</w:t>
            </w:r>
            <w:r w:rsidR="00FB4790">
              <w:t>27</w:t>
            </w:r>
          </w:p>
        </w:tc>
      </w:tr>
      <w:tr w:rsidR="00DC730D" w:rsidRPr="0065447E" w14:paraId="3305E65A" w14:textId="77777777" w:rsidTr="00B41DF0">
        <w:tc>
          <w:tcPr>
            <w:tcW w:w="2547" w:type="dxa"/>
          </w:tcPr>
          <w:p w14:paraId="7BAB4CF9" w14:textId="77777777" w:rsidR="00DC730D" w:rsidRDefault="00DC730D" w:rsidP="00F90CE1">
            <w:pPr>
              <w:pStyle w:val="Osnovnitekst"/>
              <w:ind w:firstLine="0"/>
              <w:jc w:val="center"/>
              <w:rPr>
                <w:lang w:val="en-US"/>
              </w:rPr>
            </w:pPr>
          </w:p>
          <w:p w14:paraId="0FD72903" w14:textId="233FA7CA" w:rsidR="00F90CE1" w:rsidRPr="0065447E" w:rsidRDefault="00F90CE1" w:rsidP="00F90CE1">
            <w:pPr>
              <w:pStyle w:val="Osnovnitekst"/>
              <w:ind w:firstLine="0"/>
              <w:jc w:val="center"/>
              <w:rPr>
                <w:lang w:val="en-US"/>
              </w:rPr>
            </w:pPr>
            <w:r w:rsidRPr="00F90CE1">
              <w:rPr>
                <w:lang w:val="en-US"/>
              </w:rPr>
              <w:t>1000 1000 1000</w:t>
            </w:r>
          </w:p>
        </w:tc>
        <w:tc>
          <w:tcPr>
            <w:tcW w:w="1727" w:type="dxa"/>
          </w:tcPr>
          <w:p w14:paraId="5FA38669" w14:textId="3F6AD167"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27516.952744 </m:t>
                    </m:r>
                  </m:num>
                  <m:den>
                    <m:r>
                      <w:rPr>
                        <w:rFonts w:ascii="Cambria Math" w:hAnsi="Cambria Math"/>
                        <w:lang w:val="en-US"/>
                      </w:rPr>
                      <m:t xml:space="preserve">27719.500210 </m:t>
                    </m:r>
                  </m:den>
                </m:f>
              </m:oMath>
            </m:oMathPara>
          </w:p>
          <w:p w14:paraId="458D4B25" w14:textId="06ADD7B1" w:rsidR="00DC730D" w:rsidRPr="0065447E" w:rsidRDefault="00F90CE1" w:rsidP="00F90CE1">
            <w:pPr>
              <w:pStyle w:val="Osnovnitekst"/>
              <w:ind w:firstLine="0"/>
              <w:jc w:val="center"/>
              <w:rPr>
                <w:lang w:val="en-US"/>
              </w:rPr>
            </w:pPr>
            <w:r>
              <w:t xml:space="preserve">= </w:t>
            </w:r>
            <w:r w:rsidR="000B1E3E">
              <w:t>0</w:t>
            </w:r>
            <w:r w:rsidRPr="00A43E89">
              <w:t>.</w:t>
            </w:r>
            <w:r w:rsidR="000B1E3E">
              <w:t>99</w:t>
            </w:r>
          </w:p>
        </w:tc>
        <w:tc>
          <w:tcPr>
            <w:tcW w:w="1785" w:type="dxa"/>
          </w:tcPr>
          <w:p w14:paraId="7E2D2A68" w14:textId="71551F1B"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27716.164482 </m:t>
                    </m:r>
                  </m:num>
                  <m:den>
                    <m:r>
                      <w:rPr>
                        <w:rFonts w:ascii="Cambria Math" w:hAnsi="Cambria Math"/>
                        <w:lang w:val="en-US"/>
                      </w:rPr>
                      <m:t xml:space="preserve">14149.114480 </m:t>
                    </m:r>
                  </m:den>
                </m:f>
              </m:oMath>
            </m:oMathPara>
          </w:p>
          <w:p w14:paraId="0E74BFED" w14:textId="791BD33D" w:rsidR="00DC730D" w:rsidRPr="0065447E" w:rsidRDefault="00F90CE1" w:rsidP="00F90CE1">
            <w:pPr>
              <w:pStyle w:val="Osnovnitekst"/>
              <w:ind w:firstLine="0"/>
              <w:jc w:val="center"/>
              <w:rPr>
                <w:lang w:val="en-US"/>
              </w:rPr>
            </w:pPr>
            <w:r>
              <w:t xml:space="preserve">= </w:t>
            </w:r>
            <w:r w:rsidRPr="00A43E89">
              <w:t>1.</w:t>
            </w:r>
            <w:r w:rsidR="00AA01FB">
              <w:t>96</w:t>
            </w:r>
          </w:p>
        </w:tc>
        <w:tc>
          <w:tcPr>
            <w:tcW w:w="1784" w:type="dxa"/>
          </w:tcPr>
          <w:p w14:paraId="6F33D26F" w14:textId="28FE0748"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27434.097856 </m:t>
                    </m:r>
                  </m:num>
                  <m:den>
                    <m:r>
                      <w:rPr>
                        <w:rFonts w:ascii="Cambria Math" w:hAnsi="Cambria Math"/>
                        <w:lang w:val="en-US"/>
                      </w:rPr>
                      <m:t xml:space="preserve">7673.483783 </m:t>
                    </m:r>
                  </m:den>
                </m:f>
              </m:oMath>
            </m:oMathPara>
          </w:p>
          <w:p w14:paraId="2E3339F3" w14:textId="617C931A" w:rsidR="00DC730D" w:rsidRPr="0065447E" w:rsidRDefault="00F90CE1" w:rsidP="00F90CE1">
            <w:pPr>
              <w:pStyle w:val="Osnovnitekst"/>
              <w:ind w:firstLine="0"/>
              <w:jc w:val="center"/>
              <w:rPr>
                <w:lang w:val="en-US"/>
              </w:rPr>
            </w:pPr>
            <w:r>
              <w:t xml:space="preserve">= </w:t>
            </w:r>
            <w:r w:rsidR="00250390">
              <w:t>3</w:t>
            </w:r>
            <w:r w:rsidRPr="00A43E89">
              <w:t>.</w:t>
            </w:r>
            <w:r w:rsidR="00250390">
              <w:t>58</w:t>
            </w:r>
          </w:p>
        </w:tc>
        <w:tc>
          <w:tcPr>
            <w:tcW w:w="1785" w:type="dxa"/>
          </w:tcPr>
          <w:p w14:paraId="17F60809" w14:textId="074AAC42" w:rsidR="00F90CE1" w:rsidRDefault="00001782" w:rsidP="00F90CE1">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27973.274361 </m:t>
                    </m:r>
                  </m:num>
                  <m:den>
                    <m:r>
                      <w:rPr>
                        <w:rFonts w:ascii="Cambria Math" w:hAnsi="Cambria Math"/>
                        <w:lang w:val="en-US"/>
                      </w:rPr>
                      <m:t xml:space="preserve">6490.755107 </m:t>
                    </m:r>
                  </m:den>
                </m:f>
              </m:oMath>
            </m:oMathPara>
          </w:p>
          <w:p w14:paraId="66931127" w14:textId="2FF10514" w:rsidR="00DC730D" w:rsidRPr="0065447E" w:rsidRDefault="00F90CE1" w:rsidP="00F90CE1">
            <w:pPr>
              <w:pStyle w:val="Osnovnitekst"/>
              <w:ind w:firstLine="0"/>
              <w:jc w:val="center"/>
              <w:rPr>
                <w:lang w:val="en-US"/>
              </w:rPr>
            </w:pPr>
            <w:r>
              <w:t xml:space="preserve">= </w:t>
            </w:r>
            <w:r w:rsidR="00E91E09">
              <w:t>4</w:t>
            </w:r>
            <w:r w:rsidRPr="00A43E89">
              <w:t>.</w:t>
            </w:r>
            <w:r w:rsidR="00E91E09">
              <w:t>31</w:t>
            </w:r>
          </w:p>
        </w:tc>
      </w:tr>
      <w:tr w:rsidR="00DC730D" w:rsidRPr="0065447E" w14:paraId="7002AF28" w14:textId="77777777" w:rsidTr="00B41DF0">
        <w:tc>
          <w:tcPr>
            <w:tcW w:w="2547" w:type="dxa"/>
          </w:tcPr>
          <w:p w14:paraId="5F685D42" w14:textId="77777777" w:rsidR="00DC730D" w:rsidRPr="00802E91" w:rsidRDefault="00DC730D" w:rsidP="00B41DF0">
            <w:pPr>
              <w:pStyle w:val="Osnovnitekst"/>
              <w:ind w:firstLine="0"/>
              <w:rPr>
                <w:b/>
                <w:bCs/>
                <w:lang w:val="en-US"/>
              </w:rPr>
            </w:pPr>
            <w:proofErr w:type="spellStart"/>
            <w:r>
              <w:rPr>
                <w:b/>
                <w:bCs/>
                <w:lang w:val="en-US"/>
              </w:rPr>
              <w:t>Srednje</w:t>
            </w:r>
            <w:proofErr w:type="spellEnd"/>
            <w:r>
              <w:rPr>
                <w:b/>
                <w:bCs/>
                <w:lang w:val="en-US"/>
              </w:rPr>
              <w:t xml:space="preserve"> </w:t>
            </w:r>
            <w:proofErr w:type="spellStart"/>
            <w:r>
              <w:rPr>
                <w:b/>
                <w:bCs/>
                <w:lang w:val="en-US"/>
              </w:rPr>
              <w:t>ubrzanje</w:t>
            </w:r>
            <w:proofErr w:type="spellEnd"/>
          </w:p>
        </w:tc>
        <w:tc>
          <w:tcPr>
            <w:tcW w:w="1727" w:type="dxa"/>
          </w:tcPr>
          <w:p w14:paraId="41CE85C4" w14:textId="3B626404" w:rsidR="00DC730D" w:rsidRPr="00F32FA2" w:rsidRDefault="00DC730D" w:rsidP="00B41DF0">
            <w:pPr>
              <w:pStyle w:val="Osnovnitekst"/>
              <w:ind w:firstLine="0"/>
              <w:jc w:val="center"/>
              <w:rPr>
                <w:b/>
                <w:bCs/>
                <w:lang w:val="en-US"/>
              </w:rPr>
            </w:pPr>
            <w:r w:rsidRPr="00F32FA2">
              <w:rPr>
                <w:b/>
                <w:bCs/>
                <w:lang w:val="en-US"/>
              </w:rPr>
              <w:t>1.0</w:t>
            </w:r>
            <w:r w:rsidR="00111DC0">
              <w:rPr>
                <w:b/>
                <w:bCs/>
                <w:lang w:val="en-US"/>
              </w:rPr>
              <w:t>4</w:t>
            </w:r>
          </w:p>
        </w:tc>
        <w:tc>
          <w:tcPr>
            <w:tcW w:w="1785" w:type="dxa"/>
          </w:tcPr>
          <w:p w14:paraId="2AEE9369" w14:textId="138033C8" w:rsidR="00DC730D" w:rsidRPr="00555748" w:rsidRDefault="00DC730D" w:rsidP="00B41DF0">
            <w:pPr>
              <w:pStyle w:val="Osnovnitekst"/>
              <w:ind w:firstLine="0"/>
              <w:jc w:val="center"/>
              <w:rPr>
                <w:b/>
                <w:bCs/>
                <w:lang w:val="en-US"/>
              </w:rPr>
            </w:pPr>
            <w:r w:rsidRPr="00555748">
              <w:rPr>
                <w:b/>
                <w:bCs/>
                <w:lang w:val="en-US"/>
              </w:rPr>
              <w:t>1.9</w:t>
            </w:r>
            <w:r w:rsidR="007B59AC">
              <w:rPr>
                <w:b/>
                <w:bCs/>
                <w:lang w:val="en-US"/>
              </w:rPr>
              <w:t>8</w:t>
            </w:r>
          </w:p>
        </w:tc>
        <w:tc>
          <w:tcPr>
            <w:tcW w:w="1784" w:type="dxa"/>
          </w:tcPr>
          <w:p w14:paraId="1D99E981" w14:textId="77777777" w:rsidR="00DC730D" w:rsidRPr="00555748" w:rsidRDefault="00DC730D" w:rsidP="00B41DF0">
            <w:pPr>
              <w:pStyle w:val="Osnovnitekst"/>
              <w:ind w:firstLine="0"/>
              <w:jc w:val="center"/>
              <w:rPr>
                <w:b/>
                <w:bCs/>
                <w:lang w:val="en-US"/>
              </w:rPr>
            </w:pPr>
            <w:r>
              <w:rPr>
                <w:b/>
                <w:bCs/>
                <w:lang w:val="en-US"/>
              </w:rPr>
              <w:t>3.40</w:t>
            </w:r>
          </w:p>
        </w:tc>
        <w:tc>
          <w:tcPr>
            <w:tcW w:w="1785" w:type="dxa"/>
          </w:tcPr>
          <w:p w14:paraId="349FC2D8" w14:textId="3F95CDE9" w:rsidR="00DC730D" w:rsidRPr="00555748" w:rsidRDefault="00DC730D" w:rsidP="00B41DF0">
            <w:pPr>
              <w:pStyle w:val="Osnovnitekst"/>
              <w:ind w:firstLine="0"/>
              <w:jc w:val="center"/>
              <w:rPr>
                <w:b/>
                <w:bCs/>
                <w:lang w:val="en-US"/>
              </w:rPr>
            </w:pPr>
            <w:r>
              <w:rPr>
                <w:b/>
                <w:bCs/>
                <w:lang w:val="en-US"/>
              </w:rPr>
              <w:t>3.</w:t>
            </w:r>
            <w:r w:rsidR="00215E50">
              <w:rPr>
                <w:b/>
                <w:bCs/>
                <w:lang w:val="en-US"/>
              </w:rPr>
              <w:t>55</w:t>
            </w:r>
          </w:p>
        </w:tc>
      </w:tr>
    </w:tbl>
    <w:p w14:paraId="63A8D264" w14:textId="77777777" w:rsidR="00DC730D" w:rsidRDefault="00DC730D" w:rsidP="00817282">
      <w:pPr>
        <w:pStyle w:val="Osnovnitekst"/>
        <w:rPr>
          <w:lang w:val="en-US"/>
        </w:rPr>
      </w:pPr>
    </w:p>
    <w:p w14:paraId="3521F6D1" w14:textId="03569EFE" w:rsidR="00730117" w:rsidRDefault="00817282" w:rsidP="00730117">
      <w:pPr>
        <w:pStyle w:val="IIInivonaslova-Odeljak"/>
      </w:pPr>
      <w:bookmarkStart w:id="35" w:name="_Toc100409265"/>
      <w:r>
        <w:t>Logovi izvršavanja</w:t>
      </w:r>
      <w:bookmarkEnd w:id="35"/>
    </w:p>
    <w:p w14:paraId="6C1A852F" w14:textId="77777777" w:rsidR="009C2799" w:rsidRDefault="009C2799" w:rsidP="009C2799">
      <w:pPr>
        <w:pStyle w:val="Programskikod"/>
      </w:pPr>
      <w:r>
        <w:t>width=30, height=30, iteration=1000</w:t>
      </w:r>
    </w:p>
    <w:p w14:paraId="50744A4B" w14:textId="77777777" w:rsidR="009C2799" w:rsidRDefault="009C2799" w:rsidP="009C2799">
      <w:pPr>
        <w:pStyle w:val="Programskikod"/>
      </w:pPr>
      <w:r>
        <w:t>Elapsed time is 34.440937 (sequencial) in ms</w:t>
      </w:r>
    </w:p>
    <w:p w14:paraId="18530095" w14:textId="77777777" w:rsidR="009C2799" w:rsidRDefault="009C2799" w:rsidP="009C2799">
      <w:pPr>
        <w:pStyle w:val="Programskikod"/>
      </w:pPr>
      <w:r>
        <w:t>Elapsed time is 29.664579 (parallel) in ms</w:t>
      </w:r>
    </w:p>
    <w:p w14:paraId="73067D2D" w14:textId="2D1E2DB9" w:rsidR="00730117" w:rsidRDefault="009C2799" w:rsidP="009C2799">
      <w:pPr>
        <w:pStyle w:val="Programskikod"/>
      </w:pPr>
      <w:r>
        <w:t>Test PASSED</w:t>
      </w:r>
    </w:p>
    <w:p w14:paraId="79CCD590" w14:textId="422A00D4" w:rsidR="009C2799" w:rsidRDefault="009C2799" w:rsidP="009C2799">
      <w:pPr>
        <w:pStyle w:val="Programskikod"/>
      </w:pPr>
    </w:p>
    <w:p w14:paraId="5C8D8CEE" w14:textId="77777777" w:rsidR="009C2799" w:rsidRDefault="009C2799" w:rsidP="009C2799">
      <w:pPr>
        <w:pStyle w:val="Programskikod"/>
      </w:pPr>
      <w:r>
        <w:t>width=500, height=500, iteration=10</w:t>
      </w:r>
    </w:p>
    <w:p w14:paraId="3D6471C2" w14:textId="77777777" w:rsidR="009C2799" w:rsidRDefault="009C2799" w:rsidP="009C2799">
      <w:pPr>
        <w:pStyle w:val="Programskikod"/>
      </w:pPr>
      <w:r>
        <w:t>Elapsed time is 71.316404 (sequencial) in ms</w:t>
      </w:r>
    </w:p>
    <w:p w14:paraId="516CFD83" w14:textId="77777777" w:rsidR="009C2799" w:rsidRDefault="009C2799" w:rsidP="009C2799">
      <w:pPr>
        <w:pStyle w:val="Programskikod"/>
      </w:pPr>
      <w:r>
        <w:t>Elapsed time is 68.871844 (parallel) in ms</w:t>
      </w:r>
    </w:p>
    <w:p w14:paraId="606EA73F" w14:textId="704B4459" w:rsidR="009C2799" w:rsidRDefault="009C2799" w:rsidP="009C2799">
      <w:pPr>
        <w:pStyle w:val="Programskikod"/>
      </w:pPr>
      <w:r>
        <w:t>Test PASSED</w:t>
      </w:r>
    </w:p>
    <w:p w14:paraId="1289ED8A" w14:textId="506A8D7D" w:rsidR="009C2799" w:rsidRDefault="009C2799" w:rsidP="009C2799">
      <w:pPr>
        <w:pStyle w:val="Programskikod"/>
      </w:pPr>
    </w:p>
    <w:p w14:paraId="7BF098D2" w14:textId="77777777" w:rsidR="009C2799" w:rsidRDefault="009C2799" w:rsidP="009C2799">
      <w:pPr>
        <w:pStyle w:val="Programskikod"/>
      </w:pPr>
      <w:r>
        <w:t>width=1000, height=1000, iteration=100</w:t>
      </w:r>
    </w:p>
    <w:p w14:paraId="5823B596" w14:textId="77777777" w:rsidR="009C2799" w:rsidRDefault="009C2799" w:rsidP="009C2799">
      <w:pPr>
        <w:pStyle w:val="Programskikod"/>
      </w:pPr>
      <w:r>
        <w:t>Elapsed time is 2800.630897 (sequencial) in ms</w:t>
      </w:r>
    </w:p>
    <w:p w14:paraId="6CFA1AB9" w14:textId="77777777" w:rsidR="009C2799" w:rsidRDefault="009C2799" w:rsidP="009C2799">
      <w:pPr>
        <w:pStyle w:val="Programskikod"/>
      </w:pPr>
      <w:r>
        <w:t>Elapsed time is 2818.770994 (parallel) in ms</w:t>
      </w:r>
    </w:p>
    <w:p w14:paraId="22C2E3C1" w14:textId="1F27D5E4" w:rsidR="009C2799" w:rsidRDefault="009C2799" w:rsidP="009C2799">
      <w:pPr>
        <w:pStyle w:val="Programskikod"/>
      </w:pPr>
      <w:r>
        <w:t>Test PASSED</w:t>
      </w:r>
    </w:p>
    <w:p w14:paraId="30627177" w14:textId="445FE1FF" w:rsidR="00DC6649" w:rsidRDefault="00DC6649" w:rsidP="00DC6649">
      <w:pPr>
        <w:pStyle w:val="Programskikod"/>
      </w:pPr>
      <w:r>
        <w:lastRenderedPageBreak/>
        <w:t>width=1000, height=1000, iteration=1000</w:t>
      </w:r>
    </w:p>
    <w:p w14:paraId="4BA7A238" w14:textId="77777777" w:rsidR="00DC6649" w:rsidRDefault="00DC6649" w:rsidP="00DC6649">
      <w:pPr>
        <w:pStyle w:val="Programskikod"/>
      </w:pPr>
      <w:r>
        <w:t>Elapsed time is 27516.952744 (sequencial) in ms</w:t>
      </w:r>
    </w:p>
    <w:p w14:paraId="79071CD3" w14:textId="77777777" w:rsidR="00DC6649" w:rsidRDefault="00DC6649" w:rsidP="00DC6649">
      <w:pPr>
        <w:pStyle w:val="Programskikod"/>
      </w:pPr>
      <w:r>
        <w:t>Elapsed time is 27719.500210 (parallel) in ms</w:t>
      </w:r>
    </w:p>
    <w:p w14:paraId="56455C9A" w14:textId="20E9CCBB" w:rsidR="009C2799" w:rsidRDefault="00DC6649" w:rsidP="00DC6649">
      <w:pPr>
        <w:pStyle w:val="Programskikod"/>
      </w:pPr>
      <w:r>
        <w:t>Test PASSED</w:t>
      </w:r>
    </w:p>
    <w:p w14:paraId="5AFD0B9A" w14:textId="72CE91F1" w:rsidR="00730117" w:rsidRDefault="00730117" w:rsidP="00730117">
      <w:pPr>
        <w:pStyle w:val="Oznakaslike"/>
      </w:pPr>
      <w:r>
        <w:t xml:space="preserve">Listing 13. Sekvencijalna i </w:t>
      </w:r>
      <w:r w:rsidR="00336ACF">
        <w:t>paralelna</w:t>
      </w:r>
      <w:r>
        <w:t xml:space="preserve"> izvršavanja sa 1 niti</w:t>
      </w:r>
    </w:p>
    <w:p w14:paraId="1CC64F54" w14:textId="77777777" w:rsidR="00023108" w:rsidRDefault="00023108" w:rsidP="00023108">
      <w:pPr>
        <w:pStyle w:val="Programskikod"/>
      </w:pPr>
      <w:r>
        <w:t>width=30, height=30, iteration=1000</w:t>
      </w:r>
    </w:p>
    <w:p w14:paraId="7EDE0681" w14:textId="77777777" w:rsidR="00023108" w:rsidRDefault="00023108" w:rsidP="00023108">
      <w:pPr>
        <w:pStyle w:val="Programskikod"/>
      </w:pPr>
      <w:r>
        <w:t>Elapsed time is 37.226502 (sequencial) in ms</w:t>
      </w:r>
    </w:p>
    <w:p w14:paraId="26AC7D86" w14:textId="77777777" w:rsidR="00023108" w:rsidRDefault="00023108" w:rsidP="00023108">
      <w:pPr>
        <w:pStyle w:val="Programskikod"/>
      </w:pPr>
      <w:r>
        <w:t>Elapsed time is 18.768598 (parallel) in ms</w:t>
      </w:r>
    </w:p>
    <w:p w14:paraId="436C2A1B" w14:textId="2B2B4DD2" w:rsidR="00730117" w:rsidRDefault="00023108" w:rsidP="00023108">
      <w:pPr>
        <w:pStyle w:val="Programskikod"/>
      </w:pPr>
      <w:r>
        <w:t>Test PASSED</w:t>
      </w:r>
    </w:p>
    <w:p w14:paraId="3755357A" w14:textId="5AF14809" w:rsidR="00023108" w:rsidRDefault="00023108" w:rsidP="00023108">
      <w:pPr>
        <w:pStyle w:val="Programskikod"/>
      </w:pPr>
    </w:p>
    <w:p w14:paraId="5EB71980" w14:textId="77777777" w:rsidR="00F120A2" w:rsidRDefault="00F120A2" w:rsidP="00F120A2">
      <w:pPr>
        <w:pStyle w:val="Programskikod"/>
      </w:pPr>
      <w:r>
        <w:t>width=500, height=500, iteration=10</w:t>
      </w:r>
    </w:p>
    <w:p w14:paraId="315A3192" w14:textId="77777777" w:rsidR="00F120A2" w:rsidRDefault="00F120A2" w:rsidP="00F120A2">
      <w:pPr>
        <w:pStyle w:val="Programskikod"/>
      </w:pPr>
      <w:r>
        <w:t>Elapsed time is 74.852194 (sequencial) in ms</w:t>
      </w:r>
    </w:p>
    <w:p w14:paraId="6C2C815B" w14:textId="77777777" w:rsidR="00F120A2" w:rsidRDefault="00F120A2" w:rsidP="00F120A2">
      <w:pPr>
        <w:pStyle w:val="Programskikod"/>
      </w:pPr>
      <w:r>
        <w:t>Elapsed time is 35.637384 (parallel) in ms</w:t>
      </w:r>
    </w:p>
    <w:p w14:paraId="75655C61" w14:textId="710D5D1E" w:rsidR="00023108" w:rsidRDefault="00F120A2" w:rsidP="00F120A2">
      <w:pPr>
        <w:pStyle w:val="Programskikod"/>
      </w:pPr>
      <w:r>
        <w:t>Test PASSED</w:t>
      </w:r>
    </w:p>
    <w:p w14:paraId="28BA493B" w14:textId="0D981442" w:rsidR="00F120A2" w:rsidRDefault="00F120A2" w:rsidP="00F120A2">
      <w:pPr>
        <w:pStyle w:val="Programskikod"/>
      </w:pPr>
    </w:p>
    <w:p w14:paraId="2B5F9023" w14:textId="77777777" w:rsidR="00F120A2" w:rsidRDefault="00F120A2" w:rsidP="00F120A2">
      <w:pPr>
        <w:pStyle w:val="Programskikod"/>
      </w:pPr>
      <w:r>
        <w:t>width=1000, height=1000, iteration=100</w:t>
      </w:r>
    </w:p>
    <w:p w14:paraId="0C294E1C" w14:textId="77777777" w:rsidR="00F120A2" w:rsidRDefault="00F120A2" w:rsidP="00F120A2">
      <w:pPr>
        <w:pStyle w:val="Programskikod"/>
      </w:pPr>
      <w:r>
        <w:t>Elapsed time is 2792.358275 (sequencial) in ms</w:t>
      </w:r>
    </w:p>
    <w:p w14:paraId="27A62EE9" w14:textId="77777777" w:rsidR="00F120A2" w:rsidRDefault="00F120A2" w:rsidP="00F120A2">
      <w:pPr>
        <w:pStyle w:val="Programskikod"/>
      </w:pPr>
      <w:r>
        <w:t>Elapsed time is 1499.991679 (parallel) in ms</w:t>
      </w:r>
    </w:p>
    <w:p w14:paraId="1E4DE7D1" w14:textId="25AF1495" w:rsidR="00F120A2" w:rsidRDefault="00F120A2" w:rsidP="00F120A2">
      <w:pPr>
        <w:pStyle w:val="Programskikod"/>
      </w:pPr>
      <w:r>
        <w:t>Test PASSED</w:t>
      </w:r>
    </w:p>
    <w:p w14:paraId="48B54ED4" w14:textId="6E9DFC6B" w:rsidR="00AA01FB" w:rsidRDefault="00AA01FB" w:rsidP="00F120A2">
      <w:pPr>
        <w:pStyle w:val="Programskikod"/>
      </w:pPr>
    </w:p>
    <w:p w14:paraId="1FC9889B" w14:textId="77777777" w:rsidR="00AA01FB" w:rsidRDefault="00AA01FB" w:rsidP="00AA01FB">
      <w:pPr>
        <w:pStyle w:val="Programskikod"/>
      </w:pPr>
      <w:r>
        <w:t>width=1000, height=1000, iteration=1000</w:t>
      </w:r>
    </w:p>
    <w:p w14:paraId="118A5484" w14:textId="77777777" w:rsidR="00AA01FB" w:rsidRDefault="00AA01FB" w:rsidP="00AA01FB">
      <w:pPr>
        <w:pStyle w:val="Programskikod"/>
      </w:pPr>
      <w:r>
        <w:t>Elapsed time is 27716.164482 (sequencial) in ms</w:t>
      </w:r>
    </w:p>
    <w:p w14:paraId="02D8F3E5" w14:textId="77777777" w:rsidR="00AA01FB" w:rsidRDefault="00AA01FB" w:rsidP="00AA01FB">
      <w:pPr>
        <w:pStyle w:val="Programskikod"/>
      </w:pPr>
      <w:r>
        <w:t>Elapsed time is 14149.114480 (parallel) in ms</w:t>
      </w:r>
    </w:p>
    <w:p w14:paraId="3DE99A2B" w14:textId="5811448C" w:rsidR="00AA01FB" w:rsidRDefault="00AA01FB" w:rsidP="00AA01FB">
      <w:pPr>
        <w:pStyle w:val="Programskikod"/>
      </w:pPr>
      <w:r>
        <w:t>Test PASSED</w:t>
      </w:r>
    </w:p>
    <w:p w14:paraId="27982181" w14:textId="1B1059EA" w:rsidR="00730117" w:rsidRDefault="00730117" w:rsidP="00730117">
      <w:pPr>
        <w:pStyle w:val="Oznakaslike"/>
      </w:pPr>
      <w:r>
        <w:t xml:space="preserve">Listing 14. Sekvencijalna i </w:t>
      </w:r>
      <w:r w:rsidR="00336ACF">
        <w:t>paralelna</w:t>
      </w:r>
      <w:r>
        <w:t xml:space="preserve"> izvršavanja sa 2 niti</w:t>
      </w:r>
    </w:p>
    <w:p w14:paraId="2D04538E" w14:textId="3C703179" w:rsidR="00AA01FB" w:rsidRDefault="00AA01FB" w:rsidP="00AA01FB">
      <w:pPr>
        <w:pStyle w:val="Programskikod"/>
      </w:pPr>
      <w:r>
        <w:t>width=30, height=30, iteration=1000</w:t>
      </w:r>
    </w:p>
    <w:p w14:paraId="1A063805" w14:textId="77777777" w:rsidR="00AA01FB" w:rsidRDefault="00AA01FB" w:rsidP="00AA01FB">
      <w:pPr>
        <w:pStyle w:val="Programskikod"/>
      </w:pPr>
      <w:r>
        <w:t>Elapsed time is 34.902242 (sequencial) in ms</w:t>
      </w:r>
    </w:p>
    <w:p w14:paraId="7B9FCB97" w14:textId="77777777" w:rsidR="00AA01FB" w:rsidRDefault="00AA01FB" w:rsidP="00AA01FB">
      <w:pPr>
        <w:pStyle w:val="Programskikod"/>
      </w:pPr>
      <w:r>
        <w:t>Elapsed time is 15.091054 (parallel) in ms</w:t>
      </w:r>
    </w:p>
    <w:p w14:paraId="124A2796" w14:textId="3C524D67" w:rsidR="00730117" w:rsidRDefault="00AA01FB" w:rsidP="00AA01FB">
      <w:pPr>
        <w:pStyle w:val="Programskikod"/>
      </w:pPr>
      <w:r>
        <w:t>Test PASSED</w:t>
      </w:r>
    </w:p>
    <w:p w14:paraId="41DD512D" w14:textId="3726CC9E" w:rsidR="00730117" w:rsidRDefault="00730117" w:rsidP="00730117">
      <w:pPr>
        <w:pStyle w:val="Programskikod"/>
      </w:pPr>
    </w:p>
    <w:p w14:paraId="3AC1E100" w14:textId="77777777" w:rsidR="00AA01FB" w:rsidRDefault="00AA01FB" w:rsidP="00AA01FB">
      <w:pPr>
        <w:pStyle w:val="Programskikod"/>
      </w:pPr>
      <w:r>
        <w:t>width=500, height=500, iteration=10</w:t>
      </w:r>
    </w:p>
    <w:p w14:paraId="3AE194E4" w14:textId="77777777" w:rsidR="00AA01FB" w:rsidRDefault="00AA01FB" w:rsidP="00AA01FB">
      <w:pPr>
        <w:pStyle w:val="Programskikod"/>
      </w:pPr>
      <w:r>
        <w:t>Elapsed time is 71.264068 (sequencial) in ms</w:t>
      </w:r>
    </w:p>
    <w:p w14:paraId="7B19CB23" w14:textId="77777777" w:rsidR="00AA01FB" w:rsidRDefault="00AA01FB" w:rsidP="00AA01FB">
      <w:pPr>
        <w:pStyle w:val="Programskikod"/>
      </w:pPr>
      <w:r>
        <w:t>Elapsed time is 18.524861 (parallel) in ms</w:t>
      </w:r>
    </w:p>
    <w:p w14:paraId="6684A52F" w14:textId="4BE2009A" w:rsidR="00AA01FB" w:rsidRDefault="00AA01FB" w:rsidP="00AA01FB">
      <w:pPr>
        <w:pStyle w:val="Programskikod"/>
      </w:pPr>
      <w:r>
        <w:t>Test PASSED</w:t>
      </w:r>
    </w:p>
    <w:p w14:paraId="383DF581" w14:textId="3C001C5F" w:rsidR="00AA01FB" w:rsidRDefault="00AA01FB" w:rsidP="00AA01FB">
      <w:pPr>
        <w:pStyle w:val="Programskikod"/>
      </w:pPr>
    </w:p>
    <w:p w14:paraId="2D0EE1E6" w14:textId="77777777" w:rsidR="007B59AC" w:rsidRDefault="007B59AC" w:rsidP="007B59AC">
      <w:pPr>
        <w:pStyle w:val="Programskikod"/>
      </w:pPr>
      <w:r>
        <w:t>width=1000, height=1000, iteration=100</w:t>
      </w:r>
    </w:p>
    <w:p w14:paraId="2EFD069A" w14:textId="77777777" w:rsidR="007B59AC" w:rsidRDefault="007B59AC" w:rsidP="007B59AC">
      <w:pPr>
        <w:pStyle w:val="Programskikod"/>
      </w:pPr>
      <w:r>
        <w:t>Elapsed time is 2796.243935 (sequencial) in ms</w:t>
      </w:r>
    </w:p>
    <w:p w14:paraId="3BF317D0" w14:textId="77777777" w:rsidR="007B59AC" w:rsidRDefault="007B59AC" w:rsidP="007B59AC">
      <w:pPr>
        <w:pStyle w:val="Programskikod"/>
      </w:pPr>
      <w:r>
        <w:t>Elapsed time is 737.566571 (parallel) in ms</w:t>
      </w:r>
    </w:p>
    <w:p w14:paraId="6B4D3F6D" w14:textId="40680AE9" w:rsidR="00AA01FB" w:rsidRDefault="007B59AC" w:rsidP="007B59AC">
      <w:pPr>
        <w:pStyle w:val="Programskikod"/>
      </w:pPr>
      <w:r>
        <w:lastRenderedPageBreak/>
        <w:t>Test PASSED</w:t>
      </w:r>
    </w:p>
    <w:p w14:paraId="72776715" w14:textId="69BA8AAF" w:rsidR="0033029F" w:rsidRDefault="0033029F" w:rsidP="007B59AC">
      <w:pPr>
        <w:pStyle w:val="Programskikod"/>
      </w:pPr>
    </w:p>
    <w:p w14:paraId="13CB768B" w14:textId="77777777" w:rsidR="0033029F" w:rsidRDefault="0033029F" w:rsidP="0033029F">
      <w:pPr>
        <w:pStyle w:val="Programskikod"/>
      </w:pPr>
      <w:r>
        <w:t>width=1000, height=1000, iteration=1000</w:t>
      </w:r>
    </w:p>
    <w:p w14:paraId="7F8F7B3F" w14:textId="77777777" w:rsidR="0033029F" w:rsidRDefault="0033029F" w:rsidP="0033029F">
      <w:pPr>
        <w:pStyle w:val="Programskikod"/>
      </w:pPr>
      <w:r>
        <w:t>Elapsed time is 27434.097856 (sequencial) in ms</w:t>
      </w:r>
    </w:p>
    <w:p w14:paraId="3E782E67" w14:textId="77777777" w:rsidR="0033029F" w:rsidRDefault="0033029F" w:rsidP="0033029F">
      <w:pPr>
        <w:pStyle w:val="Programskikod"/>
      </w:pPr>
      <w:r>
        <w:t>Elapsed time is 7673.483783 (parallel) in ms</w:t>
      </w:r>
    </w:p>
    <w:p w14:paraId="346757BB" w14:textId="2398EB7A" w:rsidR="0033029F" w:rsidRDefault="0033029F" w:rsidP="0033029F">
      <w:pPr>
        <w:pStyle w:val="Programskikod"/>
      </w:pPr>
      <w:r>
        <w:t>Test PASSED</w:t>
      </w:r>
    </w:p>
    <w:p w14:paraId="62800137" w14:textId="4C6FAC75" w:rsidR="00730117" w:rsidRDefault="00730117" w:rsidP="00730117">
      <w:pPr>
        <w:pStyle w:val="Oznakaslike"/>
      </w:pPr>
      <w:r>
        <w:t xml:space="preserve">Listing 15. Sekvencijalna i </w:t>
      </w:r>
      <w:r w:rsidR="00336ACF">
        <w:t>paralelna</w:t>
      </w:r>
      <w:r>
        <w:t xml:space="preserve"> izvršavanja sa 4 niti</w:t>
      </w:r>
    </w:p>
    <w:p w14:paraId="7BD47556" w14:textId="3232E310" w:rsidR="004522A8" w:rsidRDefault="00730117" w:rsidP="004522A8">
      <w:pPr>
        <w:pStyle w:val="Programskikod"/>
      </w:pPr>
      <w:r>
        <w:t>w</w:t>
      </w:r>
      <w:r w:rsidR="004522A8">
        <w:t>idth=30, height=30, iteration=1000</w:t>
      </w:r>
    </w:p>
    <w:p w14:paraId="20A66AD1" w14:textId="77777777" w:rsidR="004522A8" w:rsidRDefault="004522A8" w:rsidP="004522A8">
      <w:pPr>
        <w:pStyle w:val="Programskikod"/>
      </w:pPr>
      <w:r>
        <w:t>Elapsed time is 36.417688 (sequencial) in ms</w:t>
      </w:r>
    </w:p>
    <w:p w14:paraId="2B5C9018" w14:textId="77777777" w:rsidR="004522A8" w:rsidRDefault="004522A8" w:rsidP="004522A8">
      <w:pPr>
        <w:pStyle w:val="Programskikod"/>
      </w:pPr>
      <w:r>
        <w:t>Elapsed time is 31.101013 (parallel) in ms</w:t>
      </w:r>
    </w:p>
    <w:p w14:paraId="63BB7AF6" w14:textId="1910BD17" w:rsidR="00730117" w:rsidRDefault="004522A8" w:rsidP="004522A8">
      <w:pPr>
        <w:pStyle w:val="Programskikod"/>
      </w:pPr>
      <w:r>
        <w:t>Test PASSED</w:t>
      </w:r>
    </w:p>
    <w:p w14:paraId="2A69235C" w14:textId="653DB021" w:rsidR="00730117" w:rsidRDefault="00730117" w:rsidP="00730117">
      <w:pPr>
        <w:pStyle w:val="Programskikod"/>
      </w:pPr>
    </w:p>
    <w:p w14:paraId="46D63DFF" w14:textId="77777777" w:rsidR="004522A8" w:rsidRDefault="004522A8" w:rsidP="004522A8">
      <w:pPr>
        <w:pStyle w:val="Programskikod"/>
      </w:pPr>
      <w:r>
        <w:t>width=500, height=500, iteration=10</w:t>
      </w:r>
    </w:p>
    <w:p w14:paraId="24154A69" w14:textId="77777777" w:rsidR="004522A8" w:rsidRDefault="004522A8" w:rsidP="004522A8">
      <w:pPr>
        <w:pStyle w:val="Programskikod"/>
      </w:pPr>
      <w:r>
        <w:t>Elapsed time is 73.424282 (sequencial) in ms</w:t>
      </w:r>
    </w:p>
    <w:p w14:paraId="5FD471C3" w14:textId="77777777" w:rsidR="004522A8" w:rsidRDefault="004522A8" w:rsidP="004522A8">
      <w:pPr>
        <w:pStyle w:val="Programskikod"/>
      </w:pPr>
      <w:r>
        <w:t>Elapsed time is 16.562246 (parallel) in ms</w:t>
      </w:r>
    </w:p>
    <w:p w14:paraId="0A9AE198" w14:textId="206B78CF" w:rsidR="004522A8" w:rsidRDefault="004522A8" w:rsidP="004522A8">
      <w:pPr>
        <w:pStyle w:val="Programskikod"/>
      </w:pPr>
      <w:r>
        <w:t>Test PASSED</w:t>
      </w:r>
    </w:p>
    <w:p w14:paraId="560672D7" w14:textId="5070938C" w:rsidR="004522A8" w:rsidRDefault="004522A8" w:rsidP="004522A8">
      <w:pPr>
        <w:pStyle w:val="Programskikod"/>
      </w:pPr>
    </w:p>
    <w:p w14:paraId="44001D3D" w14:textId="77777777" w:rsidR="004522A8" w:rsidRDefault="004522A8" w:rsidP="004522A8">
      <w:pPr>
        <w:pStyle w:val="Programskikod"/>
      </w:pPr>
      <w:r>
        <w:t>width=1000, height=1000, iteration=100</w:t>
      </w:r>
    </w:p>
    <w:p w14:paraId="536E814E" w14:textId="77777777" w:rsidR="004522A8" w:rsidRDefault="004522A8" w:rsidP="004522A8">
      <w:pPr>
        <w:pStyle w:val="Programskikod"/>
      </w:pPr>
      <w:r>
        <w:t>Elapsed time is 2801.491332 (sequencial) in ms</w:t>
      </w:r>
    </w:p>
    <w:p w14:paraId="51636680" w14:textId="77777777" w:rsidR="004522A8" w:rsidRDefault="004522A8" w:rsidP="004522A8">
      <w:pPr>
        <w:pStyle w:val="Programskikod"/>
      </w:pPr>
      <w:r>
        <w:t>Elapsed time is 656.605255 (parallel) in ms</w:t>
      </w:r>
    </w:p>
    <w:p w14:paraId="09D93BDA" w14:textId="6004AD14" w:rsidR="004522A8" w:rsidRDefault="004522A8" w:rsidP="004522A8">
      <w:pPr>
        <w:pStyle w:val="Programskikod"/>
      </w:pPr>
      <w:r>
        <w:t>Test PASSED</w:t>
      </w:r>
    </w:p>
    <w:p w14:paraId="2E70D1E0" w14:textId="393050A6" w:rsidR="009615AD" w:rsidRDefault="009615AD" w:rsidP="004522A8">
      <w:pPr>
        <w:pStyle w:val="Programskikod"/>
      </w:pPr>
    </w:p>
    <w:p w14:paraId="70C9F303" w14:textId="77777777" w:rsidR="001566E0" w:rsidRDefault="001566E0" w:rsidP="001566E0">
      <w:pPr>
        <w:pStyle w:val="Programskikod"/>
      </w:pPr>
      <w:r>
        <w:t>width=1000, height=1000, iteration=1000</w:t>
      </w:r>
    </w:p>
    <w:p w14:paraId="0E7CA611" w14:textId="77777777" w:rsidR="001566E0" w:rsidRDefault="001566E0" w:rsidP="001566E0">
      <w:pPr>
        <w:pStyle w:val="Programskikod"/>
      </w:pPr>
      <w:r>
        <w:t>Elapsed time is 27973.274361 (sequencial) in ms</w:t>
      </w:r>
    </w:p>
    <w:p w14:paraId="5EFB83E9" w14:textId="77777777" w:rsidR="001566E0" w:rsidRDefault="001566E0" w:rsidP="001566E0">
      <w:pPr>
        <w:pStyle w:val="Programskikod"/>
      </w:pPr>
      <w:r>
        <w:t>Elapsed time is 6490.755107 (parallel) in ms</w:t>
      </w:r>
    </w:p>
    <w:p w14:paraId="0D92B4B8" w14:textId="72006226" w:rsidR="009615AD" w:rsidRDefault="001566E0" w:rsidP="001566E0">
      <w:pPr>
        <w:pStyle w:val="Programskikod"/>
      </w:pPr>
      <w:r>
        <w:t>Test PASSED</w:t>
      </w:r>
    </w:p>
    <w:p w14:paraId="1E7E3ACB" w14:textId="432592F3" w:rsidR="00730117" w:rsidRDefault="00730117" w:rsidP="00730117">
      <w:pPr>
        <w:pStyle w:val="Oznakaslike"/>
      </w:pPr>
      <w:r>
        <w:t xml:space="preserve">Listing 16. Sekvencijalna i </w:t>
      </w:r>
      <w:r w:rsidR="00336ACF">
        <w:t>paralelna</w:t>
      </w:r>
      <w:r>
        <w:t xml:space="preserve"> izvršavanja sa 8 niti</w:t>
      </w:r>
    </w:p>
    <w:p w14:paraId="38AA58BE" w14:textId="77777777" w:rsidR="00B7343F" w:rsidRDefault="00B7343F" w:rsidP="00817282">
      <w:pPr>
        <w:pStyle w:val="Osnovnitekst"/>
      </w:pPr>
    </w:p>
    <w:p w14:paraId="0BFA6AF5" w14:textId="6033688D" w:rsidR="00817282" w:rsidRDefault="00817282" w:rsidP="00B7343F">
      <w:pPr>
        <w:pStyle w:val="IIInivonaslova-Odeljak"/>
      </w:pPr>
      <w:bookmarkStart w:id="36" w:name="_Toc100409266"/>
      <w:r>
        <w:lastRenderedPageBreak/>
        <w:t>Grafici ubrzanja</w:t>
      </w:r>
      <w:bookmarkEnd w:id="36"/>
    </w:p>
    <w:p w14:paraId="59FE2EA5" w14:textId="77777777" w:rsidR="00291D6D" w:rsidRDefault="00291D6D" w:rsidP="00291D6D">
      <w:pPr>
        <w:pStyle w:val="Osnovnitekst"/>
        <w:keepNext/>
        <w:ind w:firstLine="0"/>
        <w:jc w:val="center"/>
      </w:pPr>
      <w:r>
        <w:rPr>
          <w:noProof/>
          <w:lang w:val="en-US"/>
        </w:rPr>
        <w:drawing>
          <wp:inline distT="0" distB="0" distL="0" distR="0" wp14:anchorId="63F6960A" wp14:editId="1DD319A9">
            <wp:extent cx="4140679" cy="2413330"/>
            <wp:effectExtent l="0" t="0" r="12700" b="63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50589F" w14:textId="6AB56613" w:rsidR="00291D6D" w:rsidRDefault="00291D6D" w:rsidP="00291D6D">
      <w:pPr>
        <w:pStyle w:val="Caption"/>
        <w:jc w:val="center"/>
        <w:rPr>
          <w:noProof/>
          <w:lang w:val="sr-Latn-CS"/>
        </w:rPr>
      </w:pPr>
      <w:r>
        <w:rPr>
          <w:noProof/>
          <w:lang w:val="sr-Latn-CS"/>
        </w:rPr>
        <w:t>Slika</w:t>
      </w:r>
      <w:r w:rsidRPr="00FD52EC">
        <w:rPr>
          <w:noProof/>
          <w:lang w:val="sr-Latn-CS"/>
        </w:rPr>
        <w:t xml:space="preserve"> </w:t>
      </w:r>
      <w:r>
        <w:rPr>
          <w:noProof/>
          <w:lang w:val="sr-Latn-CS"/>
        </w:rPr>
        <w:t>5</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od broja niti</w:t>
      </w:r>
    </w:p>
    <w:p w14:paraId="306475B9" w14:textId="77777777" w:rsidR="00291D6D" w:rsidRPr="00772029" w:rsidRDefault="00291D6D" w:rsidP="00291D6D">
      <w:pPr>
        <w:rPr>
          <w:lang w:val="sr-Latn-CS"/>
        </w:rPr>
      </w:pPr>
    </w:p>
    <w:p w14:paraId="19050942" w14:textId="77777777" w:rsidR="00291D6D" w:rsidRDefault="00291D6D" w:rsidP="00291D6D">
      <w:pPr>
        <w:pStyle w:val="Osnovnitekst"/>
        <w:keepNext/>
        <w:ind w:firstLine="0"/>
        <w:jc w:val="center"/>
      </w:pPr>
      <w:r>
        <w:rPr>
          <w:noProof/>
          <w:lang w:val="en-US"/>
        </w:rPr>
        <w:drawing>
          <wp:inline distT="0" distB="0" distL="0" distR="0" wp14:anchorId="05943B3C" wp14:editId="7B8F6217">
            <wp:extent cx="4183380" cy="2413000"/>
            <wp:effectExtent l="0" t="0" r="7620"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40F4A7" w14:textId="4CD0F01C" w:rsidR="00291D6D" w:rsidRDefault="00291D6D" w:rsidP="00291D6D">
      <w:pPr>
        <w:pStyle w:val="Caption"/>
        <w:jc w:val="center"/>
        <w:rPr>
          <w:noProof/>
          <w:lang w:val="sr-Latn-CS"/>
        </w:rPr>
      </w:pPr>
      <w:r>
        <w:rPr>
          <w:noProof/>
          <w:lang w:val="sr-Latn-CS"/>
        </w:rPr>
        <w:t>Slika</w:t>
      </w:r>
      <w:r w:rsidRPr="00FD52EC">
        <w:rPr>
          <w:noProof/>
          <w:lang w:val="sr-Latn-CS"/>
        </w:rPr>
        <w:t xml:space="preserve"> </w:t>
      </w:r>
      <w:r>
        <w:rPr>
          <w:noProof/>
          <w:lang w:val="sr-Latn-CS"/>
        </w:rPr>
        <w:t>6</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 xml:space="preserve">od broja niti </w:t>
      </w:r>
      <w:r w:rsidR="00583264">
        <w:rPr>
          <w:noProof/>
          <w:lang w:val="sr-Latn-CS"/>
        </w:rPr>
        <w:t xml:space="preserve">sa </w:t>
      </w:r>
      <w:r>
        <w:rPr>
          <w:noProof/>
          <w:lang w:val="sr-Latn-CS"/>
        </w:rPr>
        <w:t>worksharing direktiv</w:t>
      </w:r>
      <w:r w:rsidR="00583264">
        <w:rPr>
          <w:noProof/>
          <w:lang w:val="sr-Latn-CS"/>
        </w:rPr>
        <w:t>om i sa taskovima</w:t>
      </w:r>
    </w:p>
    <w:p w14:paraId="1185EDBD" w14:textId="77777777" w:rsidR="00291D6D" w:rsidRPr="00291D6D" w:rsidRDefault="00291D6D" w:rsidP="00291D6D">
      <w:pPr>
        <w:rPr>
          <w:lang w:val="sr-Latn-CS"/>
        </w:rPr>
      </w:pPr>
    </w:p>
    <w:p w14:paraId="41596E8B" w14:textId="77777777" w:rsidR="00B7343F" w:rsidRDefault="00B7343F" w:rsidP="00817282">
      <w:pPr>
        <w:pStyle w:val="Osnovnitekst"/>
      </w:pPr>
    </w:p>
    <w:p w14:paraId="2FD648EC" w14:textId="7805F875" w:rsidR="00817282" w:rsidRDefault="00817282" w:rsidP="00EE65A9">
      <w:pPr>
        <w:pStyle w:val="IIInivonaslova-Odeljak"/>
      </w:pPr>
      <w:bookmarkStart w:id="37" w:name="_Toc100409267"/>
      <w:r>
        <w:t>Diskusija dobijenih rezultata</w:t>
      </w:r>
      <w:bookmarkEnd w:id="37"/>
    </w:p>
    <w:p w14:paraId="17474070" w14:textId="29BDB13A" w:rsidR="00EE65A9" w:rsidRPr="008F6100" w:rsidRDefault="00EE65A9" w:rsidP="00EE65A9">
      <w:pPr>
        <w:pStyle w:val="Osnovnitekst"/>
        <w:rPr>
          <w:lang w:val="en-US"/>
        </w:rPr>
      </w:pPr>
      <w:r>
        <w:rPr>
          <w:lang w:val="sr-Latn-RS"/>
        </w:rPr>
        <w:t xml:space="preserve">Na osnovu dobijenih rezultata možemo videti da je postignuto ubrzanje sa paralelizacijom. Takođe sa povećanjem broja niti povećava se i ubrzanje. Isto možemo primetiti da u prvom test primeru, gde su dimenzije matrice manje, sa 8 niti imamo pad u ubrzanju u odnosu na manji broj niti, dok za ostale test primere imamo primetno veće ubrzanje </w:t>
      </w:r>
      <w:r w:rsidR="00FE22C6">
        <w:rPr>
          <w:lang w:val="sr-Latn-RS"/>
        </w:rPr>
        <w:t>Takođe nije bilo isplativo meriti vreme jednog izvršavanja funkcije evolve jer je ono previše malo, pa je mereno vreme samo na nivou cele simulacije.</w:t>
      </w:r>
    </w:p>
    <w:p w14:paraId="3F372AB9" w14:textId="7DAA6FDF" w:rsidR="007A0160" w:rsidRDefault="007A0160" w:rsidP="00EE65A9">
      <w:pPr>
        <w:pStyle w:val="Osnovnitekst"/>
        <w:rPr>
          <w:lang w:val="sr-Latn-RS"/>
        </w:rPr>
      </w:pPr>
      <w:r>
        <w:rPr>
          <w:lang w:val="sr-Latn-RS"/>
        </w:rPr>
        <w:lastRenderedPageBreak/>
        <w:t xml:space="preserve">Upoređivanjem rezultata trećeg i četvrtog problema možemo primetiti da za </w:t>
      </w:r>
      <w:r w:rsidR="003C53E4">
        <w:rPr>
          <w:lang w:val="sr-Latn-RS"/>
        </w:rPr>
        <w:t>1, 2 i 4 niti</w:t>
      </w:r>
      <w:r>
        <w:rPr>
          <w:lang w:val="sr-Latn-RS"/>
        </w:rPr>
        <w:t xml:space="preserve"> imamo identična ubrzanja sa worksharing direktivom i sa taskovima. Za </w:t>
      </w:r>
      <w:r w:rsidR="003C53E4">
        <w:rPr>
          <w:lang w:val="sr-Latn-RS"/>
        </w:rPr>
        <w:t>8</w:t>
      </w:r>
      <w:r>
        <w:rPr>
          <w:lang w:val="sr-Latn-RS"/>
        </w:rPr>
        <w:t xml:space="preserve"> niti veće prosečno ubrzanje dobijamo worksharing direktivom, a ako bismo izuzeli prvi test primer </w:t>
      </w:r>
      <w:r w:rsidR="003C53E4">
        <w:rPr>
          <w:lang w:val="sr-Latn-RS"/>
        </w:rPr>
        <w:t>onda su dobijena ubrzanja identi</w:t>
      </w:r>
      <w:r w:rsidR="008F6100">
        <w:rPr>
          <w:lang w:val="sr-Latn-RS"/>
        </w:rPr>
        <w:t>č</w:t>
      </w:r>
      <w:r w:rsidR="003C53E4">
        <w:rPr>
          <w:lang w:val="sr-Latn-RS"/>
        </w:rPr>
        <w:t>na</w:t>
      </w:r>
      <w:r>
        <w:rPr>
          <w:lang w:val="sr-Latn-RS"/>
        </w:rPr>
        <w:t>.</w:t>
      </w:r>
    </w:p>
    <w:p w14:paraId="1A8C668F" w14:textId="77777777" w:rsidR="00EE65A9" w:rsidRPr="00446EF4" w:rsidRDefault="00EE65A9" w:rsidP="007A0160">
      <w:pPr>
        <w:pStyle w:val="Osnovnitekst"/>
        <w:ind w:firstLine="0"/>
      </w:pPr>
    </w:p>
    <w:p w14:paraId="24B8A4CF" w14:textId="18B7CD01" w:rsidR="00817282" w:rsidRDefault="00817282" w:rsidP="00817282">
      <w:pPr>
        <w:pStyle w:val="Inivonaslova-Poglavlje"/>
      </w:pPr>
      <w:bookmarkStart w:id="38" w:name="_Toc100409268"/>
      <w:r>
        <w:lastRenderedPageBreak/>
        <w:t>PROBLEM 5 – HOTSPOT</w:t>
      </w:r>
      <w:bookmarkEnd w:id="38"/>
    </w:p>
    <w:p w14:paraId="5A976E8B" w14:textId="77777777" w:rsidR="00817282" w:rsidRDefault="00817282" w:rsidP="00817282">
      <w:pPr>
        <w:pStyle w:val="IInivonaslova-Potpoglavlje"/>
      </w:pPr>
      <w:bookmarkStart w:id="39" w:name="_Toc100409269"/>
      <w:r>
        <w:t>Tekst problema</w:t>
      </w:r>
      <w:bookmarkEnd w:id="39"/>
    </w:p>
    <w:p w14:paraId="7E78A010" w14:textId="022BFC20" w:rsidR="00817282" w:rsidRDefault="009A3DEA" w:rsidP="009A3DEA">
      <w:pPr>
        <w:pStyle w:val="Osnovnitekst"/>
      </w:pPr>
      <w:r>
        <w:t>Paralelizovati program koji rešava problem promene temperature na čipu procesora u dvodimenzionalnom prostoru kroz vreme, ako su poznati početna temperatura i granični uslovi. Simulacija rešava seriju diferencijalnih jednačina nad pravilnom mrežom tačaka kojom se aproksimira površina procesora. Svaka tačka u mreži predstavlja prosečnu temperaturu za odgovarajuću površinu na čipu. Mreža tačaka je predstavljena odgovarajućom matricom koja opisuje trenutne temperature. Program se nalazi u direktorijumu hotspot u arhivi koja je priložena uz ovaj dokument. Program se sastoji od više datoteka, od kojih je od interesa datoteka hotspot.c. Analizirati dati kod i obratiti pažnju na način izračunavanja temperatura. Ukoliko je potrebno međusobno isključenje prilikom paralelizacije programa, koristiti dostupne OpenMP konstrukte. Obratiti pažnju na efikasnost međusobnog isključenja niti i po potrebi ga svesti na što je moguće manju meru uvođenjem pomoćnih struktura podataka. Verifikaciju paralelizovanog rešenja vršiti nad dobijenim temperaturama u poslednjem stanju sistema. Način pokretanja programa se nalazi u datoteci run. [1,N]. Kao pomoćno sredstvo, data je i python skripta koja izlaznu datoteku formatira u heatmap sliku u PNG formatu.</w:t>
      </w:r>
    </w:p>
    <w:p w14:paraId="74A17048" w14:textId="77777777" w:rsidR="00817282" w:rsidRDefault="00817282" w:rsidP="00817282">
      <w:pPr>
        <w:pStyle w:val="IInivonaslova-Potpoglavlje"/>
      </w:pPr>
      <w:bookmarkStart w:id="40" w:name="_Toc100409270"/>
      <w:r>
        <w:t>Delovi koje treba paralelizovati</w:t>
      </w:r>
      <w:bookmarkEnd w:id="40"/>
    </w:p>
    <w:p w14:paraId="705D7EB4" w14:textId="77777777" w:rsidR="00817282" w:rsidRDefault="00817282" w:rsidP="00817282">
      <w:pPr>
        <w:pStyle w:val="IIInivonaslova-Odeljak"/>
      </w:pPr>
      <w:bookmarkStart w:id="41" w:name="_Toc100409271"/>
      <w:r>
        <w:t>Diskusija</w:t>
      </w:r>
      <w:bookmarkEnd w:id="41"/>
    </w:p>
    <w:p w14:paraId="4DD2A5AB" w14:textId="267BFF51" w:rsidR="00817282" w:rsidRDefault="004A5FAB" w:rsidP="00817282">
      <w:pPr>
        <w:pStyle w:val="Osnovnitekst"/>
      </w:pPr>
      <w:r>
        <w:t xml:space="preserve">U funkciji </w:t>
      </w:r>
      <w:r w:rsidRPr="004A5FAB">
        <w:t>single_iteration</w:t>
      </w:r>
      <w:r>
        <w:t xml:space="preserve"> su uo</w:t>
      </w:r>
      <w:r w:rsidR="00406D34">
        <w:t>čene ugneždene</w:t>
      </w:r>
      <w:r>
        <w:rPr>
          <w:lang w:val="sr-Latn-RS"/>
        </w:rPr>
        <w:t xml:space="preserve"> dve</w:t>
      </w:r>
      <w:r>
        <w:t xml:space="preserve"> for petlje</w:t>
      </w:r>
      <w:r w:rsidR="009C53F5">
        <w:t xml:space="preserve"> cijom bi se paralelizacijom dobila optimizacija.</w:t>
      </w:r>
    </w:p>
    <w:p w14:paraId="252A68B7" w14:textId="5410246F" w:rsidR="00817282" w:rsidRDefault="00817282" w:rsidP="00817282">
      <w:pPr>
        <w:pStyle w:val="IIInivonaslova-Odeljak"/>
      </w:pPr>
      <w:bookmarkStart w:id="42" w:name="_Toc100409272"/>
      <w:r>
        <w:t>Način paralelizacije</w:t>
      </w:r>
      <w:bookmarkEnd w:id="42"/>
    </w:p>
    <w:p w14:paraId="0A529569" w14:textId="00324F15" w:rsidR="00E75576" w:rsidRPr="00E75576" w:rsidRDefault="00E75576" w:rsidP="00E75576">
      <w:pPr>
        <w:pStyle w:val="Osnovnitekst"/>
      </w:pPr>
      <w:r w:rsidRPr="00E75576">
        <w:t>Imali smo dva moguća načina paralelizacije. Prvi način je bio pomoću taskova. Jedna od mogućnosti je bila da ceo unutrašnji for stavimo u task, dok je druga bila da telo unutrašnje petlje stavimo u task. Drugi način je bio pomoću worksharing direktive for i zajedno sa njim smo pokušali i sažimanje pomoću odredbe collapse. Najbolje vreme izvršavanja smo dobili pomoću worksharing direktive for bez collapse odredbe. Probali smo različite rasporede schedule direktive i zaključili da najbolja vremena dobijamo iz schedule(static).</w:t>
      </w:r>
    </w:p>
    <w:p w14:paraId="0463BD4E" w14:textId="77777777" w:rsidR="00817282" w:rsidRDefault="00817282" w:rsidP="00817282">
      <w:pPr>
        <w:pStyle w:val="IInivonaslova-Potpoglavlje"/>
        <w:rPr>
          <w:lang w:val="en-US"/>
        </w:rPr>
      </w:pPr>
      <w:bookmarkStart w:id="43" w:name="_Toc100409273"/>
      <w:r>
        <w:lastRenderedPageBreak/>
        <w:t>Rez</w:t>
      </w:r>
      <w:proofErr w:type="spellStart"/>
      <w:r>
        <w:rPr>
          <w:lang w:val="en-US"/>
        </w:rPr>
        <w:t>ultati</w:t>
      </w:r>
      <w:bookmarkEnd w:id="43"/>
      <w:proofErr w:type="spellEnd"/>
    </w:p>
    <w:tbl>
      <w:tblPr>
        <w:tblStyle w:val="TableGrid"/>
        <w:tblW w:w="0" w:type="auto"/>
        <w:tblLayout w:type="fixed"/>
        <w:tblLook w:val="04A0" w:firstRow="1" w:lastRow="0" w:firstColumn="1" w:lastColumn="0" w:noHBand="0" w:noVBand="1"/>
      </w:tblPr>
      <w:tblGrid>
        <w:gridCol w:w="2547"/>
        <w:gridCol w:w="1727"/>
        <w:gridCol w:w="1785"/>
        <w:gridCol w:w="1784"/>
        <w:gridCol w:w="1785"/>
      </w:tblGrid>
      <w:tr w:rsidR="00761AD0" w:rsidRPr="0065447E" w14:paraId="0925C620" w14:textId="77777777" w:rsidTr="002E2D8F">
        <w:tc>
          <w:tcPr>
            <w:tcW w:w="2547" w:type="dxa"/>
            <w:tcBorders>
              <w:bottom w:val="single" w:sz="4" w:space="0" w:color="auto"/>
              <w:tl2br w:val="single" w:sz="4" w:space="0" w:color="auto"/>
              <w:tr2bl w:val="nil"/>
            </w:tcBorders>
          </w:tcPr>
          <w:p w14:paraId="2E66EABC" w14:textId="77777777" w:rsidR="0065447E" w:rsidRDefault="0065447E" w:rsidP="0065447E">
            <w:pPr>
              <w:pStyle w:val="Osnovnitekst"/>
              <w:ind w:firstLine="0"/>
              <w:jc w:val="right"/>
              <w:rPr>
                <w:lang w:val="en-US"/>
              </w:rPr>
            </w:pPr>
            <w:proofErr w:type="spellStart"/>
            <w:r w:rsidRPr="0065447E">
              <w:rPr>
                <w:lang w:val="en-US"/>
              </w:rPr>
              <w:t>broj</w:t>
            </w:r>
            <w:proofErr w:type="spellEnd"/>
            <w:r w:rsidRPr="0065447E">
              <w:rPr>
                <w:lang w:val="en-US"/>
              </w:rPr>
              <w:t xml:space="preserve"> </w:t>
            </w:r>
            <w:proofErr w:type="spellStart"/>
            <w:r w:rsidRPr="0065447E">
              <w:rPr>
                <w:lang w:val="en-US"/>
              </w:rPr>
              <w:t>niti</w:t>
            </w:r>
            <w:proofErr w:type="spellEnd"/>
          </w:p>
          <w:p w14:paraId="2623F52B" w14:textId="2863F9BD" w:rsidR="000117DD" w:rsidRPr="0065447E" w:rsidRDefault="000117DD" w:rsidP="000117DD">
            <w:pPr>
              <w:pStyle w:val="Osnovnitekst"/>
              <w:tabs>
                <w:tab w:val="left" w:pos="288"/>
              </w:tabs>
              <w:ind w:firstLine="0"/>
              <w:jc w:val="left"/>
              <w:rPr>
                <w:lang w:val="en-US"/>
              </w:rPr>
            </w:pPr>
            <w:proofErr w:type="spellStart"/>
            <w:r>
              <w:rPr>
                <w:lang w:val="en-US"/>
              </w:rPr>
              <w:t>ulaz</w:t>
            </w:r>
            <w:proofErr w:type="spellEnd"/>
          </w:p>
        </w:tc>
        <w:tc>
          <w:tcPr>
            <w:tcW w:w="1727" w:type="dxa"/>
          </w:tcPr>
          <w:p w14:paraId="32341992" w14:textId="77777777" w:rsidR="000117DD" w:rsidRDefault="000117DD" w:rsidP="000117DD">
            <w:pPr>
              <w:pStyle w:val="Osnovnitekst"/>
              <w:ind w:firstLine="0"/>
              <w:jc w:val="center"/>
              <w:rPr>
                <w:lang w:val="en-US"/>
              </w:rPr>
            </w:pPr>
          </w:p>
          <w:p w14:paraId="4C813588" w14:textId="725E9983" w:rsidR="0065447E" w:rsidRPr="0065447E" w:rsidRDefault="000117DD" w:rsidP="000117DD">
            <w:pPr>
              <w:pStyle w:val="Osnovnitekst"/>
              <w:ind w:firstLine="0"/>
              <w:jc w:val="center"/>
              <w:rPr>
                <w:lang w:val="en-US"/>
              </w:rPr>
            </w:pPr>
            <w:r>
              <w:rPr>
                <w:lang w:val="en-US"/>
              </w:rPr>
              <w:t>1</w:t>
            </w:r>
          </w:p>
        </w:tc>
        <w:tc>
          <w:tcPr>
            <w:tcW w:w="1785" w:type="dxa"/>
          </w:tcPr>
          <w:p w14:paraId="2679FFC6" w14:textId="77777777" w:rsidR="0065447E" w:rsidRDefault="0065447E" w:rsidP="00817282">
            <w:pPr>
              <w:pStyle w:val="Osnovnitekst"/>
              <w:ind w:firstLine="0"/>
              <w:rPr>
                <w:lang w:val="en-US"/>
              </w:rPr>
            </w:pPr>
          </w:p>
          <w:p w14:paraId="13EF841E" w14:textId="31562061" w:rsidR="000117DD" w:rsidRPr="0065447E" w:rsidRDefault="000117DD" w:rsidP="000117DD">
            <w:pPr>
              <w:pStyle w:val="Osnovnitekst"/>
              <w:ind w:firstLine="0"/>
              <w:jc w:val="center"/>
              <w:rPr>
                <w:lang w:val="en-US"/>
              </w:rPr>
            </w:pPr>
            <w:r>
              <w:rPr>
                <w:lang w:val="en-US"/>
              </w:rPr>
              <w:t>2</w:t>
            </w:r>
          </w:p>
        </w:tc>
        <w:tc>
          <w:tcPr>
            <w:tcW w:w="1784" w:type="dxa"/>
          </w:tcPr>
          <w:p w14:paraId="33C0ACCC" w14:textId="77777777" w:rsidR="0065447E" w:rsidRDefault="0065447E" w:rsidP="000117DD">
            <w:pPr>
              <w:pStyle w:val="Osnovnitekst"/>
              <w:ind w:firstLine="0"/>
              <w:jc w:val="center"/>
              <w:rPr>
                <w:lang w:val="en-US"/>
              </w:rPr>
            </w:pPr>
          </w:p>
          <w:p w14:paraId="66AC20FA" w14:textId="01B1D8BE" w:rsidR="000117DD" w:rsidRPr="0065447E" w:rsidRDefault="000117DD" w:rsidP="000117DD">
            <w:pPr>
              <w:pStyle w:val="Osnovnitekst"/>
              <w:ind w:firstLine="0"/>
              <w:jc w:val="center"/>
              <w:rPr>
                <w:lang w:val="en-US"/>
              </w:rPr>
            </w:pPr>
            <w:r>
              <w:rPr>
                <w:lang w:val="en-US"/>
              </w:rPr>
              <w:t>4</w:t>
            </w:r>
          </w:p>
        </w:tc>
        <w:tc>
          <w:tcPr>
            <w:tcW w:w="1785" w:type="dxa"/>
          </w:tcPr>
          <w:p w14:paraId="5E3919DD" w14:textId="77777777" w:rsidR="0065447E" w:rsidRDefault="0065447E" w:rsidP="000117DD">
            <w:pPr>
              <w:pStyle w:val="Osnovnitekst"/>
              <w:ind w:firstLine="0"/>
              <w:jc w:val="center"/>
              <w:rPr>
                <w:lang w:val="en-US"/>
              </w:rPr>
            </w:pPr>
          </w:p>
          <w:p w14:paraId="747A0BDB" w14:textId="4FA21930" w:rsidR="000117DD" w:rsidRPr="0065447E" w:rsidRDefault="000117DD" w:rsidP="000117DD">
            <w:pPr>
              <w:pStyle w:val="Osnovnitekst"/>
              <w:ind w:firstLine="0"/>
              <w:jc w:val="center"/>
              <w:rPr>
                <w:lang w:val="en-US"/>
              </w:rPr>
            </w:pPr>
            <w:r>
              <w:rPr>
                <w:lang w:val="en-US"/>
              </w:rPr>
              <w:t>8</w:t>
            </w:r>
          </w:p>
        </w:tc>
      </w:tr>
      <w:tr w:rsidR="00761AD0" w:rsidRPr="0065447E" w14:paraId="26558844" w14:textId="77777777" w:rsidTr="002E2D8F">
        <w:tc>
          <w:tcPr>
            <w:tcW w:w="2547" w:type="dxa"/>
            <w:tcBorders>
              <w:top w:val="single" w:sz="4" w:space="0" w:color="auto"/>
            </w:tcBorders>
          </w:tcPr>
          <w:p w14:paraId="092E6CF4" w14:textId="76C52C3A" w:rsidR="0065447E" w:rsidRPr="0065447E" w:rsidRDefault="000117DD" w:rsidP="00817282">
            <w:pPr>
              <w:pStyle w:val="Osnovnitekst"/>
              <w:ind w:firstLine="0"/>
              <w:rPr>
                <w:lang w:val="en-US"/>
              </w:rPr>
            </w:pPr>
            <w:r w:rsidRPr="000117DD">
              <w:rPr>
                <w:lang w:val="en-US"/>
              </w:rPr>
              <w:t>32</w:t>
            </w:r>
            <w:r>
              <w:rPr>
                <w:lang w:val="en-US"/>
              </w:rPr>
              <w:t xml:space="preserve"> </w:t>
            </w:r>
            <w:r w:rsidRPr="000117DD">
              <w:rPr>
                <w:lang w:val="en-US"/>
              </w:rPr>
              <w:t>32 8192 1</w:t>
            </w:r>
            <w:r>
              <w:rPr>
                <w:lang w:val="en-US"/>
              </w:rPr>
              <w:t xml:space="preserve"> </w:t>
            </w:r>
            <w:r w:rsidRPr="000117DD">
              <w:rPr>
                <w:lang w:val="en-US"/>
              </w:rPr>
              <w:t xml:space="preserve">./data/temp32_32 ./data/power32_32 </w:t>
            </w:r>
          </w:p>
        </w:tc>
        <w:tc>
          <w:tcPr>
            <w:tcW w:w="1727" w:type="dxa"/>
          </w:tcPr>
          <w:p w14:paraId="5209090A" w14:textId="68A17E5F" w:rsidR="002E2D8F" w:rsidRDefault="00001782" w:rsidP="002E2D8F">
            <w:pPr>
              <w:pStyle w:val="Osnovnitekst"/>
              <w:ind w:firstLine="0"/>
              <w:jc w:val="center"/>
              <w:rPr>
                <w:lang w:val="en-US"/>
              </w:rPr>
            </w:pPr>
            <m:oMathPara>
              <m:oMath>
                <m:f>
                  <m:fPr>
                    <m:ctrlPr>
                      <w:rPr>
                        <w:rFonts w:ascii="Cambria Math" w:hAnsi="Cambria Math"/>
                        <w:i/>
                        <w:lang w:val="en-US"/>
                      </w:rPr>
                    </m:ctrlPr>
                  </m:fPr>
                  <m:num>
                    <m:r>
                      <m:rPr>
                        <m:sty m:val="p"/>
                      </m:rPr>
                      <w:rPr>
                        <w:rFonts w:ascii="Cambria Math" w:hAnsi="Cambria Math"/>
                      </w:rPr>
                      <m:t>26.962247</m:t>
                    </m:r>
                  </m:num>
                  <m:den>
                    <m:r>
                      <w:rPr>
                        <w:rFonts w:ascii="Cambria Math" w:hAnsi="Cambria Math"/>
                        <w:lang w:val="en-US"/>
                      </w:rPr>
                      <m:t>24.150516</m:t>
                    </m:r>
                  </m:den>
                </m:f>
              </m:oMath>
            </m:oMathPara>
          </w:p>
          <w:p w14:paraId="55169060" w14:textId="55EF2270" w:rsidR="00A43E89" w:rsidRPr="0065447E" w:rsidRDefault="00A43E89" w:rsidP="002E2D8F">
            <w:pPr>
              <w:pStyle w:val="Osnovnitekst"/>
              <w:ind w:firstLine="0"/>
              <w:jc w:val="center"/>
              <w:rPr>
                <w:lang w:val="en-US"/>
              </w:rPr>
            </w:pPr>
            <w:r>
              <w:t xml:space="preserve">= </w:t>
            </w:r>
            <w:r w:rsidRPr="00A43E89">
              <w:t>1.1</w:t>
            </w:r>
            <w:r>
              <w:t>2</w:t>
            </w:r>
          </w:p>
        </w:tc>
        <w:tc>
          <w:tcPr>
            <w:tcW w:w="1785" w:type="dxa"/>
          </w:tcPr>
          <w:p w14:paraId="6B1DAD72" w14:textId="3FD305A4"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m:rPr>
                        <m:sty m:val="p"/>
                      </m:rPr>
                      <w:rPr>
                        <w:rFonts w:ascii="Cambria Math" w:hAnsi="Cambria Math"/>
                      </w:rPr>
                      <m:t>25.911847</m:t>
                    </m:r>
                  </m:num>
                  <m:den>
                    <m:r>
                      <w:rPr>
                        <w:rFonts w:ascii="Cambria Math" w:hAnsi="Cambria Math"/>
                        <w:lang w:val="en-US"/>
                      </w:rPr>
                      <m:t>15.981831</m:t>
                    </m:r>
                  </m:den>
                </m:f>
              </m:oMath>
            </m:oMathPara>
          </w:p>
          <w:p w14:paraId="5DAD9481" w14:textId="2827D9C9" w:rsidR="0065447E" w:rsidRPr="0065447E" w:rsidRDefault="00162712" w:rsidP="00162712">
            <w:pPr>
              <w:pStyle w:val="Osnovnitekst"/>
              <w:ind w:firstLine="0"/>
              <w:jc w:val="center"/>
              <w:rPr>
                <w:lang w:val="en-US"/>
              </w:rPr>
            </w:pPr>
            <w:r>
              <w:rPr>
                <w:lang w:val="en-US"/>
              </w:rPr>
              <w:t>= 1.</w:t>
            </w:r>
            <w:r w:rsidR="00D841E6">
              <w:rPr>
                <w:lang w:val="en-US"/>
              </w:rPr>
              <w:t>62</w:t>
            </w:r>
          </w:p>
        </w:tc>
        <w:tc>
          <w:tcPr>
            <w:tcW w:w="1784" w:type="dxa"/>
          </w:tcPr>
          <w:p w14:paraId="7FA0D2E3" w14:textId="1FF562FA"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26.709957</m:t>
                    </m:r>
                  </m:num>
                  <m:den>
                    <m:r>
                      <w:rPr>
                        <w:rFonts w:ascii="Cambria Math" w:hAnsi="Cambria Math"/>
                        <w:lang w:val="en-US"/>
                      </w:rPr>
                      <m:t xml:space="preserve">12.117223 </m:t>
                    </m:r>
                  </m:den>
                </m:f>
              </m:oMath>
            </m:oMathPara>
          </w:p>
          <w:p w14:paraId="67270CB3" w14:textId="34DED40D" w:rsidR="0065447E" w:rsidRPr="0065447E" w:rsidRDefault="00162712" w:rsidP="00162712">
            <w:pPr>
              <w:pStyle w:val="Osnovnitekst"/>
              <w:ind w:firstLine="0"/>
              <w:jc w:val="center"/>
              <w:rPr>
                <w:lang w:val="en-US"/>
              </w:rPr>
            </w:pPr>
            <w:r>
              <w:rPr>
                <w:lang w:val="en-US"/>
              </w:rPr>
              <w:t xml:space="preserve">= </w:t>
            </w:r>
            <w:r w:rsidR="00555748">
              <w:rPr>
                <w:lang w:val="en-US"/>
              </w:rPr>
              <w:t>2.</w:t>
            </w:r>
            <w:r w:rsidR="00F00EC2">
              <w:rPr>
                <w:lang w:val="en-US"/>
              </w:rPr>
              <w:t>20</w:t>
            </w:r>
          </w:p>
        </w:tc>
        <w:tc>
          <w:tcPr>
            <w:tcW w:w="1785" w:type="dxa"/>
          </w:tcPr>
          <w:p w14:paraId="3F435A42" w14:textId="68805802"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26.236656 </m:t>
                    </m:r>
                  </m:num>
                  <m:den>
                    <m:r>
                      <w:rPr>
                        <w:rFonts w:ascii="Cambria Math" w:hAnsi="Cambria Math"/>
                        <w:lang w:val="en-US"/>
                      </w:rPr>
                      <m:t xml:space="preserve">13.823957 </m:t>
                    </m:r>
                  </m:den>
                </m:f>
              </m:oMath>
            </m:oMathPara>
          </w:p>
          <w:p w14:paraId="601F282F" w14:textId="5DF3312A" w:rsidR="0065447E" w:rsidRPr="0065447E" w:rsidRDefault="00162712" w:rsidP="00162712">
            <w:pPr>
              <w:pStyle w:val="Osnovnitekst"/>
              <w:ind w:firstLine="0"/>
              <w:jc w:val="center"/>
              <w:rPr>
                <w:lang w:val="en-US"/>
              </w:rPr>
            </w:pPr>
            <w:r>
              <w:rPr>
                <w:lang w:val="en-US"/>
              </w:rPr>
              <w:t>= 1.</w:t>
            </w:r>
            <w:r w:rsidR="00B53456">
              <w:rPr>
                <w:lang w:val="en-US"/>
              </w:rPr>
              <w:t>8</w:t>
            </w:r>
            <w:r w:rsidR="00307B2F">
              <w:rPr>
                <w:lang w:val="en-US"/>
              </w:rPr>
              <w:t>9</w:t>
            </w:r>
          </w:p>
        </w:tc>
      </w:tr>
      <w:tr w:rsidR="00761AD0" w:rsidRPr="0065447E" w14:paraId="5CD0C379" w14:textId="77777777" w:rsidTr="002E2D8F">
        <w:tc>
          <w:tcPr>
            <w:tcW w:w="2547" w:type="dxa"/>
          </w:tcPr>
          <w:p w14:paraId="3A594F7A" w14:textId="514C4A24" w:rsidR="0065447E" w:rsidRPr="0065447E" w:rsidRDefault="00590323" w:rsidP="00817282">
            <w:pPr>
              <w:pStyle w:val="Osnovnitekst"/>
              <w:ind w:firstLine="0"/>
              <w:rPr>
                <w:lang w:val="en-US"/>
              </w:rPr>
            </w:pPr>
            <w:r w:rsidRPr="00590323">
              <w:rPr>
                <w:lang w:val="en-US"/>
              </w:rPr>
              <w:t>256 256</w:t>
            </w:r>
            <w:r>
              <w:rPr>
                <w:lang w:val="en-US"/>
              </w:rPr>
              <w:t xml:space="preserve"> </w:t>
            </w:r>
            <w:r w:rsidRPr="00590323">
              <w:rPr>
                <w:lang w:val="en-US"/>
              </w:rPr>
              <w:t>8192</w:t>
            </w:r>
            <w:r>
              <w:rPr>
                <w:lang w:val="en-US"/>
              </w:rPr>
              <w:t xml:space="preserve"> </w:t>
            </w:r>
            <w:r w:rsidRPr="00590323">
              <w:rPr>
                <w:lang w:val="en-US"/>
              </w:rPr>
              <w:t xml:space="preserve">1 ./data/temp256_256 ./data/power256_256 </w:t>
            </w:r>
          </w:p>
        </w:tc>
        <w:tc>
          <w:tcPr>
            <w:tcW w:w="1727" w:type="dxa"/>
          </w:tcPr>
          <w:p w14:paraId="1D145783" w14:textId="4C247E2A" w:rsidR="002E2D8F" w:rsidRPr="002E2D8F" w:rsidRDefault="00001782" w:rsidP="002E2D8F">
            <w:pPr>
              <w:pStyle w:val="Osnovnitekst"/>
              <w:ind w:firstLine="0"/>
              <w:jc w:val="center"/>
              <w:rPr>
                <w:lang w:val="en-US"/>
              </w:rPr>
            </w:pPr>
            <m:oMathPara>
              <m:oMath>
                <m:f>
                  <m:fPr>
                    <m:ctrlPr>
                      <w:rPr>
                        <w:rFonts w:ascii="Cambria Math" w:hAnsi="Cambria Math"/>
                        <w:i/>
                        <w:lang w:val="en-US"/>
                      </w:rPr>
                    </m:ctrlPr>
                  </m:fPr>
                  <m:num>
                    <m:r>
                      <m:rPr>
                        <m:sty m:val="p"/>
                      </m:rPr>
                      <w:rPr>
                        <w:rFonts w:ascii="Cambria Math" w:hAnsi="Cambria Math"/>
                      </w:rPr>
                      <m:t>1310.529419</m:t>
                    </m:r>
                  </m:num>
                  <m:den>
                    <m:r>
                      <w:rPr>
                        <w:rFonts w:ascii="Cambria Math" w:hAnsi="Cambria Math"/>
                        <w:lang w:val="en-US"/>
                      </w:rPr>
                      <m:t>1255.654231</m:t>
                    </m:r>
                  </m:den>
                </m:f>
              </m:oMath>
            </m:oMathPara>
          </w:p>
          <w:p w14:paraId="0F4ACCB2" w14:textId="306E019A" w:rsidR="00761AD0" w:rsidRPr="002E2D8F" w:rsidRDefault="00761AD0" w:rsidP="002E2D8F">
            <w:pPr>
              <w:pStyle w:val="Osnovnitekst"/>
              <w:ind w:firstLine="0"/>
              <w:jc w:val="center"/>
            </w:pPr>
            <w:r>
              <w:t>= 1.04</w:t>
            </w:r>
          </w:p>
        </w:tc>
        <w:tc>
          <w:tcPr>
            <w:tcW w:w="1785" w:type="dxa"/>
          </w:tcPr>
          <w:p w14:paraId="5FBC007B" w14:textId="01001B68"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1251.973345</m:t>
                    </m:r>
                  </m:num>
                  <m:den>
                    <m:r>
                      <w:rPr>
                        <w:rFonts w:ascii="Cambria Math" w:hAnsi="Cambria Math"/>
                        <w:lang w:val="en-US"/>
                      </w:rPr>
                      <m:t>637.061000</m:t>
                    </m:r>
                  </m:den>
                </m:f>
              </m:oMath>
            </m:oMathPara>
          </w:p>
          <w:p w14:paraId="439B862E" w14:textId="7140A4D7" w:rsidR="0065447E" w:rsidRPr="0065447E" w:rsidRDefault="00162712" w:rsidP="00162712">
            <w:pPr>
              <w:pStyle w:val="Osnovnitekst"/>
              <w:ind w:firstLine="0"/>
              <w:jc w:val="center"/>
              <w:rPr>
                <w:lang w:val="en-US"/>
              </w:rPr>
            </w:pPr>
            <w:r>
              <w:rPr>
                <w:lang w:val="en-US"/>
              </w:rPr>
              <w:t>= 1.</w:t>
            </w:r>
            <w:r w:rsidR="00D46AE9">
              <w:rPr>
                <w:lang w:val="en-US"/>
              </w:rPr>
              <w:t>96</w:t>
            </w:r>
          </w:p>
        </w:tc>
        <w:tc>
          <w:tcPr>
            <w:tcW w:w="1784" w:type="dxa"/>
          </w:tcPr>
          <w:p w14:paraId="136F8FE4" w14:textId="5CF4E498"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1259.812312 </m:t>
                    </m:r>
                  </m:num>
                  <m:den>
                    <m:r>
                      <w:rPr>
                        <w:rFonts w:ascii="Cambria Math" w:hAnsi="Cambria Math"/>
                        <w:lang w:val="en-US"/>
                      </w:rPr>
                      <m:t xml:space="preserve">381.035069  </m:t>
                    </m:r>
                  </m:den>
                </m:f>
              </m:oMath>
            </m:oMathPara>
          </w:p>
          <w:p w14:paraId="4077716C" w14:textId="2179FCC1" w:rsidR="0065447E" w:rsidRPr="0065447E" w:rsidRDefault="00162712" w:rsidP="00162712">
            <w:pPr>
              <w:pStyle w:val="Osnovnitekst"/>
              <w:ind w:firstLine="0"/>
              <w:jc w:val="center"/>
              <w:rPr>
                <w:lang w:val="en-US"/>
              </w:rPr>
            </w:pPr>
            <w:r>
              <w:rPr>
                <w:lang w:val="en-US"/>
              </w:rPr>
              <w:t xml:space="preserve">= </w:t>
            </w:r>
            <w:r w:rsidR="00C91338">
              <w:rPr>
                <w:lang w:val="en-US"/>
              </w:rPr>
              <w:t>3.30</w:t>
            </w:r>
          </w:p>
        </w:tc>
        <w:tc>
          <w:tcPr>
            <w:tcW w:w="1785" w:type="dxa"/>
          </w:tcPr>
          <w:p w14:paraId="1459455C" w14:textId="3B4C4AAC"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1307.613160 </m:t>
                    </m:r>
                  </m:num>
                  <m:den>
                    <m:r>
                      <w:rPr>
                        <w:rFonts w:ascii="Cambria Math" w:hAnsi="Cambria Math"/>
                        <w:lang w:val="en-US"/>
                      </w:rPr>
                      <m:t xml:space="preserve">367.146718 </m:t>
                    </m:r>
                  </m:den>
                </m:f>
              </m:oMath>
            </m:oMathPara>
          </w:p>
          <w:p w14:paraId="4147067D" w14:textId="195EBED7" w:rsidR="0065447E" w:rsidRPr="0065447E" w:rsidRDefault="00162712" w:rsidP="00162712">
            <w:pPr>
              <w:pStyle w:val="Osnovnitekst"/>
              <w:ind w:firstLine="0"/>
              <w:jc w:val="center"/>
              <w:rPr>
                <w:lang w:val="en-US"/>
              </w:rPr>
            </w:pPr>
            <w:r>
              <w:rPr>
                <w:lang w:val="en-US"/>
              </w:rPr>
              <w:t xml:space="preserve">= </w:t>
            </w:r>
            <w:r w:rsidR="007C0AE9">
              <w:rPr>
                <w:lang w:val="en-US"/>
              </w:rPr>
              <w:t>3.56</w:t>
            </w:r>
          </w:p>
        </w:tc>
      </w:tr>
      <w:tr w:rsidR="00761AD0" w:rsidRPr="0065447E" w14:paraId="3C5859F6" w14:textId="77777777" w:rsidTr="002E2D8F">
        <w:tc>
          <w:tcPr>
            <w:tcW w:w="2547" w:type="dxa"/>
          </w:tcPr>
          <w:p w14:paraId="4FE7DF89" w14:textId="0FEEA568" w:rsidR="0065447E" w:rsidRPr="0065447E" w:rsidRDefault="00802E91" w:rsidP="00817282">
            <w:pPr>
              <w:pStyle w:val="Osnovnitekst"/>
              <w:ind w:firstLine="0"/>
              <w:rPr>
                <w:lang w:val="en-US"/>
              </w:rPr>
            </w:pPr>
            <w:r w:rsidRPr="00802E91">
              <w:rPr>
                <w:lang w:val="en-US"/>
              </w:rPr>
              <w:t xml:space="preserve">1024 1024 4096 1 ./data/temp1024_1024 ./data/power1024_1024 </w:t>
            </w:r>
          </w:p>
        </w:tc>
        <w:tc>
          <w:tcPr>
            <w:tcW w:w="1727" w:type="dxa"/>
          </w:tcPr>
          <w:p w14:paraId="7C876EE5" w14:textId="103DD978" w:rsidR="0065447E" w:rsidRPr="00B20320" w:rsidRDefault="00001782" w:rsidP="002E2D8F">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10838.898952</m:t>
                    </m:r>
                  </m:num>
                  <m:den>
                    <m:r>
                      <w:rPr>
                        <w:rFonts w:ascii="Cambria Math" w:hAnsi="Cambria Math"/>
                        <w:lang w:val="en-US"/>
                      </w:rPr>
                      <m:t>10746.099056</m:t>
                    </m:r>
                  </m:den>
                </m:f>
              </m:oMath>
            </m:oMathPara>
          </w:p>
          <w:p w14:paraId="0D7757CD" w14:textId="03165CD3" w:rsidR="00B20320" w:rsidRPr="0065447E" w:rsidRDefault="00B20320" w:rsidP="002E2D8F">
            <w:pPr>
              <w:pStyle w:val="Osnovnitekst"/>
              <w:ind w:firstLine="0"/>
              <w:jc w:val="center"/>
              <w:rPr>
                <w:lang w:val="en-US"/>
              </w:rPr>
            </w:pPr>
            <w:r>
              <w:rPr>
                <w:lang w:val="en-US"/>
              </w:rPr>
              <w:t>= 1.01</w:t>
            </w:r>
          </w:p>
        </w:tc>
        <w:tc>
          <w:tcPr>
            <w:tcW w:w="1785" w:type="dxa"/>
          </w:tcPr>
          <w:p w14:paraId="3EDFA67F" w14:textId="3D73C24C"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10992.281080</m:t>
                    </m:r>
                  </m:num>
                  <m:den>
                    <m:r>
                      <w:rPr>
                        <w:rFonts w:ascii="Cambria Math" w:hAnsi="Cambria Math"/>
                        <w:lang w:val="en-US"/>
                      </w:rPr>
                      <m:t>5525.470967</m:t>
                    </m:r>
                  </m:den>
                </m:f>
              </m:oMath>
            </m:oMathPara>
          </w:p>
          <w:p w14:paraId="366FFC76" w14:textId="3BC95FF7" w:rsidR="0065447E" w:rsidRPr="0065447E" w:rsidRDefault="00162712" w:rsidP="00162712">
            <w:pPr>
              <w:pStyle w:val="Osnovnitekst"/>
              <w:ind w:firstLine="0"/>
              <w:jc w:val="center"/>
              <w:rPr>
                <w:lang w:val="en-US"/>
              </w:rPr>
            </w:pPr>
            <w:r>
              <w:rPr>
                <w:lang w:val="en-US"/>
              </w:rPr>
              <w:t>= 1.</w:t>
            </w:r>
            <w:r w:rsidR="00873CF9">
              <w:rPr>
                <w:lang w:val="en-US"/>
              </w:rPr>
              <w:t>99</w:t>
            </w:r>
          </w:p>
        </w:tc>
        <w:tc>
          <w:tcPr>
            <w:tcW w:w="1784" w:type="dxa"/>
          </w:tcPr>
          <w:p w14:paraId="03A55A68" w14:textId="33BD2306"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10621.652955</m:t>
                    </m:r>
                  </m:num>
                  <m:den>
                    <m:r>
                      <w:rPr>
                        <w:rFonts w:ascii="Cambria Math" w:hAnsi="Cambria Math"/>
                        <w:lang w:val="en-US"/>
                      </w:rPr>
                      <m:t xml:space="preserve">2868.603117 </m:t>
                    </m:r>
                  </m:den>
                </m:f>
              </m:oMath>
            </m:oMathPara>
          </w:p>
          <w:p w14:paraId="0134FC0F" w14:textId="30541BEA" w:rsidR="0065447E" w:rsidRPr="0065447E" w:rsidRDefault="00162712" w:rsidP="00162712">
            <w:pPr>
              <w:pStyle w:val="Osnovnitekst"/>
              <w:ind w:firstLine="0"/>
              <w:jc w:val="center"/>
              <w:rPr>
                <w:lang w:val="en-US"/>
              </w:rPr>
            </w:pPr>
            <w:r>
              <w:rPr>
                <w:lang w:val="en-US"/>
              </w:rPr>
              <w:t xml:space="preserve">= </w:t>
            </w:r>
            <w:r w:rsidR="00FD3F75">
              <w:rPr>
                <w:lang w:val="en-US"/>
              </w:rPr>
              <w:t>3.70</w:t>
            </w:r>
          </w:p>
        </w:tc>
        <w:tc>
          <w:tcPr>
            <w:tcW w:w="1785" w:type="dxa"/>
          </w:tcPr>
          <w:p w14:paraId="3B879B06" w14:textId="31C71DE5"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10610.959799 </m:t>
                    </m:r>
                  </m:num>
                  <m:den>
                    <m:r>
                      <w:rPr>
                        <w:rFonts w:ascii="Cambria Math" w:hAnsi="Cambria Math"/>
                        <w:lang w:val="en-US"/>
                      </w:rPr>
                      <m:t xml:space="preserve">3045.354849 </m:t>
                    </m:r>
                  </m:den>
                </m:f>
              </m:oMath>
            </m:oMathPara>
          </w:p>
          <w:p w14:paraId="68B67FF9" w14:textId="34D88280" w:rsidR="0065447E" w:rsidRPr="0065447E" w:rsidRDefault="00162712" w:rsidP="00162712">
            <w:pPr>
              <w:pStyle w:val="Osnovnitekst"/>
              <w:ind w:firstLine="0"/>
              <w:jc w:val="center"/>
              <w:rPr>
                <w:lang w:val="en-US"/>
              </w:rPr>
            </w:pPr>
            <w:r>
              <w:rPr>
                <w:lang w:val="en-US"/>
              </w:rPr>
              <w:t xml:space="preserve">= </w:t>
            </w:r>
            <w:r w:rsidR="00391134">
              <w:rPr>
                <w:lang w:val="en-US"/>
              </w:rPr>
              <w:t>3.4</w:t>
            </w:r>
            <w:r w:rsidR="00D42B67">
              <w:rPr>
                <w:lang w:val="en-US"/>
              </w:rPr>
              <w:t>8</w:t>
            </w:r>
          </w:p>
        </w:tc>
      </w:tr>
      <w:tr w:rsidR="00761AD0" w:rsidRPr="0065447E" w14:paraId="0D8D2B76" w14:textId="77777777" w:rsidTr="002E2D8F">
        <w:tc>
          <w:tcPr>
            <w:tcW w:w="2547" w:type="dxa"/>
          </w:tcPr>
          <w:p w14:paraId="248003E4" w14:textId="79FA3C77" w:rsidR="0065447E" w:rsidRPr="0065447E" w:rsidRDefault="00802E91" w:rsidP="00817282">
            <w:pPr>
              <w:pStyle w:val="Osnovnitekst"/>
              <w:ind w:firstLine="0"/>
              <w:rPr>
                <w:lang w:val="en-US"/>
              </w:rPr>
            </w:pPr>
            <w:r w:rsidRPr="00802E91">
              <w:rPr>
                <w:lang w:val="en-US"/>
              </w:rPr>
              <w:t xml:space="preserve">1024 1024 8192 1 ./data/temp1024_1024 ./data/power1024_1024 </w:t>
            </w:r>
          </w:p>
        </w:tc>
        <w:tc>
          <w:tcPr>
            <w:tcW w:w="1727" w:type="dxa"/>
          </w:tcPr>
          <w:p w14:paraId="1A8F99B3" w14:textId="2B3AC613" w:rsidR="00B20320" w:rsidRPr="00B20320" w:rsidRDefault="00001782" w:rsidP="00B20320">
            <w:pPr>
              <w:pStyle w:val="Osnovnitekst"/>
              <w:ind w:firstLine="0"/>
              <w:jc w:val="center"/>
              <w:rPr>
                <w:lang w:val="en-US"/>
              </w:rPr>
            </w:pPr>
            <m:oMathPara>
              <m:oMath>
                <m:f>
                  <m:fPr>
                    <m:ctrlPr>
                      <w:rPr>
                        <w:rFonts w:ascii="Cambria Math" w:hAnsi="Cambria Math"/>
                        <w:i/>
                        <w:lang w:val="en-US"/>
                      </w:rPr>
                    </m:ctrlPr>
                  </m:fPr>
                  <m:num>
                    <m:r>
                      <m:rPr>
                        <m:sty m:val="p"/>
                      </m:rPr>
                      <w:rPr>
                        <w:rFonts w:ascii="Cambria Math" w:hAnsi="Cambria Math"/>
                        <w:lang w:val="en-US"/>
                      </w:rPr>
                      <m:t>21431.406103</m:t>
                    </m:r>
                  </m:num>
                  <m:den>
                    <m:r>
                      <w:rPr>
                        <w:rFonts w:ascii="Cambria Math" w:hAnsi="Cambria Math"/>
                        <w:lang w:val="en-US"/>
                      </w:rPr>
                      <m:t>21381.387856</m:t>
                    </m:r>
                  </m:den>
                </m:f>
              </m:oMath>
            </m:oMathPara>
          </w:p>
          <w:p w14:paraId="5E220D48" w14:textId="45912FA4" w:rsidR="0065447E" w:rsidRPr="0065447E" w:rsidRDefault="00B20320" w:rsidP="00B20320">
            <w:pPr>
              <w:pStyle w:val="Osnovnitekst"/>
              <w:ind w:firstLine="0"/>
              <w:jc w:val="center"/>
              <w:rPr>
                <w:lang w:val="en-US"/>
              </w:rPr>
            </w:pPr>
            <w:r>
              <w:rPr>
                <w:lang w:val="en-US"/>
              </w:rPr>
              <w:t>= 1.00</w:t>
            </w:r>
          </w:p>
        </w:tc>
        <w:tc>
          <w:tcPr>
            <w:tcW w:w="1785" w:type="dxa"/>
          </w:tcPr>
          <w:p w14:paraId="770160AE" w14:textId="4F7D9894"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21354.894798</m:t>
                    </m:r>
                  </m:num>
                  <m:den>
                    <m:r>
                      <w:rPr>
                        <w:rFonts w:ascii="Cambria Math" w:hAnsi="Cambria Math"/>
                        <w:lang w:val="en-US"/>
                      </w:rPr>
                      <m:t xml:space="preserve">10743.170405 </m:t>
                    </m:r>
                  </m:den>
                </m:f>
              </m:oMath>
            </m:oMathPara>
          </w:p>
          <w:p w14:paraId="5B64599F" w14:textId="02328712" w:rsidR="0065447E" w:rsidRPr="0065447E" w:rsidRDefault="00162712" w:rsidP="00162712">
            <w:pPr>
              <w:pStyle w:val="Osnovnitekst"/>
              <w:ind w:firstLine="0"/>
              <w:jc w:val="center"/>
              <w:rPr>
                <w:lang w:val="en-US"/>
              </w:rPr>
            </w:pPr>
            <w:r>
              <w:rPr>
                <w:lang w:val="en-US"/>
              </w:rPr>
              <w:t>= 1.</w:t>
            </w:r>
            <w:r w:rsidR="001D1497">
              <w:rPr>
                <w:lang w:val="en-US"/>
              </w:rPr>
              <w:t>98</w:t>
            </w:r>
          </w:p>
        </w:tc>
        <w:tc>
          <w:tcPr>
            <w:tcW w:w="1784" w:type="dxa"/>
          </w:tcPr>
          <w:p w14:paraId="55AB2292" w14:textId="034F4C29"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21111.068628  </m:t>
                    </m:r>
                  </m:num>
                  <m:den>
                    <m:r>
                      <w:rPr>
                        <w:rFonts w:ascii="Cambria Math" w:hAnsi="Cambria Math"/>
                        <w:lang w:val="en-US"/>
                      </w:rPr>
                      <m:t xml:space="preserve">5705.231245 </m:t>
                    </m:r>
                  </m:den>
                </m:f>
              </m:oMath>
            </m:oMathPara>
          </w:p>
          <w:p w14:paraId="33CF1A21" w14:textId="3F954162" w:rsidR="0065447E" w:rsidRPr="0065447E" w:rsidRDefault="00162712" w:rsidP="00162712">
            <w:pPr>
              <w:pStyle w:val="Osnovnitekst"/>
              <w:ind w:firstLine="0"/>
              <w:jc w:val="center"/>
              <w:rPr>
                <w:lang w:val="en-US"/>
              </w:rPr>
            </w:pPr>
            <w:r>
              <w:rPr>
                <w:lang w:val="en-US"/>
              </w:rPr>
              <w:t xml:space="preserve">= </w:t>
            </w:r>
            <w:r w:rsidR="00353592">
              <w:rPr>
                <w:lang w:val="en-US"/>
              </w:rPr>
              <w:t>3.</w:t>
            </w:r>
            <w:r w:rsidR="004379BC">
              <w:rPr>
                <w:lang w:val="en-US"/>
              </w:rPr>
              <w:t>70</w:t>
            </w:r>
          </w:p>
        </w:tc>
        <w:tc>
          <w:tcPr>
            <w:tcW w:w="1785" w:type="dxa"/>
          </w:tcPr>
          <w:p w14:paraId="16DFF8EC" w14:textId="7D96BF2C"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21352.541808  </m:t>
                    </m:r>
                  </m:num>
                  <m:den>
                    <m:r>
                      <w:rPr>
                        <w:rFonts w:ascii="Cambria Math" w:hAnsi="Cambria Math"/>
                        <w:lang w:val="en-US"/>
                      </w:rPr>
                      <m:t xml:space="preserve">6107.724201 </m:t>
                    </m:r>
                  </m:den>
                </m:f>
              </m:oMath>
            </m:oMathPara>
          </w:p>
          <w:p w14:paraId="2B2A3703" w14:textId="132E6B34" w:rsidR="0065447E" w:rsidRPr="0065447E" w:rsidRDefault="00162712" w:rsidP="00162712">
            <w:pPr>
              <w:pStyle w:val="Osnovnitekst"/>
              <w:ind w:firstLine="0"/>
              <w:jc w:val="center"/>
              <w:rPr>
                <w:lang w:val="en-US"/>
              </w:rPr>
            </w:pPr>
            <w:r>
              <w:rPr>
                <w:lang w:val="en-US"/>
              </w:rPr>
              <w:t xml:space="preserve">= </w:t>
            </w:r>
            <w:r w:rsidR="00734F30">
              <w:rPr>
                <w:lang w:val="en-US"/>
              </w:rPr>
              <w:t>3.</w:t>
            </w:r>
            <w:r w:rsidR="00322E7B">
              <w:rPr>
                <w:lang w:val="en-US"/>
              </w:rPr>
              <w:t>50</w:t>
            </w:r>
          </w:p>
        </w:tc>
      </w:tr>
      <w:tr w:rsidR="00761AD0" w:rsidRPr="0065447E" w14:paraId="20358413" w14:textId="77777777" w:rsidTr="002E2D8F">
        <w:tc>
          <w:tcPr>
            <w:tcW w:w="2547" w:type="dxa"/>
          </w:tcPr>
          <w:p w14:paraId="7BC8F846" w14:textId="2B619D6A" w:rsidR="0065447E" w:rsidRPr="0065447E" w:rsidRDefault="00DA4A62" w:rsidP="00817282">
            <w:pPr>
              <w:pStyle w:val="Osnovnitekst"/>
              <w:ind w:firstLine="0"/>
              <w:rPr>
                <w:lang w:val="en-US"/>
              </w:rPr>
            </w:pPr>
            <w:r w:rsidRPr="00DA4A62">
              <w:rPr>
                <w:lang w:val="en-US"/>
              </w:rPr>
              <w:t>1024 1024 16384 1 ./data/temp1024_1024 ./data/power1024_1024</w:t>
            </w:r>
          </w:p>
        </w:tc>
        <w:tc>
          <w:tcPr>
            <w:tcW w:w="1727" w:type="dxa"/>
          </w:tcPr>
          <w:p w14:paraId="5F5E2FA4" w14:textId="6CFB8E6C" w:rsidR="00B20320" w:rsidRPr="00B20320" w:rsidRDefault="00001782" w:rsidP="00B2032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42634.706423</m:t>
                    </m:r>
                  </m:num>
                  <m:den>
                    <m:r>
                      <w:rPr>
                        <w:rFonts w:ascii="Cambria Math" w:hAnsi="Cambria Math"/>
                        <w:lang w:val="en-US"/>
                      </w:rPr>
                      <m:t>42035.007131</m:t>
                    </m:r>
                  </m:den>
                </m:f>
              </m:oMath>
            </m:oMathPara>
          </w:p>
          <w:p w14:paraId="67E98E49" w14:textId="3B569420" w:rsidR="0065447E" w:rsidRPr="0065447E" w:rsidRDefault="00B20320" w:rsidP="00B20320">
            <w:pPr>
              <w:pStyle w:val="Osnovnitekst"/>
              <w:ind w:firstLine="0"/>
              <w:jc w:val="center"/>
              <w:rPr>
                <w:lang w:val="en-US"/>
              </w:rPr>
            </w:pPr>
            <w:r>
              <w:rPr>
                <w:lang w:val="en-US"/>
              </w:rPr>
              <w:t>= 1.01</w:t>
            </w:r>
          </w:p>
        </w:tc>
        <w:tc>
          <w:tcPr>
            <w:tcW w:w="1785" w:type="dxa"/>
          </w:tcPr>
          <w:p w14:paraId="792A89F2" w14:textId="05F5A79F"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42821.434601 </m:t>
                    </m:r>
                  </m:num>
                  <m:den>
                    <m:r>
                      <w:rPr>
                        <w:rFonts w:ascii="Cambria Math" w:hAnsi="Cambria Math"/>
                        <w:lang w:val="en-US"/>
                      </w:rPr>
                      <m:t xml:space="preserve">21777.588395 </m:t>
                    </m:r>
                  </m:den>
                </m:f>
              </m:oMath>
            </m:oMathPara>
          </w:p>
          <w:p w14:paraId="06048647" w14:textId="527D66E7" w:rsidR="0065447E" w:rsidRPr="0065447E" w:rsidRDefault="00162712" w:rsidP="00162712">
            <w:pPr>
              <w:pStyle w:val="Osnovnitekst"/>
              <w:ind w:firstLine="0"/>
              <w:jc w:val="center"/>
              <w:rPr>
                <w:lang w:val="en-US"/>
              </w:rPr>
            </w:pPr>
            <w:r>
              <w:rPr>
                <w:lang w:val="en-US"/>
              </w:rPr>
              <w:t>= 1.</w:t>
            </w:r>
            <w:r w:rsidR="00AC7C88">
              <w:rPr>
                <w:lang w:val="en-US"/>
              </w:rPr>
              <w:t>96</w:t>
            </w:r>
          </w:p>
        </w:tc>
        <w:tc>
          <w:tcPr>
            <w:tcW w:w="1784" w:type="dxa"/>
          </w:tcPr>
          <w:p w14:paraId="0B7742C9" w14:textId="734E5990"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42338.025070 </m:t>
                    </m:r>
                  </m:num>
                  <m:den>
                    <m:r>
                      <w:rPr>
                        <w:rFonts w:ascii="Cambria Math" w:hAnsi="Cambria Math"/>
                        <w:lang w:val="en-US"/>
                      </w:rPr>
                      <m:t xml:space="preserve">11381.782590 </m:t>
                    </m:r>
                  </m:den>
                </m:f>
              </m:oMath>
            </m:oMathPara>
          </w:p>
          <w:p w14:paraId="769FF9A7" w14:textId="65359F72" w:rsidR="0065447E" w:rsidRPr="0065447E" w:rsidRDefault="00162712" w:rsidP="00162712">
            <w:pPr>
              <w:pStyle w:val="Osnovnitekst"/>
              <w:ind w:firstLine="0"/>
              <w:jc w:val="center"/>
              <w:rPr>
                <w:lang w:val="en-US"/>
              </w:rPr>
            </w:pPr>
            <w:r>
              <w:rPr>
                <w:lang w:val="en-US"/>
              </w:rPr>
              <w:t xml:space="preserve">= </w:t>
            </w:r>
            <w:r w:rsidR="007D5EFC">
              <w:rPr>
                <w:lang w:val="en-US"/>
              </w:rPr>
              <w:t>3.72</w:t>
            </w:r>
          </w:p>
        </w:tc>
        <w:tc>
          <w:tcPr>
            <w:tcW w:w="1785" w:type="dxa"/>
          </w:tcPr>
          <w:p w14:paraId="2061E85C" w14:textId="3B0F47E7"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44829.628456 </m:t>
                    </m:r>
                  </m:num>
                  <m:den>
                    <m:r>
                      <w:rPr>
                        <w:rFonts w:ascii="Cambria Math" w:hAnsi="Cambria Math"/>
                        <w:lang w:val="en-US"/>
                      </w:rPr>
                      <m:t xml:space="preserve">12285.997582 </m:t>
                    </m:r>
                  </m:den>
                </m:f>
              </m:oMath>
            </m:oMathPara>
          </w:p>
          <w:p w14:paraId="72396DC8" w14:textId="0819587E" w:rsidR="0065447E" w:rsidRPr="0065447E" w:rsidRDefault="00162712" w:rsidP="00162712">
            <w:pPr>
              <w:pStyle w:val="Osnovnitekst"/>
              <w:ind w:firstLine="0"/>
              <w:jc w:val="center"/>
              <w:rPr>
                <w:lang w:val="en-US"/>
              </w:rPr>
            </w:pPr>
            <w:r>
              <w:rPr>
                <w:lang w:val="en-US"/>
              </w:rPr>
              <w:t xml:space="preserve">= </w:t>
            </w:r>
            <w:r w:rsidR="003707CE">
              <w:rPr>
                <w:lang w:val="en-US"/>
              </w:rPr>
              <w:t>3.65</w:t>
            </w:r>
          </w:p>
        </w:tc>
      </w:tr>
      <w:tr w:rsidR="00761AD0" w:rsidRPr="0065447E" w14:paraId="40592D38" w14:textId="77777777" w:rsidTr="002E2D8F">
        <w:tc>
          <w:tcPr>
            <w:tcW w:w="2547" w:type="dxa"/>
          </w:tcPr>
          <w:p w14:paraId="40188E77" w14:textId="3A3CAA90" w:rsidR="0065447E" w:rsidRPr="0065447E" w:rsidRDefault="00DA4A62" w:rsidP="00817282">
            <w:pPr>
              <w:pStyle w:val="Osnovnitekst"/>
              <w:ind w:firstLine="0"/>
              <w:rPr>
                <w:lang w:val="en-US"/>
              </w:rPr>
            </w:pPr>
            <w:r w:rsidRPr="00DA4A62">
              <w:rPr>
                <w:lang w:val="en-US"/>
              </w:rPr>
              <w:t>1024 1024 32768 1 ./data/temp1024_1024 ./data/power1024_1024</w:t>
            </w:r>
          </w:p>
        </w:tc>
        <w:tc>
          <w:tcPr>
            <w:tcW w:w="1727" w:type="dxa"/>
          </w:tcPr>
          <w:p w14:paraId="4FF7EA61" w14:textId="2D7B9680"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85310.948150</m:t>
                    </m:r>
                  </m:num>
                  <m:den>
                    <m:r>
                      <w:rPr>
                        <w:rFonts w:ascii="Cambria Math" w:hAnsi="Cambria Math"/>
                        <w:lang w:val="en-US"/>
                      </w:rPr>
                      <m:t xml:space="preserve">85257.660631 </m:t>
                    </m:r>
                  </m:den>
                </m:f>
              </m:oMath>
            </m:oMathPara>
          </w:p>
          <w:p w14:paraId="091E429A" w14:textId="0FD40168" w:rsidR="0065447E" w:rsidRPr="0065447E" w:rsidRDefault="00162712" w:rsidP="00162712">
            <w:pPr>
              <w:pStyle w:val="Osnovnitekst"/>
              <w:ind w:firstLine="0"/>
              <w:jc w:val="center"/>
              <w:rPr>
                <w:lang w:val="en-US"/>
              </w:rPr>
            </w:pPr>
            <w:r>
              <w:rPr>
                <w:lang w:val="en-US"/>
              </w:rPr>
              <w:t>= 1.0</w:t>
            </w:r>
            <w:r w:rsidR="003D1BF4">
              <w:rPr>
                <w:lang w:val="en-US"/>
              </w:rPr>
              <w:t>0</w:t>
            </w:r>
          </w:p>
        </w:tc>
        <w:tc>
          <w:tcPr>
            <w:tcW w:w="1785" w:type="dxa"/>
          </w:tcPr>
          <w:p w14:paraId="3414C6E9" w14:textId="2E2F2DBD"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85303.176833</m:t>
                    </m:r>
                  </m:num>
                  <m:den>
                    <m:r>
                      <w:rPr>
                        <w:rFonts w:ascii="Cambria Math" w:hAnsi="Cambria Math"/>
                        <w:lang w:val="en-US"/>
                      </w:rPr>
                      <m:t xml:space="preserve">44369.678572 </m:t>
                    </m:r>
                  </m:den>
                </m:f>
              </m:oMath>
            </m:oMathPara>
          </w:p>
          <w:p w14:paraId="68EDB97A" w14:textId="09555FF8" w:rsidR="0065447E" w:rsidRPr="0065447E" w:rsidRDefault="00162712" w:rsidP="00162712">
            <w:pPr>
              <w:pStyle w:val="Osnovnitekst"/>
              <w:ind w:firstLine="0"/>
              <w:jc w:val="center"/>
              <w:rPr>
                <w:lang w:val="en-US"/>
              </w:rPr>
            </w:pPr>
            <w:r>
              <w:rPr>
                <w:lang w:val="en-US"/>
              </w:rPr>
              <w:t>= 1.</w:t>
            </w:r>
            <w:r w:rsidR="00602C23">
              <w:rPr>
                <w:lang w:val="en-US"/>
              </w:rPr>
              <w:t>92</w:t>
            </w:r>
          </w:p>
        </w:tc>
        <w:tc>
          <w:tcPr>
            <w:tcW w:w="1784" w:type="dxa"/>
          </w:tcPr>
          <w:p w14:paraId="06515942" w14:textId="2C8683A0"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84609.990933</m:t>
                    </m:r>
                  </m:num>
                  <m:den>
                    <m:r>
                      <w:rPr>
                        <w:rFonts w:ascii="Cambria Math" w:hAnsi="Cambria Math"/>
                        <w:lang w:val="en-US"/>
                      </w:rPr>
                      <m:t xml:space="preserve">22165.098460 </m:t>
                    </m:r>
                  </m:den>
                </m:f>
              </m:oMath>
            </m:oMathPara>
          </w:p>
          <w:p w14:paraId="02F16B9E" w14:textId="6742424A" w:rsidR="0065447E" w:rsidRPr="0065447E" w:rsidRDefault="00162712" w:rsidP="00162712">
            <w:pPr>
              <w:pStyle w:val="Osnovnitekst"/>
              <w:ind w:firstLine="0"/>
              <w:jc w:val="center"/>
              <w:rPr>
                <w:lang w:val="en-US"/>
              </w:rPr>
            </w:pPr>
            <w:r>
              <w:rPr>
                <w:lang w:val="en-US"/>
              </w:rPr>
              <w:t xml:space="preserve">= </w:t>
            </w:r>
            <w:r w:rsidR="008A4721">
              <w:rPr>
                <w:lang w:val="en-US"/>
              </w:rPr>
              <w:t>3</w:t>
            </w:r>
            <w:r w:rsidR="00B35DBE">
              <w:rPr>
                <w:lang w:val="en-US"/>
              </w:rPr>
              <w:t>.</w:t>
            </w:r>
            <w:r w:rsidR="008A4721">
              <w:rPr>
                <w:lang w:val="en-US"/>
              </w:rPr>
              <w:t>81</w:t>
            </w:r>
          </w:p>
        </w:tc>
        <w:tc>
          <w:tcPr>
            <w:tcW w:w="1785" w:type="dxa"/>
          </w:tcPr>
          <w:p w14:paraId="38C3EAA4" w14:textId="24A76D22" w:rsidR="00162712" w:rsidRPr="00B20320" w:rsidRDefault="00001782" w:rsidP="0016271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85881.186900  </m:t>
                    </m:r>
                  </m:num>
                  <m:den>
                    <m:r>
                      <w:rPr>
                        <w:rFonts w:ascii="Cambria Math" w:hAnsi="Cambria Math"/>
                        <w:lang w:val="en-US"/>
                      </w:rPr>
                      <m:t xml:space="preserve">24619.479462  </m:t>
                    </m:r>
                  </m:den>
                </m:f>
              </m:oMath>
            </m:oMathPara>
          </w:p>
          <w:p w14:paraId="02BA4E44" w14:textId="4B11C66B" w:rsidR="0065447E" w:rsidRPr="0065447E" w:rsidRDefault="00162712" w:rsidP="00162712">
            <w:pPr>
              <w:pStyle w:val="Osnovnitekst"/>
              <w:ind w:firstLine="0"/>
              <w:jc w:val="center"/>
              <w:rPr>
                <w:lang w:val="en-US"/>
              </w:rPr>
            </w:pPr>
            <w:r>
              <w:rPr>
                <w:lang w:val="en-US"/>
              </w:rPr>
              <w:t xml:space="preserve">= </w:t>
            </w:r>
            <w:r w:rsidR="00866B0F">
              <w:rPr>
                <w:lang w:val="en-US"/>
              </w:rPr>
              <w:t>3.4</w:t>
            </w:r>
            <w:r w:rsidR="00510099">
              <w:rPr>
                <w:lang w:val="en-US"/>
              </w:rPr>
              <w:t>9</w:t>
            </w:r>
          </w:p>
        </w:tc>
      </w:tr>
      <w:tr w:rsidR="00761AD0" w:rsidRPr="0065447E" w14:paraId="158CEBBC" w14:textId="77777777" w:rsidTr="002E2D8F">
        <w:tc>
          <w:tcPr>
            <w:tcW w:w="2547" w:type="dxa"/>
          </w:tcPr>
          <w:p w14:paraId="382895C1" w14:textId="299BDD22" w:rsidR="0065447E" w:rsidRPr="00802E91" w:rsidRDefault="00802E91" w:rsidP="00817282">
            <w:pPr>
              <w:pStyle w:val="Osnovnitekst"/>
              <w:ind w:firstLine="0"/>
              <w:rPr>
                <w:b/>
                <w:bCs/>
                <w:lang w:val="en-US"/>
              </w:rPr>
            </w:pPr>
            <w:proofErr w:type="spellStart"/>
            <w:r>
              <w:rPr>
                <w:b/>
                <w:bCs/>
                <w:lang w:val="en-US"/>
              </w:rPr>
              <w:t>Srednje</w:t>
            </w:r>
            <w:proofErr w:type="spellEnd"/>
            <w:r>
              <w:rPr>
                <w:b/>
                <w:bCs/>
                <w:lang w:val="en-US"/>
              </w:rPr>
              <w:t xml:space="preserve"> </w:t>
            </w:r>
            <w:proofErr w:type="spellStart"/>
            <w:r>
              <w:rPr>
                <w:b/>
                <w:bCs/>
                <w:lang w:val="en-US"/>
              </w:rPr>
              <w:t>ubrzanje</w:t>
            </w:r>
            <w:proofErr w:type="spellEnd"/>
          </w:p>
        </w:tc>
        <w:tc>
          <w:tcPr>
            <w:tcW w:w="1727" w:type="dxa"/>
          </w:tcPr>
          <w:p w14:paraId="0805EC33" w14:textId="025C5D2C" w:rsidR="0065447E" w:rsidRPr="00F32FA2" w:rsidRDefault="00F32FA2" w:rsidP="00F32FA2">
            <w:pPr>
              <w:pStyle w:val="Osnovnitekst"/>
              <w:ind w:firstLine="0"/>
              <w:jc w:val="center"/>
              <w:rPr>
                <w:b/>
                <w:bCs/>
                <w:lang w:val="en-US"/>
              </w:rPr>
            </w:pPr>
            <w:r w:rsidRPr="00F32FA2">
              <w:rPr>
                <w:b/>
                <w:bCs/>
                <w:lang w:val="en-US"/>
              </w:rPr>
              <w:t>1.03</w:t>
            </w:r>
          </w:p>
        </w:tc>
        <w:tc>
          <w:tcPr>
            <w:tcW w:w="1785" w:type="dxa"/>
          </w:tcPr>
          <w:p w14:paraId="66432742" w14:textId="0B3BF273" w:rsidR="0065447E" w:rsidRPr="00555748" w:rsidRDefault="00555748" w:rsidP="00555748">
            <w:pPr>
              <w:pStyle w:val="Osnovnitekst"/>
              <w:ind w:firstLine="0"/>
              <w:jc w:val="center"/>
              <w:rPr>
                <w:b/>
                <w:bCs/>
                <w:lang w:val="en-US"/>
              </w:rPr>
            </w:pPr>
            <w:r w:rsidRPr="00555748">
              <w:rPr>
                <w:b/>
                <w:bCs/>
                <w:lang w:val="en-US"/>
              </w:rPr>
              <w:t>1.91</w:t>
            </w:r>
          </w:p>
        </w:tc>
        <w:tc>
          <w:tcPr>
            <w:tcW w:w="1784" w:type="dxa"/>
          </w:tcPr>
          <w:p w14:paraId="3945FACD" w14:textId="6CAC0044" w:rsidR="0065447E" w:rsidRPr="00555748" w:rsidRDefault="00C07E7E" w:rsidP="00555748">
            <w:pPr>
              <w:pStyle w:val="Osnovnitekst"/>
              <w:ind w:firstLine="0"/>
              <w:jc w:val="center"/>
              <w:rPr>
                <w:b/>
                <w:bCs/>
                <w:lang w:val="en-US"/>
              </w:rPr>
            </w:pPr>
            <w:r>
              <w:rPr>
                <w:b/>
                <w:bCs/>
                <w:lang w:val="en-US"/>
              </w:rPr>
              <w:t>3.</w:t>
            </w:r>
            <w:r w:rsidR="008110EE">
              <w:rPr>
                <w:b/>
                <w:bCs/>
                <w:lang w:val="en-US"/>
              </w:rPr>
              <w:t>4</w:t>
            </w:r>
            <w:r w:rsidR="008A4721">
              <w:rPr>
                <w:b/>
                <w:bCs/>
                <w:lang w:val="en-US"/>
              </w:rPr>
              <w:t>0</w:t>
            </w:r>
          </w:p>
        </w:tc>
        <w:tc>
          <w:tcPr>
            <w:tcW w:w="1785" w:type="dxa"/>
          </w:tcPr>
          <w:p w14:paraId="4CB34C8F" w14:textId="0CB70C36" w:rsidR="0065447E" w:rsidRPr="00555748" w:rsidRDefault="00EA6AB7" w:rsidP="00555748">
            <w:pPr>
              <w:pStyle w:val="Osnovnitekst"/>
              <w:ind w:firstLine="0"/>
              <w:jc w:val="center"/>
              <w:rPr>
                <w:b/>
                <w:bCs/>
                <w:lang w:val="en-US"/>
              </w:rPr>
            </w:pPr>
            <w:r>
              <w:rPr>
                <w:b/>
                <w:bCs/>
                <w:lang w:val="en-US"/>
              </w:rPr>
              <w:t>3.2</w:t>
            </w:r>
            <w:r w:rsidR="00BE4775">
              <w:rPr>
                <w:b/>
                <w:bCs/>
                <w:lang w:val="en-US"/>
              </w:rPr>
              <w:t>6</w:t>
            </w:r>
          </w:p>
        </w:tc>
      </w:tr>
    </w:tbl>
    <w:p w14:paraId="5B666BE4" w14:textId="57937F24" w:rsidR="0065447E" w:rsidRDefault="0065447E" w:rsidP="00817282">
      <w:pPr>
        <w:pStyle w:val="Osnovnitekst"/>
        <w:rPr>
          <w:lang w:val="en-US"/>
        </w:rPr>
      </w:pPr>
    </w:p>
    <w:p w14:paraId="1965CB8F" w14:textId="147AD6B3" w:rsidR="00817282" w:rsidRDefault="00817282" w:rsidP="003D1BF4">
      <w:pPr>
        <w:pStyle w:val="IIInivonaslova-Odeljak"/>
      </w:pPr>
      <w:bookmarkStart w:id="44" w:name="_Toc100409274"/>
      <w:r>
        <w:t>Logovi izvršavanja</w:t>
      </w:r>
      <w:bookmarkEnd w:id="44"/>
    </w:p>
    <w:p w14:paraId="09029760" w14:textId="77777777" w:rsidR="00895831" w:rsidRDefault="00895831" w:rsidP="00895831">
      <w:pPr>
        <w:pStyle w:val="Programskikod"/>
        <w:jc w:val="left"/>
      </w:pPr>
      <w:r>
        <w:t>grid_rows=32, grid_cols=32, sim_time=8192, tempfile=./data/temp32_32, powerfile=./data/power32_32</w:t>
      </w:r>
    </w:p>
    <w:p w14:paraId="4375EAFB" w14:textId="77777777" w:rsidR="00895831" w:rsidRDefault="00895831" w:rsidP="00895831">
      <w:pPr>
        <w:pStyle w:val="Programskikod"/>
        <w:jc w:val="left"/>
      </w:pPr>
      <w:r>
        <w:t>Time elapsed in ms: 26.962247 (sequencial)</w:t>
      </w:r>
    </w:p>
    <w:p w14:paraId="1DC4865D" w14:textId="77777777" w:rsidR="00895831" w:rsidRDefault="00895831" w:rsidP="00895831">
      <w:pPr>
        <w:pStyle w:val="Programskikod"/>
        <w:jc w:val="left"/>
      </w:pPr>
      <w:r>
        <w:t xml:space="preserve">Time elapsed in ms: 24.150516 (parallel) </w:t>
      </w:r>
    </w:p>
    <w:p w14:paraId="3829049D" w14:textId="77C7A751" w:rsidR="00895831" w:rsidRDefault="00895831" w:rsidP="00895831">
      <w:pPr>
        <w:pStyle w:val="Programskikod"/>
        <w:jc w:val="left"/>
      </w:pPr>
      <w:r>
        <w:t>Test PASSED</w:t>
      </w:r>
    </w:p>
    <w:p w14:paraId="7939C6DB" w14:textId="388EA90F" w:rsidR="00723A56" w:rsidRDefault="00723A56" w:rsidP="00895831">
      <w:pPr>
        <w:pStyle w:val="Programskikod"/>
        <w:jc w:val="left"/>
      </w:pPr>
    </w:p>
    <w:p w14:paraId="5311B9E7" w14:textId="77777777" w:rsidR="00723A56" w:rsidRDefault="00723A56" w:rsidP="00723A56">
      <w:pPr>
        <w:pStyle w:val="Programskikod"/>
      </w:pPr>
      <w:r>
        <w:lastRenderedPageBreak/>
        <w:t>grid_rows=256, grid_cols=256, sim_time=8192, tempfile=./data/temp256_256, powerfile=./data/power256_256</w:t>
      </w:r>
    </w:p>
    <w:p w14:paraId="6A15C0D6" w14:textId="77777777" w:rsidR="00723A56" w:rsidRDefault="00723A56" w:rsidP="00723A56">
      <w:pPr>
        <w:pStyle w:val="Programskikod"/>
      </w:pPr>
      <w:r>
        <w:t>Time elapsed in ms: 1310.529419 (sequencial)</w:t>
      </w:r>
    </w:p>
    <w:p w14:paraId="5F93BD7D" w14:textId="77777777" w:rsidR="00723A56" w:rsidRDefault="00723A56" w:rsidP="00723A56">
      <w:pPr>
        <w:pStyle w:val="Programskikod"/>
      </w:pPr>
      <w:r>
        <w:t xml:space="preserve">Time elapsed in ms: 1255.654231 (parallel) </w:t>
      </w:r>
    </w:p>
    <w:p w14:paraId="53F874B2" w14:textId="475B21BB" w:rsidR="00723A56" w:rsidRDefault="00723A56" w:rsidP="00723A56">
      <w:pPr>
        <w:pStyle w:val="Programskikod"/>
        <w:jc w:val="left"/>
      </w:pPr>
      <w:r>
        <w:t>Test PASSED</w:t>
      </w:r>
    </w:p>
    <w:p w14:paraId="56D1B096" w14:textId="48E0F9B2" w:rsidR="00723A56" w:rsidRDefault="00723A56" w:rsidP="00723A56">
      <w:pPr>
        <w:pStyle w:val="Programskikod"/>
        <w:jc w:val="left"/>
      </w:pPr>
    </w:p>
    <w:p w14:paraId="59D52874" w14:textId="77777777" w:rsidR="00761AD0" w:rsidRDefault="00761AD0" w:rsidP="00761AD0">
      <w:pPr>
        <w:pStyle w:val="Programskikod"/>
      </w:pPr>
      <w:r>
        <w:t>grid_rows=1024, grid_cols=1024, sim_time=4096, tempfile=./data/temp1024_1024, powerfile=./data/power1024_1024</w:t>
      </w:r>
    </w:p>
    <w:p w14:paraId="617DC9E6" w14:textId="77777777" w:rsidR="00761AD0" w:rsidRDefault="00761AD0" w:rsidP="00761AD0">
      <w:pPr>
        <w:pStyle w:val="Programskikod"/>
      </w:pPr>
      <w:r>
        <w:t>Time elapsed in ms: 10838.898952 (sequencial)</w:t>
      </w:r>
    </w:p>
    <w:p w14:paraId="31B75BA4" w14:textId="77777777" w:rsidR="00761AD0" w:rsidRDefault="00761AD0" w:rsidP="00761AD0">
      <w:pPr>
        <w:pStyle w:val="Programskikod"/>
      </w:pPr>
      <w:r>
        <w:t xml:space="preserve">Time elapsed in ms: 10746.099056 (parallel) </w:t>
      </w:r>
    </w:p>
    <w:p w14:paraId="79D7FC66" w14:textId="0BF3C998" w:rsidR="00761AD0" w:rsidRDefault="00761AD0" w:rsidP="00761AD0">
      <w:pPr>
        <w:pStyle w:val="Programskikod"/>
        <w:jc w:val="left"/>
      </w:pPr>
      <w:r>
        <w:t>Test PASSED</w:t>
      </w:r>
    </w:p>
    <w:p w14:paraId="3BBAC597" w14:textId="073B1148" w:rsidR="00B20320" w:rsidRDefault="00B20320" w:rsidP="00761AD0">
      <w:pPr>
        <w:pStyle w:val="Programskikod"/>
        <w:jc w:val="left"/>
      </w:pPr>
    </w:p>
    <w:p w14:paraId="382A889B" w14:textId="77777777" w:rsidR="00B20320" w:rsidRDefault="00B20320" w:rsidP="00B20320">
      <w:pPr>
        <w:pStyle w:val="Programskikod"/>
      </w:pPr>
      <w:r>
        <w:t>grid_rows=1024, grid_cols=1024, sim_time=8192, tempfile=./data/temp1024_1024, powerfile=./data/power1024_1024</w:t>
      </w:r>
    </w:p>
    <w:p w14:paraId="52C77601" w14:textId="77777777" w:rsidR="00B20320" w:rsidRDefault="00B20320" w:rsidP="00B20320">
      <w:pPr>
        <w:pStyle w:val="Programskikod"/>
      </w:pPr>
      <w:r>
        <w:t>Time elapsed in ms: 21431.406103 (sequencial)</w:t>
      </w:r>
    </w:p>
    <w:p w14:paraId="4906DA15" w14:textId="77777777" w:rsidR="00B20320" w:rsidRDefault="00B20320" w:rsidP="00B20320">
      <w:pPr>
        <w:pStyle w:val="Programskikod"/>
      </w:pPr>
      <w:r>
        <w:t xml:space="preserve">Time elapsed in ms: 21381.387856 (parallel) </w:t>
      </w:r>
    </w:p>
    <w:p w14:paraId="0012A3AB" w14:textId="59F0A7B7" w:rsidR="00B20320" w:rsidRDefault="00B20320" w:rsidP="00B20320">
      <w:pPr>
        <w:pStyle w:val="Programskikod"/>
        <w:jc w:val="left"/>
      </w:pPr>
      <w:r>
        <w:t>Test PASSED</w:t>
      </w:r>
    </w:p>
    <w:p w14:paraId="31457B4B" w14:textId="5197C137" w:rsidR="00B20320" w:rsidRDefault="00B20320" w:rsidP="00B20320">
      <w:pPr>
        <w:pStyle w:val="Programskikod"/>
        <w:jc w:val="left"/>
      </w:pPr>
    </w:p>
    <w:p w14:paraId="749BC199" w14:textId="77777777" w:rsidR="00162712" w:rsidRDefault="00162712" w:rsidP="00162712">
      <w:pPr>
        <w:pStyle w:val="Programskikod"/>
      </w:pPr>
      <w:r>
        <w:t>grid_rows=1024, grid_cols=1024, sim_time=16384, tempfile=./data/temp1024_1024, powerfile=./data/power1024_1024</w:t>
      </w:r>
    </w:p>
    <w:p w14:paraId="165EF62F" w14:textId="77777777" w:rsidR="00162712" w:rsidRDefault="00162712" w:rsidP="00162712">
      <w:pPr>
        <w:pStyle w:val="Programskikod"/>
      </w:pPr>
      <w:r>
        <w:t>Time elapsed in ms: 42634.706423 (sequencial)</w:t>
      </w:r>
    </w:p>
    <w:p w14:paraId="54171641" w14:textId="77777777" w:rsidR="00162712" w:rsidRDefault="00162712" w:rsidP="00162712">
      <w:pPr>
        <w:pStyle w:val="Programskikod"/>
      </w:pPr>
      <w:r>
        <w:t xml:space="preserve">Time elapsed in ms: 42035.007131 (parallel) </w:t>
      </w:r>
    </w:p>
    <w:p w14:paraId="45DC3412" w14:textId="4B2651C4" w:rsidR="00B20320" w:rsidRDefault="00162712" w:rsidP="00162712">
      <w:pPr>
        <w:pStyle w:val="Programskikod"/>
        <w:jc w:val="left"/>
      </w:pPr>
      <w:r>
        <w:t>Test PASSED</w:t>
      </w:r>
    </w:p>
    <w:p w14:paraId="2300FB67" w14:textId="77B95530" w:rsidR="00162712" w:rsidRDefault="00162712" w:rsidP="00162712">
      <w:pPr>
        <w:pStyle w:val="Programskikod"/>
        <w:jc w:val="left"/>
      </w:pPr>
    </w:p>
    <w:p w14:paraId="19947D2C" w14:textId="77777777" w:rsidR="003D1BF4" w:rsidRDefault="003D1BF4" w:rsidP="003D1BF4">
      <w:pPr>
        <w:pStyle w:val="Programskikod"/>
      </w:pPr>
      <w:r>
        <w:t>grid_rows=1024, grid_cols=1024, sim_time=32768, tempfile=./data/temp1024_1024, powerfile=./data/power1024_1024</w:t>
      </w:r>
    </w:p>
    <w:p w14:paraId="7092AEB0" w14:textId="77777777" w:rsidR="003D1BF4" w:rsidRDefault="003D1BF4" w:rsidP="003D1BF4">
      <w:pPr>
        <w:pStyle w:val="Programskikod"/>
      </w:pPr>
      <w:r>
        <w:t>Time elapsed in ms: 85310.948150 (sequencial)</w:t>
      </w:r>
    </w:p>
    <w:p w14:paraId="46448E7F" w14:textId="77777777" w:rsidR="003D1BF4" w:rsidRDefault="003D1BF4" w:rsidP="003D1BF4">
      <w:pPr>
        <w:pStyle w:val="Programskikod"/>
      </w:pPr>
      <w:r>
        <w:t xml:space="preserve">Time elapsed in ms: 85257.660631 (parallel) </w:t>
      </w:r>
    </w:p>
    <w:p w14:paraId="1C060A2D" w14:textId="4F1B8204" w:rsidR="00162712" w:rsidRPr="005B7DC8" w:rsidRDefault="003D1BF4" w:rsidP="003D1BF4">
      <w:pPr>
        <w:pStyle w:val="Programskikod"/>
        <w:jc w:val="left"/>
      </w:pPr>
      <w:r>
        <w:t>Test PASSED</w:t>
      </w:r>
    </w:p>
    <w:p w14:paraId="2BD5A3C2" w14:textId="2E393381" w:rsidR="00B1393A" w:rsidRDefault="00B1393A" w:rsidP="00B1393A">
      <w:pPr>
        <w:pStyle w:val="Oznakaslike"/>
      </w:pPr>
      <w:r>
        <w:t xml:space="preserve">Listing 17. Sekvencijalna i </w:t>
      </w:r>
      <w:r w:rsidR="00336ACF">
        <w:t>paralelna</w:t>
      </w:r>
      <w:r>
        <w:t xml:space="preserve"> izvršavanja sa 1 niti</w:t>
      </w:r>
    </w:p>
    <w:p w14:paraId="16D17A48" w14:textId="77777777" w:rsidR="00555748" w:rsidRPr="00AC7C88" w:rsidRDefault="00555748" w:rsidP="00555748">
      <w:pPr>
        <w:pStyle w:val="Osnovnitekst"/>
      </w:pPr>
    </w:p>
    <w:p w14:paraId="7D4CC849" w14:textId="77777777" w:rsidR="00555748" w:rsidRDefault="00555748" w:rsidP="00555748">
      <w:pPr>
        <w:pStyle w:val="Programskikod"/>
        <w:jc w:val="left"/>
      </w:pPr>
      <w:r>
        <w:t>grid_rows=32, grid_cols=32, sim_time=8192, tempfile=./data/temp32_32, powerfile=./data/power32_32</w:t>
      </w:r>
    </w:p>
    <w:p w14:paraId="05AC9834" w14:textId="77777777" w:rsidR="00555748" w:rsidRDefault="00555748" w:rsidP="00555748">
      <w:pPr>
        <w:pStyle w:val="Programskikod"/>
        <w:jc w:val="left"/>
      </w:pPr>
      <w:r>
        <w:t>Time elapsed in ms: 25.911847 (sequencial)</w:t>
      </w:r>
    </w:p>
    <w:p w14:paraId="4957A3C9" w14:textId="77777777" w:rsidR="00555748" w:rsidRDefault="00555748" w:rsidP="00555748">
      <w:pPr>
        <w:pStyle w:val="Programskikod"/>
        <w:jc w:val="left"/>
      </w:pPr>
      <w:r>
        <w:t xml:space="preserve">Time elapsed in ms: 15.981831 (parallel) </w:t>
      </w:r>
    </w:p>
    <w:p w14:paraId="423325E5" w14:textId="77777777" w:rsidR="00555748" w:rsidRDefault="00555748" w:rsidP="00555748">
      <w:pPr>
        <w:pStyle w:val="Programskikod"/>
        <w:jc w:val="left"/>
      </w:pPr>
      <w:r>
        <w:t>Test PASSED</w:t>
      </w:r>
    </w:p>
    <w:p w14:paraId="3F418DCB" w14:textId="77777777" w:rsidR="00555748" w:rsidRDefault="00555748" w:rsidP="00555748">
      <w:pPr>
        <w:pStyle w:val="Programskikod"/>
        <w:jc w:val="left"/>
      </w:pPr>
    </w:p>
    <w:p w14:paraId="50E98926" w14:textId="77777777" w:rsidR="00555748" w:rsidRDefault="00555748" w:rsidP="00555748">
      <w:pPr>
        <w:pStyle w:val="Programskikod"/>
      </w:pPr>
      <w:r>
        <w:t>grid_rows=256, grid_cols=256, sim_time=8192, tempfile=./data/temp256_256, powerfile=./data/power256_256</w:t>
      </w:r>
    </w:p>
    <w:p w14:paraId="2A3F5FEE" w14:textId="77777777" w:rsidR="00555748" w:rsidRDefault="00555748" w:rsidP="00555748">
      <w:pPr>
        <w:pStyle w:val="Programskikod"/>
      </w:pPr>
      <w:r>
        <w:t>Time elapsed in ms: 1251.973345 (sequencial)</w:t>
      </w:r>
    </w:p>
    <w:p w14:paraId="5C50013B" w14:textId="77777777" w:rsidR="00555748" w:rsidRDefault="00555748" w:rsidP="00555748">
      <w:pPr>
        <w:pStyle w:val="Programskikod"/>
      </w:pPr>
      <w:r>
        <w:lastRenderedPageBreak/>
        <w:t xml:space="preserve">Time elapsed in ms: 637.061000 (parallel) </w:t>
      </w:r>
    </w:p>
    <w:p w14:paraId="044C1120" w14:textId="77777777" w:rsidR="00555748" w:rsidRDefault="00555748" w:rsidP="00555748">
      <w:pPr>
        <w:pStyle w:val="Programskikod"/>
        <w:jc w:val="left"/>
      </w:pPr>
      <w:r>
        <w:t>Test PASSED</w:t>
      </w:r>
    </w:p>
    <w:p w14:paraId="7539A02F" w14:textId="77777777" w:rsidR="00555748" w:rsidRDefault="00555748" w:rsidP="00555748">
      <w:pPr>
        <w:pStyle w:val="Programskikod"/>
        <w:jc w:val="left"/>
      </w:pPr>
    </w:p>
    <w:p w14:paraId="3EC327AE" w14:textId="77777777" w:rsidR="00555748" w:rsidRDefault="00555748" w:rsidP="00555748">
      <w:pPr>
        <w:pStyle w:val="Programskikod"/>
      </w:pPr>
      <w:r>
        <w:t>grid_rows=1024, grid_cols=1024, sim_time=4096, tempfile=./data/temp1024_1024, powerfile=./data/power1024_1024</w:t>
      </w:r>
    </w:p>
    <w:p w14:paraId="5FD61ABF" w14:textId="77777777" w:rsidR="00555748" w:rsidRDefault="00555748" w:rsidP="00555748">
      <w:pPr>
        <w:pStyle w:val="Programskikod"/>
      </w:pPr>
      <w:r>
        <w:t>Time elapsed in ms: 10992.281080 (sequencial)</w:t>
      </w:r>
    </w:p>
    <w:p w14:paraId="33CCF7BD" w14:textId="77777777" w:rsidR="00555748" w:rsidRDefault="00555748" w:rsidP="00555748">
      <w:pPr>
        <w:pStyle w:val="Programskikod"/>
      </w:pPr>
      <w:r>
        <w:t xml:space="preserve">Time elapsed in ms: 5525.470967 (parallel) </w:t>
      </w:r>
    </w:p>
    <w:p w14:paraId="5948EC25" w14:textId="77777777" w:rsidR="00555748" w:rsidRDefault="00555748" w:rsidP="00555748">
      <w:pPr>
        <w:pStyle w:val="Programskikod"/>
        <w:jc w:val="left"/>
      </w:pPr>
      <w:r>
        <w:t>Test PASSED</w:t>
      </w:r>
    </w:p>
    <w:p w14:paraId="5D982327" w14:textId="77777777" w:rsidR="00555748" w:rsidRDefault="00555748" w:rsidP="00555748">
      <w:pPr>
        <w:pStyle w:val="Programskikod"/>
        <w:jc w:val="left"/>
      </w:pPr>
    </w:p>
    <w:p w14:paraId="30897599" w14:textId="77777777" w:rsidR="00555748" w:rsidRDefault="00555748" w:rsidP="00555748">
      <w:pPr>
        <w:pStyle w:val="Programskikod"/>
      </w:pPr>
      <w:r>
        <w:t>grid_rows=1024, grid_cols=1024, sim_time=8192, tempfile=./data/temp1024_1024, powerfile=./data/power1024_1024</w:t>
      </w:r>
    </w:p>
    <w:p w14:paraId="24712DAC" w14:textId="77777777" w:rsidR="00555748" w:rsidRDefault="00555748" w:rsidP="00555748">
      <w:pPr>
        <w:pStyle w:val="Programskikod"/>
      </w:pPr>
      <w:r>
        <w:t>Time elapsed in ms: 21354.894798 (sequencial)</w:t>
      </w:r>
    </w:p>
    <w:p w14:paraId="24F1F714" w14:textId="77777777" w:rsidR="00555748" w:rsidRDefault="00555748" w:rsidP="00555748">
      <w:pPr>
        <w:pStyle w:val="Programskikod"/>
      </w:pPr>
      <w:r>
        <w:t xml:space="preserve">Time elapsed in ms: 10743.170405 (parallel) </w:t>
      </w:r>
    </w:p>
    <w:p w14:paraId="71A07AB4" w14:textId="77777777" w:rsidR="00555748" w:rsidRDefault="00555748" w:rsidP="00555748">
      <w:pPr>
        <w:pStyle w:val="Programskikod"/>
        <w:jc w:val="left"/>
      </w:pPr>
      <w:r>
        <w:t>Test PASSED</w:t>
      </w:r>
    </w:p>
    <w:p w14:paraId="34902D53" w14:textId="77777777" w:rsidR="00555748" w:rsidRDefault="00555748" w:rsidP="00555748">
      <w:pPr>
        <w:pStyle w:val="Programskikod"/>
        <w:jc w:val="left"/>
      </w:pPr>
    </w:p>
    <w:p w14:paraId="1A278C37" w14:textId="77777777" w:rsidR="00555748" w:rsidRDefault="00555748" w:rsidP="00555748">
      <w:pPr>
        <w:pStyle w:val="Programskikod"/>
      </w:pPr>
      <w:r>
        <w:t>grid_rows=1024, grid_cols=1024, sim_time=16384, tempfile=./data/temp1024_1024, powerfile=./data/power1024_1024</w:t>
      </w:r>
    </w:p>
    <w:p w14:paraId="7A3AE342" w14:textId="77777777" w:rsidR="00555748" w:rsidRDefault="00555748" w:rsidP="00555748">
      <w:pPr>
        <w:pStyle w:val="Programskikod"/>
      </w:pPr>
      <w:r>
        <w:t>Time elapsed in ms: 42821.434601 (sequencial)</w:t>
      </w:r>
    </w:p>
    <w:p w14:paraId="402D4D8B" w14:textId="77777777" w:rsidR="00555748" w:rsidRDefault="00555748" w:rsidP="00555748">
      <w:pPr>
        <w:pStyle w:val="Programskikod"/>
      </w:pPr>
      <w:r>
        <w:t xml:space="preserve">Time elapsed in ms: 21777.588395 (parallel) </w:t>
      </w:r>
    </w:p>
    <w:p w14:paraId="25049CFF" w14:textId="77777777" w:rsidR="00555748" w:rsidRDefault="00555748" w:rsidP="00555748">
      <w:pPr>
        <w:pStyle w:val="Programskikod"/>
        <w:jc w:val="left"/>
      </w:pPr>
      <w:r>
        <w:t>Test PASSED</w:t>
      </w:r>
    </w:p>
    <w:p w14:paraId="3D07B1C3" w14:textId="77777777" w:rsidR="00555748" w:rsidRDefault="00555748" w:rsidP="00555748">
      <w:pPr>
        <w:pStyle w:val="Programskikod"/>
        <w:jc w:val="left"/>
      </w:pPr>
    </w:p>
    <w:p w14:paraId="6B3B587C" w14:textId="77777777" w:rsidR="00555748" w:rsidRDefault="00555748" w:rsidP="00555748">
      <w:pPr>
        <w:pStyle w:val="Programskikod"/>
      </w:pPr>
      <w:r>
        <w:t>grid_rows=1024, grid_cols=1024, sim_time=32768, tempfile=./data/temp1024_1024, powerfile=./data/power1024_1024</w:t>
      </w:r>
    </w:p>
    <w:p w14:paraId="5EBE744C" w14:textId="77777777" w:rsidR="00555748" w:rsidRDefault="00555748" w:rsidP="00555748">
      <w:pPr>
        <w:pStyle w:val="Programskikod"/>
      </w:pPr>
      <w:r>
        <w:t>Time elapsed in ms: 85303.176833 (sequencial)</w:t>
      </w:r>
    </w:p>
    <w:p w14:paraId="4B806D23" w14:textId="77777777" w:rsidR="00555748" w:rsidRDefault="00555748" w:rsidP="00555748">
      <w:pPr>
        <w:pStyle w:val="Programskikod"/>
      </w:pPr>
      <w:r>
        <w:t xml:space="preserve">Time elapsed in ms: 44369.678572 (parallel) </w:t>
      </w:r>
    </w:p>
    <w:p w14:paraId="18E7B647" w14:textId="77777777" w:rsidR="00555748" w:rsidRDefault="00555748" w:rsidP="00555748">
      <w:pPr>
        <w:pStyle w:val="Programskikod"/>
        <w:jc w:val="left"/>
      </w:pPr>
      <w:r>
        <w:t>Test PASSED</w:t>
      </w:r>
    </w:p>
    <w:p w14:paraId="6D36752C" w14:textId="4DAFDDE9" w:rsidR="00B1393A" w:rsidRDefault="00B1393A" w:rsidP="00B1393A">
      <w:pPr>
        <w:pStyle w:val="Oznakaslike"/>
      </w:pPr>
      <w:r>
        <w:t xml:space="preserve">Listing 18. Sekvencijalna i </w:t>
      </w:r>
      <w:r w:rsidR="00336ACF">
        <w:t>paralelna</w:t>
      </w:r>
      <w:r>
        <w:t xml:space="preserve"> izvršavanja sa 2 niti</w:t>
      </w:r>
    </w:p>
    <w:p w14:paraId="75A67F1B" w14:textId="77777777" w:rsidR="00B53456" w:rsidRPr="00AC7C88" w:rsidRDefault="00B53456" w:rsidP="00B53456">
      <w:pPr>
        <w:pStyle w:val="Osnovnitekst"/>
        <w:ind w:firstLine="0"/>
      </w:pPr>
    </w:p>
    <w:p w14:paraId="0764647F" w14:textId="77777777" w:rsidR="007C6E75" w:rsidRDefault="007C6E75" w:rsidP="007C6E75">
      <w:pPr>
        <w:pStyle w:val="Programskikod"/>
      </w:pPr>
      <w:r>
        <w:t>grid_rows=32, grid_cols=32, sim_time=8192, tempfile=./data/temp32_32, powerfile=./data/power32_32</w:t>
      </w:r>
    </w:p>
    <w:p w14:paraId="31700A25" w14:textId="77777777" w:rsidR="007C6E75" w:rsidRDefault="007C6E75" w:rsidP="007C6E75">
      <w:pPr>
        <w:pStyle w:val="Programskikod"/>
      </w:pPr>
      <w:r>
        <w:t>Time elapsed in ms: 26.709957 (sequencial)</w:t>
      </w:r>
    </w:p>
    <w:p w14:paraId="3241F526" w14:textId="77777777" w:rsidR="007C6E75" w:rsidRDefault="007C6E75" w:rsidP="007C6E75">
      <w:pPr>
        <w:pStyle w:val="Programskikod"/>
      </w:pPr>
      <w:r>
        <w:t xml:space="preserve">Time elapsed in ms: 12.117223 (parallel) </w:t>
      </w:r>
    </w:p>
    <w:p w14:paraId="4861C145" w14:textId="297DA1AA" w:rsidR="00B53456" w:rsidRDefault="007C6E75" w:rsidP="007C6E75">
      <w:pPr>
        <w:pStyle w:val="Programskikod"/>
        <w:jc w:val="left"/>
      </w:pPr>
      <w:r>
        <w:t>Test PASSED</w:t>
      </w:r>
    </w:p>
    <w:p w14:paraId="53AFCD3A" w14:textId="77777777" w:rsidR="005F025F" w:rsidRDefault="005F025F" w:rsidP="007C6E75">
      <w:pPr>
        <w:pStyle w:val="Programskikod"/>
        <w:jc w:val="left"/>
      </w:pPr>
    </w:p>
    <w:p w14:paraId="4AE3F17A" w14:textId="77777777" w:rsidR="00D92F73" w:rsidRDefault="00D92F73" w:rsidP="00D92F73">
      <w:pPr>
        <w:pStyle w:val="Programskikod"/>
      </w:pPr>
      <w:r>
        <w:t>grid_rows=256, grid_cols=256, sim_time=8192, tempfile=./data/temp256_256, powerfile=./data/power256_256</w:t>
      </w:r>
    </w:p>
    <w:p w14:paraId="25B3BBE6" w14:textId="77777777" w:rsidR="00D92F73" w:rsidRDefault="00D92F73" w:rsidP="00D92F73">
      <w:pPr>
        <w:pStyle w:val="Programskikod"/>
      </w:pPr>
      <w:r>
        <w:t>Time elapsed in ms: 1259.812312 (sequencial)</w:t>
      </w:r>
    </w:p>
    <w:p w14:paraId="7B3C3394" w14:textId="77777777" w:rsidR="00D92F73" w:rsidRDefault="00D92F73" w:rsidP="00D92F73">
      <w:pPr>
        <w:pStyle w:val="Programskikod"/>
      </w:pPr>
      <w:r>
        <w:t xml:space="preserve">Time elapsed in ms: 381.035069 (parallel) </w:t>
      </w:r>
    </w:p>
    <w:p w14:paraId="4629B305" w14:textId="4F93AA7A" w:rsidR="00B53456" w:rsidRDefault="00D92F73" w:rsidP="00D92F73">
      <w:pPr>
        <w:pStyle w:val="Programskikod"/>
        <w:jc w:val="left"/>
      </w:pPr>
      <w:r>
        <w:t>Test PASSED</w:t>
      </w:r>
    </w:p>
    <w:p w14:paraId="48C59A83" w14:textId="77777777" w:rsidR="00B53456" w:rsidRDefault="00B53456" w:rsidP="00B53456">
      <w:pPr>
        <w:pStyle w:val="Programskikod"/>
      </w:pPr>
      <w:r>
        <w:lastRenderedPageBreak/>
        <w:t>grid_rows=1024, grid_cols=1024, sim_time=4096, tempfile=./data/temp1024_1024, powerfile=./data/power1024_1024</w:t>
      </w:r>
    </w:p>
    <w:p w14:paraId="5FC5694E" w14:textId="77777777" w:rsidR="00B53456" w:rsidRDefault="00B53456" w:rsidP="00B53456">
      <w:pPr>
        <w:pStyle w:val="Programskikod"/>
      </w:pPr>
      <w:r>
        <w:t>Time elapsed in ms: 10621.652955 (sequencial)</w:t>
      </w:r>
    </w:p>
    <w:p w14:paraId="3365CDBF" w14:textId="77777777" w:rsidR="00B53456" w:rsidRDefault="00B53456" w:rsidP="00B53456">
      <w:pPr>
        <w:pStyle w:val="Programskikod"/>
      </w:pPr>
      <w:r>
        <w:t xml:space="preserve">Time elapsed in ms: 2868.603117 (parallel) </w:t>
      </w:r>
    </w:p>
    <w:p w14:paraId="6392EE41" w14:textId="77777777" w:rsidR="00B53456" w:rsidRDefault="00B53456" w:rsidP="00B53456">
      <w:pPr>
        <w:pStyle w:val="Programskikod"/>
        <w:jc w:val="left"/>
      </w:pPr>
      <w:r>
        <w:t>Test PASSED</w:t>
      </w:r>
    </w:p>
    <w:p w14:paraId="16CB1399" w14:textId="77777777" w:rsidR="00B53456" w:rsidRDefault="00B53456" w:rsidP="00B53456">
      <w:pPr>
        <w:pStyle w:val="Programskikod"/>
        <w:jc w:val="left"/>
      </w:pPr>
    </w:p>
    <w:p w14:paraId="032A37A9" w14:textId="77777777" w:rsidR="008D6C31" w:rsidRDefault="008D6C31" w:rsidP="008D6C31">
      <w:pPr>
        <w:pStyle w:val="Programskikod"/>
      </w:pPr>
      <w:r>
        <w:t>grid_rows=1024, grid_cols=1024, sim_time=8192, tempfile=./data/temp1024_1024, powerfile=./data/power1024_1024</w:t>
      </w:r>
    </w:p>
    <w:p w14:paraId="05A606BF" w14:textId="77777777" w:rsidR="008D6C31" w:rsidRDefault="008D6C31" w:rsidP="008D6C31">
      <w:pPr>
        <w:pStyle w:val="Programskikod"/>
      </w:pPr>
      <w:r>
        <w:t>Time elapsed in ms: 21111.068628 (sequencial)</w:t>
      </w:r>
    </w:p>
    <w:p w14:paraId="4D5D7147" w14:textId="77777777" w:rsidR="008D6C31" w:rsidRDefault="008D6C31" w:rsidP="008D6C31">
      <w:pPr>
        <w:pStyle w:val="Programskikod"/>
      </w:pPr>
      <w:r>
        <w:t xml:space="preserve">Time elapsed in ms: 5705.231245 (parallel) </w:t>
      </w:r>
    </w:p>
    <w:p w14:paraId="5ED207CC" w14:textId="14CFA1DA" w:rsidR="00B53456" w:rsidRDefault="008D6C31" w:rsidP="008D6C31">
      <w:pPr>
        <w:pStyle w:val="Programskikod"/>
        <w:jc w:val="left"/>
      </w:pPr>
      <w:r>
        <w:t>Test PASSED</w:t>
      </w:r>
    </w:p>
    <w:p w14:paraId="3A82051C" w14:textId="77777777" w:rsidR="00B53456" w:rsidRDefault="00B53456" w:rsidP="00B53456">
      <w:pPr>
        <w:pStyle w:val="Programskikod"/>
      </w:pPr>
      <w:r>
        <w:t>grid_rows=1024, grid_cols=1024, sim_time=16384, tempfile=./data/temp1024_1024, powerfile=./data/power1024_1024</w:t>
      </w:r>
    </w:p>
    <w:p w14:paraId="290AE182" w14:textId="77777777" w:rsidR="00B53456" w:rsidRDefault="00B53456" w:rsidP="00B53456">
      <w:pPr>
        <w:pStyle w:val="Programskikod"/>
      </w:pPr>
      <w:r>
        <w:t>Time elapsed in ms: 42338.025070 (sequencial)</w:t>
      </w:r>
    </w:p>
    <w:p w14:paraId="217A0601" w14:textId="77777777" w:rsidR="00B53456" w:rsidRDefault="00B53456" w:rsidP="00B53456">
      <w:pPr>
        <w:pStyle w:val="Programskikod"/>
      </w:pPr>
      <w:r>
        <w:t xml:space="preserve">Time elapsed in ms: 11381.782590 (parallel) </w:t>
      </w:r>
    </w:p>
    <w:p w14:paraId="61451CAB" w14:textId="5D2B90B6" w:rsidR="00B53456" w:rsidRDefault="00B53456" w:rsidP="00B53456">
      <w:pPr>
        <w:pStyle w:val="Programskikod"/>
        <w:jc w:val="left"/>
      </w:pPr>
      <w:r>
        <w:t>Test PASSED</w:t>
      </w:r>
    </w:p>
    <w:p w14:paraId="6B5B8EC0" w14:textId="77777777" w:rsidR="00803F73" w:rsidRDefault="00803F73" w:rsidP="00B53456">
      <w:pPr>
        <w:pStyle w:val="Programskikod"/>
        <w:jc w:val="left"/>
      </w:pPr>
    </w:p>
    <w:p w14:paraId="754811C4" w14:textId="77777777" w:rsidR="00AB7C3C" w:rsidRDefault="00AB7C3C" w:rsidP="00AB7C3C">
      <w:pPr>
        <w:pStyle w:val="Programskikod"/>
      </w:pPr>
      <w:r>
        <w:t>grid_rows=1024, grid_cols=1024, sim_time=32768, tempfile=./data/temp1024_1024, powerfile=./data/power1024_1024</w:t>
      </w:r>
    </w:p>
    <w:p w14:paraId="68DE722E" w14:textId="77777777" w:rsidR="00AB7C3C" w:rsidRDefault="00AB7C3C" w:rsidP="00AB7C3C">
      <w:pPr>
        <w:pStyle w:val="Programskikod"/>
      </w:pPr>
      <w:r>
        <w:t>Time elapsed in ms: 84609.990933 (sequencial)</w:t>
      </w:r>
    </w:p>
    <w:p w14:paraId="38CF30CB" w14:textId="77777777" w:rsidR="00AB7C3C" w:rsidRDefault="00AB7C3C" w:rsidP="00AB7C3C">
      <w:pPr>
        <w:pStyle w:val="Programskikod"/>
      </w:pPr>
      <w:r>
        <w:t xml:space="preserve">Time elapsed in ms: 22165.098460 (parallel) </w:t>
      </w:r>
    </w:p>
    <w:p w14:paraId="263A82C8" w14:textId="3CE8A4BC" w:rsidR="00B53456" w:rsidRDefault="00AB7C3C" w:rsidP="00AB7C3C">
      <w:pPr>
        <w:pStyle w:val="Programskikod"/>
        <w:jc w:val="left"/>
      </w:pPr>
      <w:r>
        <w:t>Test PASSED</w:t>
      </w:r>
    </w:p>
    <w:p w14:paraId="4B675040" w14:textId="49BB2C22" w:rsidR="00B1393A" w:rsidRDefault="00B1393A" w:rsidP="00B1393A">
      <w:pPr>
        <w:pStyle w:val="Oznakaslike"/>
      </w:pPr>
      <w:r>
        <w:t xml:space="preserve">Listing 19. Sekvencijalna i </w:t>
      </w:r>
      <w:r w:rsidR="00336ACF">
        <w:t>paralelna</w:t>
      </w:r>
      <w:r>
        <w:t xml:space="preserve"> izvršavanja sa 4 niti</w:t>
      </w:r>
    </w:p>
    <w:p w14:paraId="06239413" w14:textId="77777777" w:rsidR="00B53456" w:rsidRPr="00AC7C88" w:rsidRDefault="00B53456" w:rsidP="00B53456">
      <w:pPr>
        <w:pStyle w:val="Osnovnitekst"/>
        <w:ind w:firstLine="0"/>
      </w:pPr>
    </w:p>
    <w:p w14:paraId="41EBED49" w14:textId="77777777" w:rsidR="008D2ED4" w:rsidRDefault="008D2ED4" w:rsidP="008D2ED4">
      <w:pPr>
        <w:pStyle w:val="Programskikod"/>
      </w:pPr>
      <w:r>
        <w:t>grid_rows=32, grid_cols=32, sim_time=8192, tempfile=./data/temp32_32, powerfile=./data/power32_32</w:t>
      </w:r>
    </w:p>
    <w:p w14:paraId="12FADE6B" w14:textId="77777777" w:rsidR="008D2ED4" w:rsidRDefault="008D2ED4" w:rsidP="008D2ED4">
      <w:pPr>
        <w:pStyle w:val="Programskikod"/>
      </w:pPr>
      <w:r>
        <w:t>Time elapsed in ms: 26.236656 (sequencial)</w:t>
      </w:r>
    </w:p>
    <w:p w14:paraId="3D335AA1" w14:textId="77777777" w:rsidR="008D2ED4" w:rsidRDefault="008D2ED4" w:rsidP="008D2ED4">
      <w:pPr>
        <w:pStyle w:val="Programskikod"/>
      </w:pPr>
      <w:r>
        <w:t xml:space="preserve">Time elapsed in ms: 13.823957 (parallel) </w:t>
      </w:r>
    </w:p>
    <w:p w14:paraId="20EC2437" w14:textId="11DADF05" w:rsidR="00B53456" w:rsidRDefault="008D2ED4" w:rsidP="008D2ED4">
      <w:pPr>
        <w:pStyle w:val="Programskikod"/>
        <w:jc w:val="left"/>
      </w:pPr>
      <w:r>
        <w:t>Test PASSED</w:t>
      </w:r>
    </w:p>
    <w:p w14:paraId="14AA6A9B" w14:textId="77777777" w:rsidR="008D2ED4" w:rsidRDefault="008D2ED4" w:rsidP="008D2ED4">
      <w:pPr>
        <w:pStyle w:val="Programskikod"/>
        <w:jc w:val="left"/>
      </w:pPr>
    </w:p>
    <w:p w14:paraId="5BADF7F0" w14:textId="77777777" w:rsidR="00B53456" w:rsidRDefault="00B53456" w:rsidP="00B53456">
      <w:pPr>
        <w:pStyle w:val="Programskikod"/>
      </w:pPr>
      <w:r>
        <w:t>grid_rows=256, grid_cols=256, sim_time=8192, tempfile=./data/temp256_256, powerfile=./data/power256_256</w:t>
      </w:r>
    </w:p>
    <w:p w14:paraId="3C0D9372" w14:textId="77777777" w:rsidR="00B53456" w:rsidRDefault="00B53456" w:rsidP="00B53456">
      <w:pPr>
        <w:pStyle w:val="Programskikod"/>
      </w:pPr>
      <w:r>
        <w:t>Time elapsed in ms: 1307.613160 (sequencial)</w:t>
      </w:r>
    </w:p>
    <w:p w14:paraId="6FDE4D69" w14:textId="77777777" w:rsidR="00B53456" w:rsidRDefault="00B53456" w:rsidP="00B53456">
      <w:pPr>
        <w:pStyle w:val="Programskikod"/>
      </w:pPr>
      <w:r>
        <w:t xml:space="preserve">Time elapsed in ms: 367.146718 (parallel) </w:t>
      </w:r>
    </w:p>
    <w:p w14:paraId="1E7591E3" w14:textId="78D98D7C" w:rsidR="00B53456" w:rsidRDefault="00B53456" w:rsidP="00B53456">
      <w:pPr>
        <w:pStyle w:val="Programskikod"/>
        <w:jc w:val="left"/>
      </w:pPr>
      <w:r>
        <w:t>Test PASSED</w:t>
      </w:r>
    </w:p>
    <w:p w14:paraId="4D15C88E" w14:textId="57BBC8D3" w:rsidR="00962705" w:rsidRDefault="00962705" w:rsidP="00B53456">
      <w:pPr>
        <w:pStyle w:val="Programskikod"/>
        <w:jc w:val="left"/>
      </w:pPr>
    </w:p>
    <w:p w14:paraId="658175BE" w14:textId="77777777" w:rsidR="000C4A47" w:rsidRDefault="000C4A47" w:rsidP="000C4A47">
      <w:pPr>
        <w:pStyle w:val="Programskikod"/>
      </w:pPr>
      <w:r>
        <w:t>grid_rows=1024, grid_cols=1024, sim_time=4096, tempfile=./data/temp1024_1024, powerfile=./data/power1024_1024</w:t>
      </w:r>
    </w:p>
    <w:p w14:paraId="328EF32F" w14:textId="77777777" w:rsidR="000C4A47" w:rsidRDefault="000C4A47" w:rsidP="000C4A47">
      <w:pPr>
        <w:pStyle w:val="Programskikod"/>
      </w:pPr>
      <w:r>
        <w:t>Time elapsed in ms: 10610.959799 (sequencial)</w:t>
      </w:r>
    </w:p>
    <w:p w14:paraId="311420E6" w14:textId="77777777" w:rsidR="000C4A47" w:rsidRDefault="000C4A47" w:rsidP="000C4A47">
      <w:pPr>
        <w:pStyle w:val="Programskikod"/>
      </w:pPr>
      <w:r>
        <w:t xml:space="preserve">Time elapsed in ms: 3045.354849 (parallel) </w:t>
      </w:r>
    </w:p>
    <w:p w14:paraId="75AC2879" w14:textId="2966E1A5" w:rsidR="0018059A" w:rsidRDefault="000C4A47" w:rsidP="000C4A47">
      <w:pPr>
        <w:pStyle w:val="Programskikod"/>
        <w:jc w:val="left"/>
      </w:pPr>
      <w:r>
        <w:lastRenderedPageBreak/>
        <w:t>Test PASSED</w:t>
      </w:r>
    </w:p>
    <w:p w14:paraId="6AEB2D1D" w14:textId="77777777" w:rsidR="00B56B7F" w:rsidRDefault="00B56B7F" w:rsidP="000C4A47">
      <w:pPr>
        <w:pStyle w:val="Programskikod"/>
        <w:jc w:val="left"/>
      </w:pPr>
    </w:p>
    <w:p w14:paraId="247BE2A2" w14:textId="77777777" w:rsidR="001960A4" w:rsidRDefault="001960A4" w:rsidP="001960A4">
      <w:pPr>
        <w:pStyle w:val="Programskikod"/>
      </w:pPr>
      <w:r>
        <w:t>grid_rows=1024, grid_cols=1024, sim_time=8192, tempfile=./data/temp1024_1024, powerfile=./data/power1024_1024</w:t>
      </w:r>
    </w:p>
    <w:p w14:paraId="3FB214ED" w14:textId="77777777" w:rsidR="001960A4" w:rsidRDefault="001960A4" w:rsidP="001960A4">
      <w:pPr>
        <w:pStyle w:val="Programskikod"/>
      </w:pPr>
      <w:r>
        <w:t>Time elapsed in ms: 21352.541808 (sequencial)</w:t>
      </w:r>
    </w:p>
    <w:p w14:paraId="2DD9AB27" w14:textId="77777777" w:rsidR="001960A4" w:rsidRDefault="001960A4" w:rsidP="001960A4">
      <w:pPr>
        <w:pStyle w:val="Programskikod"/>
      </w:pPr>
      <w:r>
        <w:t xml:space="preserve">Time elapsed in ms: 6107.724201 (parallel) </w:t>
      </w:r>
    </w:p>
    <w:p w14:paraId="490EAAA0" w14:textId="0027C2DE" w:rsidR="00EC220E" w:rsidRDefault="001960A4" w:rsidP="001960A4">
      <w:pPr>
        <w:pStyle w:val="Programskikod"/>
        <w:jc w:val="left"/>
      </w:pPr>
      <w:r>
        <w:t>Test PASSED</w:t>
      </w:r>
    </w:p>
    <w:p w14:paraId="106B6E3B" w14:textId="77777777" w:rsidR="001960A4" w:rsidRDefault="001960A4" w:rsidP="001960A4">
      <w:pPr>
        <w:pStyle w:val="Programskikod"/>
        <w:jc w:val="left"/>
      </w:pPr>
    </w:p>
    <w:p w14:paraId="1FC4994B" w14:textId="77777777" w:rsidR="003707CE" w:rsidRDefault="003707CE" w:rsidP="003707CE">
      <w:pPr>
        <w:pStyle w:val="Programskikod"/>
      </w:pPr>
      <w:r>
        <w:t>grid_rows=1024, grid_cols=1024, sim_time=16384, tempfile=./data/temp1024_1024, powerfile=./data/power1024_1024</w:t>
      </w:r>
    </w:p>
    <w:p w14:paraId="54398665" w14:textId="77777777" w:rsidR="003707CE" w:rsidRDefault="003707CE" w:rsidP="003707CE">
      <w:pPr>
        <w:pStyle w:val="Programskikod"/>
      </w:pPr>
      <w:r>
        <w:t>Time elapsed in ms: 44829.628456 (sequencial)</w:t>
      </w:r>
    </w:p>
    <w:p w14:paraId="3DE5BAB7" w14:textId="77777777" w:rsidR="003707CE" w:rsidRDefault="003707CE" w:rsidP="003707CE">
      <w:pPr>
        <w:pStyle w:val="Programskikod"/>
      </w:pPr>
      <w:r>
        <w:t xml:space="preserve">Time elapsed in ms: 12285.997582 (parallel) </w:t>
      </w:r>
    </w:p>
    <w:p w14:paraId="0747D3C8" w14:textId="58E1F398" w:rsidR="003707CE" w:rsidRDefault="003707CE" w:rsidP="003707CE">
      <w:pPr>
        <w:pStyle w:val="Programskikod"/>
        <w:jc w:val="left"/>
      </w:pPr>
      <w:r>
        <w:t>Test PASSED</w:t>
      </w:r>
    </w:p>
    <w:p w14:paraId="6F4AE535" w14:textId="77777777" w:rsidR="00361A6F" w:rsidRDefault="00361A6F" w:rsidP="003707CE">
      <w:pPr>
        <w:pStyle w:val="Programskikod"/>
        <w:jc w:val="left"/>
      </w:pPr>
    </w:p>
    <w:p w14:paraId="256672D9" w14:textId="77777777" w:rsidR="00361A6F" w:rsidRDefault="00361A6F" w:rsidP="00361A6F">
      <w:pPr>
        <w:pStyle w:val="Programskikod"/>
      </w:pPr>
      <w:r>
        <w:t>grid_rows=1024, grid_cols=1024, sim_time=32768, tempfile=./data/temp1024_1024, powerfile=./data/power1024_1024</w:t>
      </w:r>
    </w:p>
    <w:p w14:paraId="6650A4DA" w14:textId="77777777" w:rsidR="00361A6F" w:rsidRDefault="00361A6F" w:rsidP="00361A6F">
      <w:pPr>
        <w:pStyle w:val="Programskikod"/>
      </w:pPr>
      <w:r>
        <w:t>Time elapsed in ms: 85881.186900 (sequencial)</w:t>
      </w:r>
    </w:p>
    <w:p w14:paraId="3ED13DF9" w14:textId="77777777" w:rsidR="00361A6F" w:rsidRDefault="00361A6F" w:rsidP="00361A6F">
      <w:pPr>
        <w:pStyle w:val="Programskikod"/>
      </w:pPr>
      <w:r>
        <w:t xml:space="preserve">Time elapsed in ms: 24619.479462 (parallel) </w:t>
      </w:r>
    </w:p>
    <w:p w14:paraId="41C79264" w14:textId="543334E4" w:rsidR="00053D8C" w:rsidRDefault="00361A6F" w:rsidP="00361A6F">
      <w:pPr>
        <w:pStyle w:val="Programskikod"/>
        <w:jc w:val="left"/>
      </w:pPr>
      <w:r>
        <w:t>Test PASSED</w:t>
      </w:r>
    </w:p>
    <w:p w14:paraId="245A7B23" w14:textId="03B70B4D" w:rsidR="00244F44" w:rsidRDefault="00244F44" w:rsidP="00244F44">
      <w:pPr>
        <w:pStyle w:val="Oznakaslike"/>
      </w:pPr>
      <w:r>
        <w:t xml:space="preserve">Listing 20. Sekvencijalna i </w:t>
      </w:r>
      <w:r w:rsidR="00336ACF">
        <w:t>paralelna</w:t>
      </w:r>
      <w:r>
        <w:t xml:space="preserve"> izvršavanja sa 8 niti</w:t>
      </w:r>
    </w:p>
    <w:p w14:paraId="12A4C843" w14:textId="541ADA7A" w:rsidR="004C07D6" w:rsidRDefault="004C07D6" w:rsidP="00555748">
      <w:pPr>
        <w:pStyle w:val="Oznakaslike"/>
      </w:pPr>
    </w:p>
    <w:p w14:paraId="144FD60B" w14:textId="1AFDA390" w:rsidR="00817282" w:rsidRDefault="00817282" w:rsidP="001806E8">
      <w:pPr>
        <w:pStyle w:val="IIInivonaslova-Odeljak"/>
      </w:pPr>
      <w:bookmarkStart w:id="45" w:name="_Toc100409275"/>
      <w:r>
        <w:t>Grafici ubrzanja</w:t>
      </w:r>
      <w:bookmarkEnd w:id="45"/>
    </w:p>
    <w:p w14:paraId="36931EAB" w14:textId="77777777" w:rsidR="001806E8" w:rsidRDefault="001806E8" w:rsidP="001806E8">
      <w:pPr>
        <w:pStyle w:val="Osnovnitekst"/>
        <w:keepNext/>
        <w:ind w:firstLine="0"/>
        <w:jc w:val="center"/>
      </w:pPr>
      <w:r>
        <w:rPr>
          <w:noProof/>
          <w:lang w:val="en-US"/>
        </w:rPr>
        <w:drawing>
          <wp:inline distT="0" distB="0" distL="0" distR="0" wp14:anchorId="0506E659" wp14:editId="7DAB30AE">
            <wp:extent cx="4140679" cy="2413330"/>
            <wp:effectExtent l="0" t="0" r="12700" b="63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50C5432" w14:textId="7C7BA2EC" w:rsidR="001806E8" w:rsidRDefault="001806E8" w:rsidP="001806E8">
      <w:pPr>
        <w:pStyle w:val="Caption"/>
        <w:jc w:val="center"/>
        <w:rPr>
          <w:noProof/>
          <w:lang w:val="sr-Latn-CS"/>
        </w:rPr>
      </w:pPr>
      <w:r>
        <w:rPr>
          <w:noProof/>
          <w:lang w:val="sr-Latn-CS"/>
        </w:rPr>
        <w:t>Slika</w:t>
      </w:r>
      <w:r w:rsidRPr="00FD52EC">
        <w:rPr>
          <w:noProof/>
          <w:lang w:val="sr-Latn-CS"/>
        </w:rPr>
        <w:t xml:space="preserve"> </w:t>
      </w:r>
      <w:r>
        <w:rPr>
          <w:noProof/>
          <w:lang w:val="sr-Latn-CS"/>
        </w:rPr>
        <w:t>7</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od broja niti</w:t>
      </w:r>
    </w:p>
    <w:p w14:paraId="02A8AF4D" w14:textId="6361B615" w:rsidR="00950C50" w:rsidRDefault="00950C50" w:rsidP="00817282">
      <w:pPr>
        <w:pStyle w:val="Osnovnitekst"/>
      </w:pPr>
    </w:p>
    <w:p w14:paraId="55D32974" w14:textId="77777777" w:rsidR="00817282" w:rsidRDefault="00817282" w:rsidP="00817282">
      <w:pPr>
        <w:pStyle w:val="IIInivonaslova-Odeljak"/>
      </w:pPr>
      <w:bookmarkStart w:id="46" w:name="_Toc100409276"/>
      <w:r>
        <w:lastRenderedPageBreak/>
        <w:t>Diskusija dobijenih rezultata</w:t>
      </w:r>
      <w:bookmarkEnd w:id="46"/>
    </w:p>
    <w:p w14:paraId="51336730" w14:textId="4813116D" w:rsidR="00446EF4" w:rsidRPr="00382E81" w:rsidRDefault="00382E81" w:rsidP="00817282">
      <w:pPr>
        <w:pStyle w:val="Osnovnitekst"/>
        <w:rPr>
          <w:lang w:val="sr-Latn-RS"/>
        </w:rPr>
      </w:pPr>
      <w:r>
        <w:t>Uočava se ubrzanje za paralelni program u odnosu na sekvencijalni, dok za 2, 4 i 8 niti to ubrzanje je znatno ve</w:t>
      </w:r>
      <w:r>
        <w:rPr>
          <w:lang w:val="sr-Latn-RS"/>
        </w:rPr>
        <w:t>će. Primećujemo da je</w:t>
      </w:r>
      <w:r w:rsidR="00C836BD">
        <w:rPr>
          <w:lang w:val="sr-Latn-RS"/>
        </w:rPr>
        <w:t xml:space="preserve"> najbolje ubrzanje postignuto sa 4 niti, a nakon toga sa 8 niti.</w:t>
      </w:r>
    </w:p>
    <w:sectPr w:rsidR="00446EF4" w:rsidRPr="00382E81"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087C8" w14:textId="77777777" w:rsidR="00001782" w:rsidRDefault="00001782">
      <w:r>
        <w:separator/>
      </w:r>
    </w:p>
  </w:endnote>
  <w:endnote w:type="continuationSeparator" w:id="0">
    <w:p w14:paraId="7F8C08C5" w14:textId="77777777" w:rsidR="00001782" w:rsidRDefault="00001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14392" w14:textId="77777777" w:rsidR="00001782" w:rsidRDefault="00001782">
      <w:r>
        <w:separator/>
      </w:r>
    </w:p>
  </w:footnote>
  <w:footnote w:type="continuationSeparator" w:id="0">
    <w:p w14:paraId="7C3C2B60" w14:textId="77777777" w:rsidR="00001782" w:rsidRDefault="00001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397288219">
    <w:abstractNumId w:val="5"/>
  </w:num>
  <w:num w:numId="2" w16cid:durableId="1565526304">
    <w:abstractNumId w:val="11"/>
  </w:num>
  <w:num w:numId="3" w16cid:durableId="1355695768">
    <w:abstractNumId w:val="8"/>
  </w:num>
  <w:num w:numId="4" w16cid:durableId="1772775714">
    <w:abstractNumId w:val="9"/>
  </w:num>
  <w:num w:numId="5" w16cid:durableId="79721748">
    <w:abstractNumId w:val="12"/>
  </w:num>
  <w:num w:numId="6" w16cid:durableId="1805929547">
    <w:abstractNumId w:val="2"/>
  </w:num>
  <w:num w:numId="7" w16cid:durableId="974722884">
    <w:abstractNumId w:val="16"/>
  </w:num>
  <w:num w:numId="8" w16cid:durableId="1899902500">
    <w:abstractNumId w:val="20"/>
  </w:num>
  <w:num w:numId="9" w16cid:durableId="106193735">
    <w:abstractNumId w:val="15"/>
  </w:num>
  <w:num w:numId="10" w16cid:durableId="462313129">
    <w:abstractNumId w:val="4"/>
  </w:num>
  <w:num w:numId="11" w16cid:durableId="129369996">
    <w:abstractNumId w:val="3"/>
  </w:num>
  <w:num w:numId="12" w16cid:durableId="1642925533">
    <w:abstractNumId w:val="1"/>
  </w:num>
  <w:num w:numId="13" w16cid:durableId="2137942021">
    <w:abstractNumId w:val="6"/>
  </w:num>
  <w:num w:numId="14" w16cid:durableId="287467948">
    <w:abstractNumId w:val="7"/>
  </w:num>
  <w:num w:numId="15" w16cid:durableId="125123391">
    <w:abstractNumId w:val="23"/>
  </w:num>
  <w:num w:numId="16" w16cid:durableId="702827714">
    <w:abstractNumId w:val="17"/>
  </w:num>
  <w:num w:numId="17" w16cid:durableId="1224289141">
    <w:abstractNumId w:val="22"/>
  </w:num>
  <w:num w:numId="18" w16cid:durableId="949970504">
    <w:abstractNumId w:val="18"/>
  </w:num>
  <w:num w:numId="19" w16cid:durableId="1241141241">
    <w:abstractNumId w:val="10"/>
  </w:num>
  <w:num w:numId="20" w16cid:durableId="1331637981">
    <w:abstractNumId w:val="21"/>
  </w:num>
  <w:num w:numId="21" w16cid:durableId="1306791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688972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11918877">
    <w:abstractNumId w:val="13"/>
  </w:num>
  <w:num w:numId="24" w16cid:durableId="1361904130">
    <w:abstractNumId w:val="19"/>
  </w:num>
  <w:num w:numId="25" w16cid:durableId="281958695">
    <w:abstractNumId w:val="14"/>
  </w:num>
  <w:num w:numId="26" w16cid:durableId="144338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1782"/>
    <w:rsid w:val="00001DEB"/>
    <w:rsid w:val="00003213"/>
    <w:rsid w:val="00004A1B"/>
    <w:rsid w:val="000117DD"/>
    <w:rsid w:val="00020DDE"/>
    <w:rsid w:val="00022379"/>
    <w:rsid w:val="00022D62"/>
    <w:rsid w:val="00023108"/>
    <w:rsid w:val="000232E2"/>
    <w:rsid w:val="000358AD"/>
    <w:rsid w:val="00053D8C"/>
    <w:rsid w:val="0006205F"/>
    <w:rsid w:val="00063807"/>
    <w:rsid w:val="000638C1"/>
    <w:rsid w:val="0006642F"/>
    <w:rsid w:val="00066AB0"/>
    <w:rsid w:val="00066C16"/>
    <w:rsid w:val="00067449"/>
    <w:rsid w:val="00080C50"/>
    <w:rsid w:val="00084D3C"/>
    <w:rsid w:val="0009162C"/>
    <w:rsid w:val="000978A7"/>
    <w:rsid w:val="000A13ED"/>
    <w:rsid w:val="000A46C2"/>
    <w:rsid w:val="000A6DB8"/>
    <w:rsid w:val="000B06A0"/>
    <w:rsid w:val="000B0E6E"/>
    <w:rsid w:val="000B1246"/>
    <w:rsid w:val="000B1E3E"/>
    <w:rsid w:val="000C0B5E"/>
    <w:rsid w:val="000C29A9"/>
    <w:rsid w:val="000C3FD6"/>
    <w:rsid w:val="000C4A47"/>
    <w:rsid w:val="000D19F8"/>
    <w:rsid w:val="000D51FA"/>
    <w:rsid w:val="000E4619"/>
    <w:rsid w:val="000F0F13"/>
    <w:rsid w:val="0010021D"/>
    <w:rsid w:val="00104F8D"/>
    <w:rsid w:val="001104C5"/>
    <w:rsid w:val="00111DC0"/>
    <w:rsid w:val="0012194A"/>
    <w:rsid w:val="001229FB"/>
    <w:rsid w:val="0012325C"/>
    <w:rsid w:val="00123331"/>
    <w:rsid w:val="00125C81"/>
    <w:rsid w:val="00135926"/>
    <w:rsid w:val="001407C0"/>
    <w:rsid w:val="00145B23"/>
    <w:rsid w:val="001566E0"/>
    <w:rsid w:val="00161B4C"/>
    <w:rsid w:val="00162712"/>
    <w:rsid w:val="001627B7"/>
    <w:rsid w:val="00170958"/>
    <w:rsid w:val="0018059A"/>
    <w:rsid w:val="001806E8"/>
    <w:rsid w:val="00182901"/>
    <w:rsid w:val="00186E14"/>
    <w:rsid w:val="00190281"/>
    <w:rsid w:val="0019403C"/>
    <w:rsid w:val="001960A4"/>
    <w:rsid w:val="00196A60"/>
    <w:rsid w:val="00196C7A"/>
    <w:rsid w:val="001A32D3"/>
    <w:rsid w:val="001A44E6"/>
    <w:rsid w:val="001A5771"/>
    <w:rsid w:val="001A5810"/>
    <w:rsid w:val="001B6B91"/>
    <w:rsid w:val="001C3C8D"/>
    <w:rsid w:val="001C6A5D"/>
    <w:rsid w:val="001D1497"/>
    <w:rsid w:val="001D4D1A"/>
    <w:rsid w:val="001F70F3"/>
    <w:rsid w:val="00201AFE"/>
    <w:rsid w:val="00203A16"/>
    <w:rsid w:val="002079CF"/>
    <w:rsid w:val="00207E96"/>
    <w:rsid w:val="0021095F"/>
    <w:rsid w:val="00215E50"/>
    <w:rsid w:val="0022678D"/>
    <w:rsid w:val="002272F7"/>
    <w:rsid w:val="0024148D"/>
    <w:rsid w:val="00242C69"/>
    <w:rsid w:val="00244F44"/>
    <w:rsid w:val="00250390"/>
    <w:rsid w:val="00250829"/>
    <w:rsid w:val="00250BF4"/>
    <w:rsid w:val="00263400"/>
    <w:rsid w:val="00267306"/>
    <w:rsid w:val="00273DC1"/>
    <w:rsid w:val="00283ADA"/>
    <w:rsid w:val="0028548E"/>
    <w:rsid w:val="0029142D"/>
    <w:rsid w:val="00291D6D"/>
    <w:rsid w:val="002937CB"/>
    <w:rsid w:val="002A0293"/>
    <w:rsid w:val="002A0FDC"/>
    <w:rsid w:val="002A5F84"/>
    <w:rsid w:val="002B7288"/>
    <w:rsid w:val="002C1D3F"/>
    <w:rsid w:val="002C562E"/>
    <w:rsid w:val="002D3271"/>
    <w:rsid w:val="002D7455"/>
    <w:rsid w:val="002E2399"/>
    <w:rsid w:val="002E288B"/>
    <w:rsid w:val="002E2D8F"/>
    <w:rsid w:val="002E746E"/>
    <w:rsid w:val="002E78D1"/>
    <w:rsid w:val="002F29E2"/>
    <w:rsid w:val="002F508F"/>
    <w:rsid w:val="002F5B6F"/>
    <w:rsid w:val="002F5FFB"/>
    <w:rsid w:val="002F704B"/>
    <w:rsid w:val="002F7C33"/>
    <w:rsid w:val="00303EE3"/>
    <w:rsid w:val="00307B2F"/>
    <w:rsid w:val="00322E7B"/>
    <w:rsid w:val="00323A3D"/>
    <w:rsid w:val="00326D01"/>
    <w:rsid w:val="0033029F"/>
    <w:rsid w:val="00330E89"/>
    <w:rsid w:val="00334371"/>
    <w:rsid w:val="00336ACF"/>
    <w:rsid w:val="003523FA"/>
    <w:rsid w:val="00353592"/>
    <w:rsid w:val="00361A6F"/>
    <w:rsid w:val="0036300C"/>
    <w:rsid w:val="00370120"/>
    <w:rsid w:val="003707CE"/>
    <w:rsid w:val="00372321"/>
    <w:rsid w:val="0037293D"/>
    <w:rsid w:val="00374335"/>
    <w:rsid w:val="00382E81"/>
    <w:rsid w:val="0038314C"/>
    <w:rsid w:val="00384BF4"/>
    <w:rsid w:val="003854F8"/>
    <w:rsid w:val="0039080C"/>
    <w:rsid w:val="00391134"/>
    <w:rsid w:val="00391256"/>
    <w:rsid w:val="003921D6"/>
    <w:rsid w:val="00394773"/>
    <w:rsid w:val="0039564B"/>
    <w:rsid w:val="00397C91"/>
    <w:rsid w:val="003A43B6"/>
    <w:rsid w:val="003C53E4"/>
    <w:rsid w:val="003D1BF4"/>
    <w:rsid w:val="003E07BC"/>
    <w:rsid w:val="003E5D20"/>
    <w:rsid w:val="00401EAD"/>
    <w:rsid w:val="00403DFD"/>
    <w:rsid w:val="00406D34"/>
    <w:rsid w:val="00417275"/>
    <w:rsid w:val="00421CDC"/>
    <w:rsid w:val="00426C9C"/>
    <w:rsid w:val="00426E8D"/>
    <w:rsid w:val="00430AFE"/>
    <w:rsid w:val="004360B9"/>
    <w:rsid w:val="004379BC"/>
    <w:rsid w:val="00440381"/>
    <w:rsid w:val="00440486"/>
    <w:rsid w:val="00443B47"/>
    <w:rsid w:val="00446EF4"/>
    <w:rsid w:val="004522A8"/>
    <w:rsid w:val="00460179"/>
    <w:rsid w:val="00466380"/>
    <w:rsid w:val="00467D12"/>
    <w:rsid w:val="00470E00"/>
    <w:rsid w:val="004718C5"/>
    <w:rsid w:val="004A017D"/>
    <w:rsid w:val="004A5FAB"/>
    <w:rsid w:val="004B4014"/>
    <w:rsid w:val="004B513F"/>
    <w:rsid w:val="004C07D6"/>
    <w:rsid w:val="004C1A08"/>
    <w:rsid w:val="004C5A87"/>
    <w:rsid w:val="004D467F"/>
    <w:rsid w:val="004E01D5"/>
    <w:rsid w:val="004F3EF3"/>
    <w:rsid w:val="00505586"/>
    <w:rsid w:val="00510099"/>
    <w:rsid w:val="0051626B"/>
    <w:rsid w:val="00517EF6"/>
    <w:rsid w:val="005203C5"/>
    <w:rsid w:val="0052340D"/>
    <w:rsid w:val="00530373"/>
    <w:rsid w:val="005415DA"/>
    <w:rsid w:val="00544F10"/>
    <w:rsid w:val="005458AC"/>
    <w:rsid w:val="005540C9"/>
    <w:rsid w:val="00555748"/>
    <w:rsid w:val="005603E4"/>
    <w:rsid w:val="005642B4"/>
    <w:rsid w:val="00565081"/>
    <w:rsid w:val="00573BBE"/>
    <w:rsid w:val="00583264"/>
    <w:rsid w:val="00586F2A"/>
    <w:rsid w:val="005879CD"/>
    <w:rsid w:val="00590323"/>
    <w:rsid w:val="0059600A"/>
    <w:rsid w:val="00596F9F"/>
    <w:rsid w:val="005A5D88"/>
    <w:rsid w:val="005B7DC8"/>
    <w:rsid w:val="005C08E1"/>
    <w:rsid w:val="005D1F8F"/>
    <w:rsid w:val="005D2C3A"/>
    <w:rsid w:val="005E0E71"/>
    <w:rsid w:val="005E31D8"/>
    <w:rsid w:val="005F025F"/>
    <w:rsid w:val="005F62B2"/>
    <w:rsid w:val="005F663A"/>
    <w:rsid w:val="00602C23"/>
    <w:rsid w:val="006330B5"/>
    <w:rsid w:val="006366ED"/>
    <w:rsid w:val="006412E1"/>
    <w:rsid w:val="00646403"/>
    <w:rsid w:val="00646ED1"/>
    <w:rsid w:val="006535A2"/>
    <w:rsid w:val="00654346"/>
    <w:rsid w:val="00654424"/>
    <w:rsid w:val="0065447E"/>
    <w:rsid w:val="00657309"/>
    <w:rsid w:val="00666F21"/>
    <w:rsid w:val="00675CBB"/>
    <w:rsid w:val="00681E98"/>
    <w:rsid w:val="00682051"/>
    <w:rsid w:val="006850E6"/>
    <w:rsid w:val="0069264E"/>
    <w:rsid w:val="006A736F"/>
    <w:rsid w:val="006B5373"/>
    <w:rsid w:val="006D0DE4"/>
    <w:rsid w:val="006D2273"/>
    <w:rsid w:val="006D2726"/>
    <w:rsid w:val="006D3B5C"/>
    <w:rsid w:val="006F1677"/>
    <w:rsid w:val="006F1DD0"/>
    <w:rsid w:val="006F5267"/>
    <w:rsid w:val="00702216"/>
    <w:rsid w:val="00717811"/>
    <w:rsid w:val="00717EE7"/>
    <w:rsid w:val="00722A7B"/>
    <w:rsid w:val="00723A56"/>
    <w:rsid w:val="00723CEE"/>
    <w:rsid w:val="0072578C"/>
    <w:rsid w:val="00730117"/>
    <w:rsid w:val="00734F30"/>
    <w:rsid w:val="00751D1D"/>
    <w:rsid w:val="00751F4B"/>
    <w:rsid w:val="0075387F"/>
    <w:rsid w:val="00754446"/>
    <w:rsid w:val="00760839"/>
    <w:rsid w:val="00760CE2"/>
    <w:rsid w:val="00761AD0"/>
    <w:rsid w:val="00767FFB"/>
    <w:rsid w:val="00770470"/>
    <w:rsid w:val="00772029"/>
    <w:rsid w:val="00773450"/>
    <w:rsid w:val="00792248"/>
    <w:rsid w:val="007977F9"/>
    <w:rsid w:val="007A0160"/>
    <w:rsid w:val="007A372E"/>
    <w:rsid w:val="007B16FC"/>
    <w:rsid w:val="007B3E21"/>
    <w:rsid w:val="007B59AC"/>
    <w:rsid w:val="007C0AE9"/>
    <w:rsid w:val="007C4CE6"/>
    <w:rsid w:val="007C5175"/>
    <w:rsid w:val="007C5F95"/>
    <w:rsid w:val="007C6E75"/>
    <w:rsid w:val="007D5EFC"/>
    <w:rsid w:val="007F2F77"/>
    <w:rsid w:val="007F55BF"/>
    <w:rsid w:val="00802E91"/>
    <w:rsid w:val="00803F73"/>
    <w:rsid w:val="00804807"/>
    <w:rsid w:val="008110EE"/>
    <w:rsid w:val="008126D6"/>
    <w:rsid w:val="00813A00"/>
    <w:rsid w:val="00817282"/>
    <w:rsid w:val="00822B8F"/>
    <w:rsid w:val="008377F7"/>
    <w:rsid w:val="00840B5D"/>
    <w:rsid w:val="008423BC"/>
    <w:rsid w:val="00844393"/>
    <w:rsid w:val="008471DF"/>
    <w:rsid w:val="0084795B"/>
    <w:rsid w:val="00847C33"/>
    <w:rsid w:val="00851650"/>
    <w:rsid w:val="00860902"/>
    <w:rsid w:val="008636C3"/>
    <w:rsid w:val="00866B0F"/>
    <w:rsid w:val="00870398"/>
    <w:rsid w:val="00870DBA"/>
    <w:rsid w:val="00873CF9"/>
    <w:rsid w:val="00876682"/>
    <w:rsid w:val="008778C1"/>
    <w:rsid w:val="008833CE"/>
    <w:rsid w:val="0088572B"/>
    <w:rsid w:val="008878A1"/>
    <w:rsid w:val="0089197E"/>
    <w:rsid w:val="00895831"/>
    <w:rsid w:val="008964B6"/>
    <w:rsid w:val="00897771"/>
    <w:rsid w:val="008A4721"/>
    <w:rsid w:val="008A6972"/>
    <w:rsid w:val="008B074A"/>
    <w:rsid w:val="008C172B"/>
    <w:rsid w:val="008C4C6F"/>
    <w:rsid w:val="008C6536"/>
    <w:rsid w:val="008C72C3"/>
    <w:rsid w:val="008D2ED4"/>
    <w:rsid w:val="008D3847"/>
    <w:rsid w:val="008D6C31"/>
    <w:rsid w:val="008E4C5D"/>
    <w:rsid w:val="008E7025"/>
    <w:rsid w:val="008F0FFE"/>
    <w:rsid w:val="008F13E7"/>
    <w:rsid w:val="008F6100"/>
    <w:rsid w:val="00900A74"/>
    <w:rsid w:val="00905914"/>
    <w:rsid w:val="00915586"/>
    <w:rsid w:val="00916028"/>
    <w:rsid w:val="00927A13"/>
    <w:rsid w:val="00930003"/>
    <w:rsid w:val="009310A2"/>
    <w:rsid w:val="00950C50"/>
    <w:rsid w:val="009615AD"/>
    <w:rsid w:val="00962705"/>
    <w:rsid w:val="00963D6F"/>
    <w:rsid w:val="0097755B"/>
    <w:rsid w:val="00977D0E"/>
    <w:rsid w:val="00980A64"/>
    <w:rsid w:val="00991E29"/>
    <w:rsid w:val="00994843"/>
    <w:rsid w:val="00994B45"/>
    <w:rsid w:val="00995780"/>
    <w:rsid w:val="009A04F2"/>
    <w:rsid w:val="009A2F6C"/>
    <w:rsid w:val="009A3DEA"/>
    <w:rsid w:val="009A3E90"/>
    <w:rsid w:val="009A7E30"/>
    <w:rsid w:val="009A7EC6"/>
    <w:rsid w:val="009B17C7"/>
    <w:rsid w:val="009B38C9"/>
    <w:rsid w:val="009B6460"/>
    <w:rsid w:val="009C2799"/>
    <w:rsid w:val="009C53F5"/>
    <w:rsid w:val="009D09DB"/>
    <w:rsid w:val="009E0194"/>
    <w:rsid w:val="009E7A33"/>
    <w:rsid w:val="009E7BB9"/>
    <w:rsid w:val="009F33C6"/>
    <w:rsid w:val="00A06414"/>
    <w:rsid w:val="00A1314E"/>
    <w:rsid w:val="00A133CB"/>
    <w:rsid w:val="00A14EB5"/>
    <w:rsid w:val="00A20961"/>
    <w:rsid w:val="00A2289A"/>
    <w:rsid w:val="00A3069A"/>
    <w:rsid w:val="00A32268"/>
    <w:rsid w:val="00A332FA"/>
    <w:rsid w:val="00A377BE"/>
    <w:rsid w:val="00A43E89"/>
    <w:rsid w:val="00A47E10"/>
    <w:rsid w:val="00A57257"/>
    <w:rsid w:val="00A6196C"/>
    <w:rsid w:val="00A6568D"/>
    <w:rsid w:val="00A65719"/>
    <w:rsid w:val="00A66A84"/>
    <w:rsid w:val="00A73BC8"/>
    <w:rsid w:val="00A76B46"/>
    <w:rsid w:val="00A82687"/>
    <w:rsid w:val="00A878E7"/>
    <w:rsid w:val="00AA00CF"/>
    <w:rsid w:val="00AA01FB"/>
    <w:rsid w:val="00AA2FE3"/>
    <w:rsid w:val="00AB1CAC"/>
    <w:rsid w:val="00AB7C3C"/>
    <w:rsid w:val="00AC0E09"/>
    <w:rsid w:val="00AC3122"/>
    <w:rsid w:val="00AC717F"/>
    <w:rsid w:val="00AC7C88"/>
    <w:rsid w:val="00AD6E86"/>
    <w:rsid w:val="00AD7394"/>
    <w:rsid w:val="00AE0461"/>
    <w:rsid w:val="00AE7A1A"/>
    <w:rsid w:val="00AF12BB"/>
    <w:rsid w:val="00B03C87"/>
    <w:rsid w:val="00B056FA"/>
    <w:rsid w:val="00B12B0E"/>
    <w:rsid w:val="00B1393A"/>
    <w:rsid w:val="00B20320"/>
    <w:rsid w:val="00B215DD"/>
    <w:rsid w:val="00B24D42"/>
    <w:rsid w:val="00B268A8"/>
    <w:rsid w:val="00B31E15"/>
    <w:rsid w:val="00B35DBE"/>
    <w:rsid w:val="00B46122"/>
    <w:rsid w:val="00B50E2B"/>
    <w:rsid w:val="00B53456"/>
    <w:rsid w:val="00B56B7F"/>
    <w:rsid w:val="00B60052"/>
    <w:rsid w:val="00B60D31"/>
    <w:rsid w:val="00B653B5"/>
    <w:rsid w:val="00B701B8"/>
    <w:rsid w:val="00B7343F"/>
    <w:rsid w:val="00B80208"/>
    <w:rsid w:val="00B824C3"/>
    <w:rsid w:val="00B82F49"/>
    <w:rsid w:val="00B8516B"/>
    <w:rsid w:val="00B916E7"/>
    <w:rsid w:val="00B92BA4"/>
    <w:rsid w:val="00BA0F9D"/>
    <w:rsid w:val="00BA78EC"/>
    <w:rsid w:val="00BB210B"/>
    <w:rsid w:val="00BB3525"/>
    <w:rsid w:val="00BC06C9"/>
    <w:rsid w:val="00BC0737"/>
    <w:rsid w:val="00BD3610"/>
    <w:rsid w:val="00BD4E8E"/>
    <w:rsid w:val="00BE139F"/>
    <w:rsid w:val="00BE33AB"/>
    <w:rsid w:val="00BE4775"/>
    <w:rsid w:val="00BF29A6"/>
    <w:rsid w:val="00C04786"/>
    <w:rsid w:val="00C07E7E"/>
    <w:rsid w:val="00C1267A"/>
    <w:rsid w:val="00C167AB"/>
    <w:rsid w:val="00C16A0B"/>
    <w:rsid w:val="00C211ED"/>
    <w:rsid w:val="00C21541"/>
    <w:rsid w:val="00C40137"/>
    <w:rsid w:val="00C52BE1"/>
    <w:rsid w:val="00C55943"/>
    <w:rsid w:val="00C563A2"/>
    <w:rsid w:val="00C717C3"/>
    <w:rsid w:val="00C76817"/>
    <w:rsid w:val="00C774A8"/>
    <w:rsid w:val="00C836BD"/>
    <w:rsid w:val="00C86CDB"/>
    <w:rsid w:val="00C91338"/>
    <w:rsid w:val="00C91A5A"/>
    <w:rsid w:val="00C92A36"/>
    <w:rsid w:val="00C95BA0"/>
    <w:rsid w:val="00CA0D08"/>
    <w:rsid w:val="00CA298C"/>
    <w:rsid w:val="00CB2EE4"/>
    <w:rsid w:val="00CB69D2"/>
    <w:rsid w:val="00CB6E46"/>
    <w:rsid w:val="00CC033C"/>
    <w:rsid w:val="00CC41DA"/>
    <w:rsid w:val="00CC4EC6"/>
    <w:rsid w:val="00CD135B"/>
    <w:rsid w:val="00CE1030"/>
    <w:rsid w:val="00CE34CB"/>
    <w:rsid w:val="00CE4319"/>
    <w:rsid w:val="00CF0D78"/>
    <w:rsid w:val="00CF2827"/>
    <w:rsid w:val="00CF4371"/>
    <w:rsid w:val="00CF6E68"/>
    <w:rsid w:val="00D04BC0"/>
    <w:rsid w:val="00D070F1"/>
    <w:rsid w:val="00D144A8"/>
    <w:rsid w:val="00D20D2B"/>
    <w:rsid w:val="00D31F69"/>
    <w:rsid w:val="00D36853"/>
    <w:rsid w:val="00D4093A"/>
    <w:rsid w:val="00D42B67"/>
    <w:rsid w:val="00D45441"/>
    <w:rsid w:val="00D46AE9"/>
    <w:rsid w:val="00D65152"/>
    <w:rsid w:val="00D652A1"/>
    <w:rsid w:val="00D665C5"/>
    <w:rsid w:val="00D67CAA"/>
    <w:rsid w:val="00D76100"/>
    <w:rsid w:val="00D76E8F"/>
    <w:rsid w:val="00D77E13"/>
    <w:rsid w:val="00D81ED4"/>
    <w:rsid w:val="00D841E6"/>
    <w:rsid w:val="00D850AA"/>
    <w:rsid w:val="00D92F73"/>
    <w:rsid w:val="00D96844"/>
    <w:rsid w:val="00D96A02"/>
    <w:rsid w:val="00DA1F8C"/>
    <w:rsid w:val="00DA376D"/>
    <w:rsid w:val="00DA4A62"/>
    <w:rsid w:val="00DB0C2E"/>
    <w:rsid w:val="00DB0F7D"/>
    <w:rsid w:val="00DB6F68"/>
    <w:rsid w:val="00DC42CF"/>
    <w:rsid w:val="00DC4B52"/>
    <w:rsid w:val="00DC6649"/>
    <w:rsid w:val="00DC730D"/>
    <w:rsid w:val="00DD2C05"/>
    <w:rsid w:val="00DE1C79"/>
    <w:rsid w:val="00E0295C"/>
    <w:rsid w:val="00E041C7"/>
    <w:rsid w:val="00E11BBB"/>
    <w:rsid w:val="00E33DBD"/>
    <w:rsid w:val="00E36BD3"/>
    <w:rsid w:val="00E5539C"/>
    <w:rsid w:val="00E56EC1"/>
    <w:rsid w:val="00E65CBC"/>
    <w:rsid w:val="00E7161C"/>
    <w:rsid w:val="00E74E70"/>
    <w:rsid w:val="00E75576"/>
    <w:rsid w:val="00E7712B"/>
    <w:rsid w:val="00E77918"/>
    <w:rsid w:val="00E83C9F"/>
    <w:rsid w:val="00E84EC1"/>
    <w:rsid w:val="00E91E09"/>
    <w:rsid w:val="00E942E8"/>
    <w:rsid w:val="00E94C13"/>
    <w:rsid w:val="00EA3B32"/>
    <w:rsid w:val="00EA6AB7"/>
    <w:rsid w:val="00EA6B00"/>
    <w:rsid w:val="00EB7B5E"/>
    <w:rsid w:val="00EC0D9A"/>
    <w:rsid w:val="00EC220E"/>
    <w:rsid w:val="00EC5D13"/>
    <w:rsid w:val="00ED15CA"/>
    <w:rsid w:val="00ED45E4"/>
    <w:rsid w:val="00ED7A2B"/>
    <w:rsid w:val="00EE34CD"/>
    <w:rsid w:val="00EE65A9"/>
    <w:rsid w:val="00EF25D9"/>
    <w:rsid w:val="00EF7970"/>
    <w:rsid w:val="00F00EC2"/>
    <w:rsid w:val="00F01B65"/>
    <w:rsid w:val="00F06BB2"/>
    <w:rsid w:val="00F073D5"/>
    <w:rsid w:val="00F120A2"/>
    <w:rsid w:val="00F231A7"/>
    <w:rsid w:val="00F23B18"/>
    <w:rsid w:val="00F32FA2"/>
    <w:rsid w:val="00F465D2"/>
    <w:rsid w:val="00F50D19"/>
    <w:rsid w:val="00F615D6"/>
    <w:rsid w:val="00F629DD"/>
    <w:rsid w:val="00F63539"/>
    <w:rsid w:val="00F7184A"/>
    <w:rsid w:val="00F82F5E"/>
    <w:rsid w:val="00F866FC"/>
    <w:rsid w:val="00F90CE1"/>
    <w:rsid w:val="00F97B91"/>
    <w:rsid w:val="00FA373F"/>
    <w:rsid w:val="00FB4790"/>
    <w:rsid w:val="00FC3313"/>
    <w:rsid w:val="00FC79C3"/>
    <w:rsid w:val="00FC7E44"/>
    <w:rsid w:val="00FD3F75"/>
    <w:rsid w:val="00FD450D"/>
    <w:rsid w:val="00FD52EC"/>
    <w:rsid w:val="00FD6138"/>
    <w:rsid w:val="00FE2134"/>
    <w:rsid w:val="00FE22C6"/>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character" w:styleId="FollowedHyperlink">
    <w:name w:val="FollowedHyperlink"/>
    <w:basedOn w:val="DefaultParagraphFont"/>
    <w:uiPriority w:val="99"/>
    <w:semiHidden/>
    <w:unhideWhenUsed/>
    <w:rsid w:val="0022678D"/>
    <w:rPr>
      <w:color w:val="800080" w:themeColor="followedHyperlink"/>
      <w:u w:val="single"/>
    </w:rPr>
  </w:style>
  <w:style w:type="character" w:styleId="PlaceholderText">
    <w:name w:val="Placeholder Text"/>
    <w:basedOn w:val="DefaultParagraphFont"/>
    <w:uiPriority w:val="99"/>
    <w:semiHidden/>
    <w:rsid w:val="002E2D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8666">
      <w:bodyDiv w:val="1"/>
      <w:marLeft w:val="0"/>
      <w:marRight w:val="0"/>
      <w:marTop w:val="0"/>
      <w:marBottom w:val="0"/>
      <w:divBdr>
        <w:top w:val="none" w:sz="0" w:space="0" w:color="auto"/>
        <w:left w:val="none" w:sz="0" w:space="0" w:color="auto"/>
        <w:bottom w:val="none" w:sz="0" w:space="0" w:color="auto"/>
        <w:right w:val="none" w:sz="0" w:space="0" w:color="auto"/>
      </w:divBdr>
      <w:divsChild>
        <w:div w:id="986013499">
          <w:marLeft w:val="0"/>
          <w:marRight w:val="0"/>
          <w:marTop w:val="0"/>
          <w:marBottom w:val="0"/>
          <w:divBdr>
            <w:top w:val="none" w:sz="0" w:space="0" w:color="auto"/>
            <w:left w:val="none" w:sz="0" w:space="0" w:color="auto"/>
            <w:bottom w:val="none" w:sz="0" w:space="0" w:color="auto"/>
            <w:right w:val="none" w:sz="0" w:space="0" w:color="auto"/>
          </w:divBdr>
          <w:divsChild>
            <w:div w:id="5508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3098">
      <w:bodyDiv w:val="1"/>
      <w:marLeft w:val="0"/>
      <w:marRight w:val="0"/>
      <w:marTop w:val="0"/>
      <w:marBottom w:val="0"/>
      <w:divBdr>
        <w:top w:val="none" w:sz="0" w:space="0" w:color="auto"/>
        <w:left w:val="none" w:sz="0" w:space="0" w:color="auto"/>
        <w:bottom w:val="none" w:sz="0" w:space="0" w:color="auto"/>
        <w:right w:val="none" w:sz="0" w:space="0" w:color="auto"/>
      </w:divBdr>
      <w:divsChild>
        <w:div w:id="3633146">
          <w:marLeft w:val="0"/>
          <w:marRight w:val="0"/>
          <w:marTop w:val="0"/>
          <w:marBottom w:val="0"/>
          <w:divBdr>
            <w:top w:val="none" w:sz="0" w:space="0" w:color="auto"/>
            <w:left w:val="none" w:sz="0" w:space="0" w:color="auto"/>
            <w:bottom w:val="none" w:sz="0" w:space="0" w:color="auto"/>
            <w:right w:val="none" w:sz="0" w:space="0" w:color="auto"/>
          </w:divBdr>
          <w:divsChild>
            <w:div w:id="15625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9600">
      <w:bodyDiv w:val="1"/>
      <w:marLeft w:val="0"/>
      <w:marRight w:val="0"/>
      <w:marTop w:val="0"/>
      <w:marBottom w:val="0"/>
      <w:divBdr>
        <w:top w:val="none" w:sz="0" w:space="0" w:color="auto"/>
        <w:left w:val="none" w:sz="0" w:space="0" w:color="auto"/>
        <w:bottom w:val="none" w:sz="0" w:space="0" w:color="auto"/>
        <w:right w:val="none" w:sz="0" w:space="0" w:color="auto"/>
      </w:divBdr>
      <w:divsChild>
        <w:div w:id="1711539231">
          <w:marLeft w:val="0"/>
          <w:marRight w:val="0"/>
          <w:marTop w:val="0"/>
          <w:marBottom w:val="0"/>
          <w:divBdr>
            <w:top w:val="none" w:sz="0" w:space="0" w:color="auto"/>
            <w:left w:val="none" w:sz="0" w:space="0" w:color="auto"/>
            <w:bottom w:val="none" w:sz="0" w:space="0" w:color="auto"/>
            <w:right w:val="none" w:sz="0" w:space="0" w:color="auto"/>
          </w:divBdr>
          <w:divsChild>
            <w:div w:id="9610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1868">
      <w:bodyDiv w:val="1"/>
      <w:marLeft w:val="0"/>
      <w:marRight w:val="0"/>
      <w:marTop w:val="0"/>
      <w:marBottom w:val="0"/>
      <w:divBdr>
        <w:top w:val="none" w:sz="0" w:space="0" w:color="auto"/>
        <w:left w:val="none" w:sz="0" w:space="0" w:color="auto"/>
        <w:bottom w:val="none" w:sz="0" w:space="0" w:color="auto"/>
        <w:right w:val="none" w:sz="0" w:space="0" w:color="auto"/>
      </w:divBdr>
      <w:divsChild>
        <w:div w:id="404226215">
          <w:marLeft w:val="0"/>
          <w:marRight w:val="0"/>
          <w:marTop w:val="0"/>
          <w:marBottom w:val="0"/>
          <w:divBdr>
            <w:top w:val="none" w:sz="0" w:space="0" w:color="auto"/>
            <w:left w:val="none" w:sz="0" w:space="0" w:color="auto"/>
            <w:bottom w:val="none" w:sz="0" w:space="0" w:color="auto"/>
            <w:right w:val="none" w:sz="0" w:space="0" w:color="auto"/>
          </w:divBdr>
          <w:divsChild>
            <w:div w:id="14866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842167439">
      <w:bodyDiv w:val="1"/>
      <w:marLeft w:val="0"/>
      <w:marRight w:val="0"/>
      <w:marTop w:val="0"/>
      <w:marBottom w:val="0"/>
      <w:divBdr>
        <w:top w:val="none" w:sz="0" w:space="0" w:color="auto"/>
        <w:left w:val="none" w:sz="0" w:space="0" w:color="auto"/>
        <w:bottom w:val="none" w:sz="0" w:space="0" w:color="auto"/>
        <w:right w:val="none" w:sz="0" w:space="0" w:color="auto"/>
      </w:divBdr>
      <w:divsChild>
        <w:div w:id="315574472">
          <w:marLeft w:val="0"/>
          <w:marRight w:val="0"/>
          <w:marTop w:val="0"/>
          <w:marBottom w:val="0"/>
          <w:divBdr>
            <w:top w:val="none" w:sz="0" w:space="0" w:color="auto"/>
            <w:left w:val="none" w:sz="0" w:space="0" w:color="auto"/>
            <w:bottom w:val="none" w:sz="0" w:space="0" w:color="auto"/>
            <w:right w:val="none" w:sz="0" w:space="0" w:color="auto"/>
          </w:divBdr>
          <w:divsChild>
            <w:div w:id="12682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13035215">
      <w:bodyDiv w:val="1"/>
      <w:marLeft w:val="0"/>
      <w:marRight w:val="0"/>
      <w:marTop w:val="0"/>
      <w:marBottom w:val="0"/>
      <w:divBdr>
        <w:top w:val="none" w:sz="0" w:space="0" w:color="auto"/>
        <w:left w:val="none" w:sz="0" w:space="0" w:color="auto"/>
        <w:bottom w:val="none" w:sz="0" w:space="0" w:color="auto"/>
        <w:right w:val="none" w:sz="0" w:space="0" w:color="auto"/>
      </w:divBdr>
      <w:divsChild>
        <w:div w:id="391655436">
          <w:marLeft w:val="0"/>
          <w:marRight w:val="0"/>
          <w:marTop w:val="0"/>
          <w:marBottom w:val="0"/>
          <w:divBdr>
            <w:top w:val="none" w:sz="0" w:space="0" w:color="auto"/>
            <w:left w:val="none" w:sz="0" w:space="0" w:color="auto"/>
            <w:bottom w:val="none" w:sz="0" w:space="0" w:color="auto"/>
            <w:right w:val="none" w:sz="0" w:space="0" w:color="auto"/>
          </w:divBdr>
          <w:divsChild>
            <w:div w:id="1270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0019">
      <w:bodyDiv w:val="1"/>
      <w:marLeft w:val="0"/>
      <w:marRight w:val="0"/>
      <w:marTop w:val="0"/>
      <w:marBottom w:val="0"/>
      <w:divBdr>
        <w:top w:val="none" w:sz="0" w:space="0" w:color="auto"/>
        <w:left w:val="none" w:sz="0" w:space="0" w:color="auto"/>
        <w:bottom w:val="none" w:sz="0" w:space="0" w:color="auto"/>
        <w:right w:val="none" w:sz="0" w:space="0" w:color="auto"/>
      </w:divBdr>
      <w:divsChild>
        <w:div w:id="1092817614">
          <w:marLeft w:val="0"/>
          <w:marRight w:val="0"/>
          <w:marTop w:val="0"/>
          <w:marBottom w:val="0"/>
          <w:divBdr>
            <w:top w:val="none" w:sz="0" w:space="0" w:color="auto"/>
            <w:left w:val="none" w:sz="0" w:space="0" w:color="auto"/>
            <w:bottom w:val="none" w:sz="0" w:space="0" w:color="auto"/>
            <w:right w:val="none" w:sz="0" w:space="0" w:color="auto"/>
          </w:divBdr>
          <w:divsChild>
            <w:div w:id="84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2091">
      <w:bodyDiv w:val="1"/>
      <w:marLeft w:val="0"/>
      <w:marRight w:val="0"/>
      <w:marTop w:val="0"/>
      <w:marBottom w:val="0"/>
      <w:divBdr>
        <w:top w:val="none" w:sz="0" w:space="0" w:color="auto"/>
        <w:left w:val="none" w:sz="0" w:space="0" w:color="auto"/>
        <w:bottom w:val="none" w:sz="0" w:space="0" w:color="auto"/>
        <w:right w:val="none" w:sz="0" w:space="0" w:color="auto"/>
      </w:divBdr>
      <w:divsChild>
        <w:div w:id="1376152837">
          <w:marLeft w:val="0"/>
          <w:marRight w:val="0"/>
          <w:marTop w:val="0"/>
          <w:marBottom w:val="0"/>
          <w:divBdr>
            <w:top w:val="none" w:sz="0" w:space="0" w:color="auto"/>
            <w:left w:val="none" w:sz="0" w:space="0" w:color="auto"/>
            <w:bottom w:val="none" w:sz="0" w:space="0" w:color="auto"/>
            <w:right w:val="none" w:sz="0" w:space="0" w:color="auto"/>
          </w:divBdr>
          <w:divsChild>
            <w:div w:id="1989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6830">
      <w:bodyDiv w:val="1"/>
      <w:marLeft w:val="0"/>
      <w:marRight w:val="0"/>
      <w:marTop w:val="0"/>
      <w:marBottom w:val="0"/>
      <w:divBdr>
        <w:top w:val="none" w:sz="0" w:space="0" w:color="auto"/>
        <w:left w:val="none" w:sz="0" w:space="0" w:color="auto"/>
        <w:bottom w:val="none" w:sz="0" w:space="0" w:color="auto"/>
        <w:right w:val="none" w:sz="0" w:space="0" w:color="auto"/>
      </w:divBdr>
      <w:divsChild>
        <w:div w:id="598366935">
          <w:marLeft w:val="0"/>
          <w:marRight w:val="0"/>
          <w:marTop w:val="0"/>
          <w:marBottom w:val="0"/>
          <w:divBdr>
            <w:top w:val="none" w:sz="0" w:space="0" w:color="auto"/>
            <w:left w:val="none" w:sz="0" w:space="0" w:color="auto"/>
            <w:bottom w:val="none" w:sz="0" w:space="0" w:color="auto"/>
            <w:right w:val="none" w:sz="0" w:space="0" w:color="auto"/>
          </w:divBdr>
          <w:divsChild>
            <w:div w:id="8036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Ubrzanje</c:v>
                </c:pt>
              </c:strCache>
            </c:strRef>
          </c:tx>
          <c:invertIfNegative val="0"/>
          <c:cat>
            <c:numRef>
              <c:f>Sheet1!$A$2:$A$5</c:f>
              <c:numCache>
                <c:formatCode>General</c:formatCode>
                <c:ptCount val="4"/>
                <c:pt idx="0">
                  <c:v>1</c:v>
                </c:pt>
                <c:pt idx="1">
                  <c:v>2</c:v>
                </c:pt>
                <c:pt idx="2">
                  <c:v>4</c:v>
                </c:pt>
                <c:pt idx="3">
                  <c:v>8</c:v>
                </c:pt>
              </c:numCache>
            </c:numRef>
          </c:cat>
          <c:val>
            <c:numRef>
              <c:f>Sheet1!$B$2:$B$5</c:f>
              <c:numCache>
                <c:formatCode>General</c:formatCode>
                <c:ptCount val="4"/>
                <c:pt idx="0">
                  <c:v>1.01</c:v>
                </c:pt>
                <c:pt idx="1">
                  <c:v>1.85</c:v>
                </c:pt>
                <c:pt idx="2">
                  <c:v>3.14</c:v>
                </c:pt>
                <c:pt idx="3">
                  <c:v>3.99</c:v>
                </c:pt>
              </c:numCache>
            </c:numRef>
          </c:val>
          <c:extLst>
            <c:ext xmlns:c16="http://schemas.microsoft.com/office/drawing/2014/chart" uri="{C3380CC4-5D6E-409C-BE32-E72D297353CC}">
              <c16:uniqueId val="{00000000-C637-4FCE-BF02-71CA914513CC}"/>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niti</a:t>
                </a: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p>
            </c:rich>
          </c:tx>
          <c:overlay val="0"/>
        </c:title>
        <c:numFmt formatCode="General" sourceLinked="1"/>
        <c:majorTickMark val="out"/>
        <c:minorTickMark val="none"/>
        <c:tickLblPos val="nextTo"/>
        <c:crossAx val="2006403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Ubrzanje</c:v>
                </c:pt>
              </c:strCache>
            </c:strRef>
          </c:tx>
          <c:invertIfNegative val="0"/>
          <c:cat>
            <c:numRef>
              <c:f>Sheet1!$A$2:$A$5</c:f>
              <c:numCache>
                <c:formatCode>General</c:formatCode>
                <c:ptCount val="4"/>
                <c:pt idx="0">
                  <c:v>1</c:v>
                </c:pt>
                <c:pt idx="1">
                  <c:v>2</c:v>
                </c:pt>
                <c:pt idx="2">
                  <c:v>4</c:v>
                </c:pt>
                <c:pt idx="3">
                  <c:v>8</c:v>
                </c:pt>
              </c:numCache>
            </c:numRef>
          </c:cat>
          <c:val>
            <c:numRef>
              <c:f>Sheet1!$B$2:$B$5</c:f>
              <c:numCache>
                <c:formatCode>General</c:formatCode>
                <c:ptCount val="4"/>
                <c:pt idx="0">
                  <c:v>1.01</c:v>
                </c:pt>
                <c:pt idx="1">
                  <c:v>1.85</c:v>
                </c:pt>
                <c:pt idx="2">
                  <c:v>3.11</c:v>
                </c:pt>
                <c:pt idx="3">
                  <c:v>4.04</c:v>
                </c:pt>
              </c:numCache>
            </c:numRef>
          </c:val>
          <c:extLst>
            <c:ext xmlns:c16="http://schemas.microsoft.com/office/drawing/2014/chart" uri="{C3380CC4-5D6E-409C-BE32-E72D297353CC}">
              <c16:uniqueId val="{00000000-22C3-4F99-871A-8793895B1EA7}"/>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niti</a:t>
                </a: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p>
            </c:rich>
          </c:tx>
          <c:overlay val="0"/>
        </c:title>
        <c:numFmt formatCode="General" sourceLinked="1"/>
        <c:majorTickMark val="out"/>
        <c:minorTickMark val="none"/>
        <c:tickLblPos val="nextTo"/>
        <c:crossAx val="2006403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Bez worksharing</c:v>
                </c:pt>
              </c:strCache>
            </c:strRef>
          </c:tx>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chemeClr>
              </a:solidFill>
              <a:round/>
            </a:ln>
            <a:effectLst>
              <a:outerShdw blurRad="40000" dist="20000" dir="5400000" rotWithShape="0">
                <a:srgbClr val="000000">
                  <a:alpha val="38000"/>
                </a:srgbClr>
              </a:outerShdw>
            </a:effectLst>
          </c:spPr>
          <c:invertIfNegative val="0"/>
          <c:cat>
            <c:numRef>
              <c:f>Sheet1!$A$2:$A$5</c:f>
              <c:numCache>
                <c:formatCode>General</c:formatCode>
                <c:ptCount val="4"/>
                <c:pt idx="0">
                  <c:v>1</c:v>
                </c:pt>
                <c:pt idx="1">
                  <c:v>2</c:v>
                </c:pt>
                <c:pt idx="2">
                  <c:v>4</c:v>
                </c:pt>
                <c:pt idx="3">
                  <c:v>8</c:v>
                </c:pt>
              </c:numCache>
            </c:numRef>
          </c:cat>
          <c:val>
            <c:numRef>
              <c:f>Sheet1!$B$2:$B$5</c:f>
              <c:numCache>
                <c:formatCode>General</c:formatCode>
                <c:ptCount val="4"/>
                <c:pt idx="0">
                  <c:v>1</c:v>
                </c:pt>
                <c:pt idx="1">
                  <c:v>1.85</c:v>
                </c:pt>
                <c:pt idx="2">
                  <c:v>3.14</c:v>
                </c:pt>
                <c:pt idx="3">
                  <c:v>3.99</c:v>
                </c:pt>
              </c:numCache>
            </c:numRef>
          </c:val>
          <c:extLst>
            <c:ext xmlns:c16="http://schemas.microsoft.com/office/drawing/2014/chart" uri="{C3380CC4-5D6E-409C-BE32-E72D297353CC}">
              <c16:uniqueId val="{00000000-B74B-4FCA-9ED8-197D5CF8C066}"/>
            </c:ext>
          </c:extLst>
        </c:ser>
        <c:ser>
          <c:idx val="1"/>
          <c:order val="1"/>
          <c:tx>
            <c:strRef>
              <c:f>Sheet1!$C$1</c:f>
              <c:strCache>
                <c:ptCount val="1"/>
                <c:pt idx="0">
                  <c:v>Sa worksharing</c:v>
                </c:pt>
              </c:strCache>
            </c:strRef>
          </c:tx>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chemeClr>
              </a:solidFill>
              <a:round/>
            </a:ln>
            <a:effectLst>
              <a:outerShdw blurRad="40000" dist="20000" dir="5400000" rotWithShape="0">
                <a:srgbClr val="000000">
                  <a:alpha val="38000"/>
                </a:srgbClr>
              </a:outerShdw>
            </a:effectLst>
          </c:spPr>
          <c:invertIfNegative val="0"/>
          <c:cat>
            <c:numRef>
              <c:f>Sheet1!$A$2:$A$5</c:f>
              <c:numCache>
                <c:formatCode>General</c:formatCode>
                <c:ptCount val="4"/>
                <c:pt idx="0">
                  <c:v>1</c:v>
                </c:pt>
                <c:pt idx="1">
                  <c:v>2</c:v>
                </c:pt>
                <c:pt idx="2">
                  <c:v>4</c:v>
                </c:pt>
                <c:pt idx="3">
                  <c:v>8</c:v>
                </c:pt>
              </c:numCache>
            </c:numRef>
          </c:cat>
          <c:val>
            <c:numRef>
              <c:f>Sheet1!$C$2:$C$5</c:f>
              <c:numCache>
                <c:formatCode>General</c:formatCode>
                <c:ptCount val="4"/>
                <c:pt idx="0">
                  <c:v>1.01</c:v>
                </c:pt>
                <c:pt idx="1">
                  <c:v>1.85</c:v>
                </c:pt>
                <c:pt idx="2">
                  <c:v>3.11</c:v>
                </c:pt>
                <c:pt idx="3">
                  <c:v>4.04</c:v>
                </c:pt>
              </c:numCache>
            </c:numRef>
          </c:val>
          <c:extLst>
            <c:ext xmlns:c16="http://schemas.microsoft.com/office/drawing/2014/chart" uri="{C3380CC4-5D6E-409C-BE32-E72D297353CC}">
              <c16:uniqueId val="{00000002-B74B-4FCA-9ED8-197D5CF8C066}"/>
            </c:ext>
          </c:extLst>
        </c:ser>
        <c:dLbls>
          <c:showLegendKey val="0"/>
          <c:showVal val="0"/>
          <c:showCatName val="0"/>
          <c:showSerName val="0"/>
          <c:showPercent val="0"/>
          <c:showBubbleSize val="0"/>
        </c:dLbls>
        <c:gapWidth val="100"/>
        <c:overlap val="-24"/>
        <c:axId val="200640384"/>
        <c:axId val="200680576"/>
      </c:barChart>
      <c:catAx>
        <c:axId val="2006403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sr-Latn-RS"/>
                  <a:t>Broj niti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00680576"/>
        <c:crosses val="autoZero"/>
        <c:auto val="1"/>
        <c:lblAlgn val="ctr"/>
        <c:lblOffset val="100"/>
        <c:noMultiLvlLbl val="0"/>
      </c:catAx>
      <c:valAx>
        <c:axId val="20068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sr-Latn-RS"/>
                  <a:t>Ubrzanje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0064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Ubrzanje</c:v>
                </c:pt>
              </c:strCache>
            </c:strRef>
          </c:tx>
          <c:invertIfNegative val="0"/>
          <c:cat>
            <c:numRef>
              <c:f>Sheet1!$A$2:$A$5</c:f>
              <c:numCache>
                <c:formatCode>General</c:formatCode>
                <c:ptCount val="4"/>
                <c:pt idx="0">
                  <c:v>1</c:v>
                </c:pt>
                <c:pt idx="1">
                  <c:v>2</c:v>
                </c:pt>
                <c:pt idx="2">
                  <c:v>4</c:v>
                </c:pt>
                <c:pt idx="3">
                  <c:v>8</c:v>
                </c:pt>
              </c:numCache>
            </c:numRef>
          </c:cat>
          <c:val>
            <c:numRef>
              <c:f>Sheet1!$B$2:$B$5</c:f>
              <c:numCache>
                <c:formatCode>General</c:formatCode>
                <c:ptCount val="4"/>
                <c:pt idx="0">
                  <c:v>0.99</c:v>
                </c:pt>
                <c:pt idx="1">
                  <c:v>1.92</c:v>
                </c:pt>
                <c:pt idx="2">
                  <c:v>3.46</c:v>
                </c:pt>
                <c:pt idx="3">
                  <c:v>4.1399999999999997</c:v>
                </c:pt>
              </c:numCache>
            </c:numRef>
          </c:val>
          <c:extLst>
            <c:ext xmlns:c16="http://schemas.microsoft.com/office/drawing/2014/chart" uri="{C3380CC4-5D6E-409C-BE32-E72D297353CC}">
              <c16:uniqueId val="{00000000-AAD5-41E4-99C5-6EF377D60EDD}"/>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niti</a:t>
                </a: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p>
            </c:rich>
          </c:tx>
          <c:overlay val="0"/>
        </c:title>
        <c:numFmt formatCode="General" sourceLinked="1"/>
        <c:majorTickMark val="out"/>
        <c:minorTickMark val="none"/>
        <c:tickLblPos val="nextTo"/>
        <c:crossAx val="20064038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Ubrzanje</c:v>
                </c:pt>
              </c:strCache>
            </c:strRef>
          </c:tx>
          <c:invertIfNegative val="0"/>
          <c:cat>
            <c:numRef>
              <c:f>Sheet1!$A$2:$A$5</c:f>
              <c:numCache>
                <c:formatCode>General</c:formatCode>
                <c:ptCount val="4"/>
                <c:pt idx="0">
                  <c:v>1</c:v>
                </c:pt>
                <c:pt idx="1">
                  <c:v>2</c:v>
                </c:pt>
                <c:pt idx="2">
                  <c:v>4</c:v>
                </c:pt>
                <c:pt idx="3">
                  <c:v>8</c:v>
                </c:pt>
              </c:numCache>
            </c:numRef>
          </c:cat>
          <c:val>
            <c:numRef>
              <c:f>Sheet1!$B$2:$B$5</c:f>
              <c:numCache>
                <c:formatCode>General</c:formatCode>
                <c:ptCount val="4"/>
                <c:pt idx="0">
                  <c:v>1.04</c:v>
                </c:pt>
                <c:pt idx="1">
                  <c:v>1.98</c:v>
                </c:pt>
                <c:pt idx="2">
                  <c:v>3.4</c:v>
                </c:pt>
                <c:pt idx="3">
                  <c:v>3.55</c:v>
                </c:pt>
              </c:numCache>
            </c:numRef>
          </c:val>
          <c:extLst>
            <c:ext xmlns:c16="http://schemas.microsoft.com/office/drawing/2014/chart" uri="{C3380CC4-5D6E-409C-BE32-E72D297353CC}">
              <c16:uniqueId val="{00000000-FB9A-4E8D-8D23-9CA9C0804108}"/>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niti</a:t>
                </a: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p>
            </c:rich>
          </c:tx>
          <c:overlay val="0"/>
        </c:title>
        <c:numFmt formatCode="General" sourceLinked="1"/>
        <c:majorTickMark val="out"/>
        <c:minorTickMark val="none"/>
        <c:tickLblPos val="nextTo"/>
        <c:crossAx val="20064038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Worksharing</c:v>
                </c:pt>
              </c:strCache>
            </c:strRef>
          </c:tx>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chemeClr>
              </a:solidFill>
              <a:round/>
            </a:ln>
            <a:effectLst>
              <a:outerShdw blurRad="40000" dist="20000" dir="5400000" rotWithShape="0">
                <a:srgbClr val="000000">
                  <a:alpha val="38000"/>
                </a:srgbClr>
              </a:outerShdw>
            </a:effectLst>
          </c:spPr>
          <c:invertIfNegative val="0"/>
          <c:cat>
            <c:numRef>
              <c:f>Sheet1!$A$2:$A$5</c:f>
              <c:numCache>
                <c:formatCode>General</c:formatCode>
                <c:ptCount val="4"/>
                <c:pt idx="0">
                  <c:v>1</c:v>
                </c:pt>
                <c:pt idx="1">
                  <c:v>2</c:v>
                </c:pt>
                <c:pt idx="2">
                  <c:v>4</c:v>
                </c:pt>
                <c:pt idx="3">
                  <c:v>8</c:v>
                </c:pt>
              </c:numCache>
            </c:numRef>
          </c:cat>
          <c:val>
            <c:numRef>
              <c:f>Sheet1!$B$2:$B$5</c:f>
              <c:numCache>
                <c:formatCode>General</c:formatCode>
                <c:ptCount val="4"/>
                <c:pt idx="0">
                  <c:v>0.99</c:v>
                </c:pt>
                <c:pt idx="1">
                  <c:v>1.92</c:v>
                </c:pt>
                <c:pt idx="2">
                  <c:v>3.46</c:v>
                </c:pt>
                <c:pt idx="3">
                  <c:v>4.1399999999999997</c:v>
                </c:pt>
              </c:numCache>
            </c:numRef>
          </c:val>
          <c:extLst>
            <c:ext xmlns:c16="http://schemas.microsoft.com/office/drawing/2014/chart" uri="{C3380CC4-5D6E-409C-BE32-E72D297353CC}">
              <c16:uniqueId val="{00000000-FCE5-469D-B5DD-2ED3DCE46D19}"/>
            </c:ext>
          </c:extLst>
        </c:ser>
        <c:ser>
          <c:idx val="1"/>
          <c:order val="1"/>
          <c:tx>
            <c:strRef>
              <c:f>Sheet1!$C$1</c:f>
              <c:strCache>
                <c:ptCount val="1"/>
                <c:pt idx="0">
                  <c:v>Task</c:v>
                </c:pt>
              </c:strCache>
            </c:strRef>
          </c:tx>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chemeClr>
              </a:solidFill>
              <a:round/>
            </a:ln>
            <a:effectLst>
              <a:outerShdw blurRad="40000" dist="20000" dir="5400000" rotWithShape="0">
                <a:srgbClr val="000000">
                  <a:alpha val="38000"/>
                </a:srgbClr>
              </a:outerShdw>
            </a:effectLst>
          </c:spPr>
          <c:invertIfNegative val="0"/>
          <c:cat>
            <c:numRef>
              <c:f>Sheet1!$A$2:$A$5</c:f>
              <c:numCache>
                <c:formatCode>General</c:formatCode>
                <c:ptCount val="4"/>
                <c:pt idx="0">
                  <c:v>1</c:v>
                </c:pt>
                <c:pt idx="1">
                  <c:v>2</c:v>
                </c:pt>
                <c:pt idx="2">
                  <c:v>4</c:v>
                </c:pt>
                <c:pt idx="3">
                  <c:v>8</c:v>
                </c:pt>
              </c:numCache>
            </c:numRef>
          </c:cat>
          <c:val>
            <c:numRef>
              <c:f>Sheet1!$C$2:$C$5</c:f>
              <c:numCache>
                <c:formatCode>General</c:formatCode>
                <c:ptCount val="4"/>
                <c:pt idx="0">
                  <c:v>1.04</c:v>
                </c:pt>
                <c:pt idx="1">
                  <c:v>1.98</c:v>
                </c:pt>
                <c:pt idx="2">
                  <c:v>3.4</c:v>
                </c:pt>
                <c:pt idx="3">
                  <c:v>3.55</c:v>
                </c:pt>
              </c:numCache>
            </c:numRef>
          </c:val>
          <c:extLst>
            <c:ext xmlns:c16="http://schemas.microsoft.com/office/drawing/2014/chart" uri="{C3380CC4-5D6E-409C-BE32-E72D297353CC}">
              <c16:uniqueId val="{00000001-FCE5-469D-B5DD-2ED3DCE46D19}"/>
            </c:ext>
          </c:extLst>
        </c:ser>
        <c:dLbls>
          <c:showLegendKey val="0"/>
          <c:showVal val="0"/>
          <c:showCatName val="0"/>
          <c:showSerName val="0"/>
          <c:showPercent val="0"/>
          <c:showBubbleSize val="0"/>
        </c:dLbls>
        <c:gapWidth val="100"/>
        <c:overlap val="-24"/>
        <c:axId val="200640384"/>
        <c:axId val="200680576"/>
      </c:barChart>
      <c:catAx>
        <c:axId val="2006403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sr-Latn-RS"/>
                  <a:t>Broj niti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00680576"/>
        <c:crosses val="autoZero"/>
        <c:auto val="1"/>
        <c:lblAlgn val="ctr"/>
        <c:lblOffset val="100"/>
        <c:noMultiLvlLbl val="0"/>
      </c:catAx>
      <c:valAx>
        <c:axId val="20068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sr-Latn-RS"/>
                  <a:t>Ubrzanje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0064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Ubrzanje</c:v>
                </c:pt>
              </c:strCache>
            </c:strRef>
          </c:tx>
          <c:invertIfNegative val="0"/>
          <c:cat>
            <c:numRef>
              <c:f>Sheet1!$A$2:$A$5</c:f>
              <c:numCache>
                <c:formatCode>General</c:formatCode>
                <c:ptCount val="4"/>
                <c:pt idx="0">
                  <c:v>1</c:v>
                </c:pt>
                <c:pt idx="1">
                  <c:v>2</c:v>
                </c:pt>
                <c:pt idx="2">
                  <c:v>4</c:v>
                </c:pt>
                <c:pt idx="3">
                  <c:v>8</c:v>
                </c:pt>
              </c:numCache>
            </c:numRef>
          </c:cat>
          <c:val>
            <c:numRef>
              <c:f>Sheet1!$B$2:$B$5</c:f>
              <c:numCache>
                <c:formatCode>General</c:formatCode>
                <c:ptCount val="4"/>
                <c:pt idx="0">
                  <c:v>1.03</c:v>
                </c:pt>
                <c:pt idx="1">
                  <c:v>1.91</c:v>
                </c:pt>
                <c:pt idx="2">
                  <c:v>3.4</c:v>
                </c:pt>
                <c:pt idx="3">
                  <c:v>3.26</c:v>
                </c:pt>
              </c:numCache>
            </c:numRef>
          </c:val>
          <c:extLst>
            <c:ext xmlns:c16="http://schemas.microsoft.com/office/drawing/2014/chart" uri="{C3380CC4-5D6E-409C-BE32-E72D297353CC}">
              <c16:uniqueId val="{00000000-8C4F-46B5-AA13-6F3A7501044D}"/>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niti</a:t>
                </a: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p>
            </c:rich>
          </c:tx>
          <c:overlay val="0"/>
        </c:title>
        <c:numFmt formatCode="General" sourceLinked="1"/>
        <c:majorTickMark val="out"/>
        <c:minorTickMark val="none"/>
        <c:tickLblPos val="nextTo"/>
        <c:crossAx val="200640384"/>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655</TotalTime>
  <Pages>1</Pages>
  <Words>4753</Words>
  <Characters>27093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31783</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Вукашин Недељковић</cp:lastModifiedBy>
  <cp:revision>298</cp:revision>
  <cp:lastPrinted>2022-04-16T10:27:00Z</cp:lastPrinted>
  <dcterms:created xsi:type="dcterms:W3CDTF">2022-04-09T12:47:00Z</dcterms:created>
  <dcterms:modified xsi:type="dcterms:W3CDTF">2022-04-16T10:27:00Z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